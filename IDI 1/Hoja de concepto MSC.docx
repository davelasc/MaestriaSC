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E019" w14:textId="77777777" w:rsidR="00A465D5" w:rsidRPr="00AD542B" w:rsidRDefault="00A465D5" w:rsidP="00233B9C">
      <w:pPr>
        <w:pStyle w:val="Marcador"/>
        <w:rPr>
          <w:spacing w:val="0"/>
        </w:rPr>
      </w:pPr>
      <w:bookmarkStart w:id="0" w:name="AUTORES"/>
      <w:bookmarkStart w:id="1" w:name="_Toc495962275"/>
      <w:r w:rsidRPr="00AD542B">
        <w:rPr>
          <w:spacing w:val="0"/>
        </w:rPr>
        <w:t>Instituto Tecnológico y de Estudios Superiores de Occidente</w:t>
      </w:r>
      <w:bookmarkEnd w:id="0"/>
      <w:bookmarkEnd w:id="1"/>
    </w:p>
    <w:p w14:paraId="577995A1" w14:textId="77777777" w:rsidR="00280695" w:rsidRPr="00280695" w:rsidRDefault="00280695" w:rsidP="00280695">
      <w:pPr>
        <w:tabs>
          <w:tab w:val="center" w:pos="4419"/>
          <w:tab w:val="right" w:pos="8838"/>
        </w:tabs>
        <w:spacing w:line="240" w:lineRule="auto"/>
        <w:contextualSpacing/>
        <w:jc w:val="center"/>
        <w:rPr>
          <w:rFonts w:ascii="Calibri" w:hAnsi="Calibri" w:cstheme="minorHAnsi"/>
          <w:sz w:val="28"/>
          <w:szCs w:val="28"/>
        </w:rPr>
      </w:pPr>
    </w:p>
    <w:p w14:paraId="4900BED9" w14:textId="77777777" w:rsidR="00A465D5" w:rsidRPr="00280695" w:rsidRDefault="00A465D5" w:rsidP="00280695">
      <w:pPr>
        <w:tabs>
          <w:tab w:val="center" w:pos="4419"/>
          <w:tab w:val="right" w:pos="8838"/>
        </w:tabs>
        <w:spacing w:line="240" w:lineRule="auto"/>
        <w:contextualSpacing/>
        <w:jc w:val="center"/>
        <w:rPr>
          <w:rFonts w:ascii="Calibri" w:hAnsi="Calibri" w:cstheme="minorHAnsi"/>
          <w:sz w:val="24"/>
        </w:rPr>
      </w:pPr>
      <w:r w:rsidRPr="00280695">
        <w:rPr>
          <w:rFonts w:ascii="Calibri" w:hAnsi="Calibri" w:cstheme="minorHAnsi"/>
          <w:sz w:val="24"/>
        </w:rPr>
        <w:t>Reconocimiento de validez oficial de estudios de nivel superior según acuerdo secretarial 15018, publicado en el Diario Oficial de la Federación el 29 de noviembre de 1976.</w:t>
      </w:r>
    </w:p>
    <w:p w14:paraId="3CA67861" w14:textId="77777777" w:rsidR="00A465D5" w:rsidRPr="00280695" w:rsidRDefault="00A465D5" w:rsidP="00280695">
      <w:pPr>
        <w:tabs>
          <w:tab w:val="center" w:pos="4419"/>
          <w:tab w:val="right" w:pos="8838"/>
        </w:tabs>
        <w:spacing w:line="240" w:lineRule="auto"/>
        <w:contextualSpacing/>
        <w:jc w:val="center"/>
        <w:rPr>
          <w:b/>
          <w:sz w:val="24"/>
          <w:szCs w:val="24"/>
        </w:rPr>
      </w:pPr>
    </w:p>
    <w:p w14:paraId="5964EA24" w14:textId="77777777" w:rsidR="00A465D5" w:rsidRPr="00280695" w:rsidRDefault="00A465D5" w:rsidP="00280695">
      <w:pPr>
        <w:tabs>
          <w:tab w:val="center" w:pos="4419"/>
          <w:tab w:val="right" w:pos="8838"/>
        </w:tabs>
        <w:spacing w:line="240" w:lineRule="auto"/>
        <w:contextualSpacing/>
        <w:jc w:val="center"/>
        <w:rPr>
          <w:b/>
          <w:sz w:val="24"/>
          <w:szCs w:val="24"/>
        </w:rPr>
      </w:pPr>
    </w:p>
    <w:p w14:paraId="0F775D2B" w14:textId="77777777" w:rsidR="00A465D5" w:rsidRPr="00BC6C52" w:rsidRDefault="00776522" w:rsidP="00280695">
      <w:pPr>
        <w:tabs>
          <w:tab w:val="center" w:pos="4419"/>
          <w:tab w:val="right" w:pos="8838"/>
        </w:tabs>
        <w:spacing w:line="360" w:lineRule="auto"/>
        <w:contextualSpacing/>
        <w:jc w:val="center"/>
        <w:rPr>
          <w:sz w:val="28"/>
        </w:rPr>
      </w:pPr>
      <w:sdt>
        <w:sdtPr>
          <w:rPr>
            <w:sz w:val="28"/>
          </w:rPr>
          <w:alias w:val="Departamento"/>
          <w:tag w:val="Departamento"/>
          <w:id w:val="-1098174620"/>
          <w:placeholder>
            <w:docPart w:val="5833761113E5354DACC9CC945DEBA398"/>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A465D5">
            <w:rPr>
              <w:sz w:val="28"/>
            </w:rPr>
            <w:t>Departamento de Electrónica, Sistemas e Informática</w:t>
          </w:r>
        </w:sdtContent>
      </w:sdt>
    </w:p>
    <w:p w14:paraId="713DF849" w14:textId="77777777" w:rsidR="00A465D5" w:rsidRPr="003A6051" w:rsidRDefault="00776522" w:rsidP="00280695">
      <w:pPr>
        <w:tabs>
          <w:tab w:val="center" w:pos="4419"/>
          <w:tab w:val="right" w:pos="8838"/>
        </w:tabs>
        <w:spacing w:line="360" w:lineRule="auto"/>
        <w:contextualSpacing/>
        <w:jc w:val="center"/>
        <w:rPr>
          <w:smallCaps/>
          <w:sz w:val="32"/>
          <w:szCs w:val="32"/>
        </w:rPr>
      </w:pPr>
      <w:sdt>
        <w:sdtPr>
          <w:rPr>
            <w:smallCaps/>
            <w:sz w:val="30"/>
            <w:szCs w:val="30"/>
          </w:rPr>
          <w:alias w:val="Programa"/>
          <w:tag w:val="Programa"/>
          <w:id w:val="1507023647"/>
          <w:placeholder>
            <w:docPart w:val="5833761113E5354DACC9CC945DEBA398"/>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A465D5">
            <w:rPr>
              <w:smallCaps/>
              <w:sz w:val="30"/>
              <w:szCs w:val="30"/>
            </w:rPr>
            <w:t>Maestría en Sistemas Computacionales</w:t>
          </w:r>
        </w:sdtContent>
      </w:sdt>
    </w:p>
    <w:p w14:paraId="716AF52A" w14:textId="77777777" w:rsidR="00A465D5" w:rsidRPr="00C53ACE" w:rsidRDefault="00A465D5" w:rsidP="00280695">
      <w:pPr>
        <w:tabs>
          <w:tab w:val="center" w:pos="4419"/>
          <w:tab w:val="right" w:pos="8838"/>
        </w:tabs>
        <w:contextualSpacing/>
        <w:jc w:val="center"/>
      </w:pPr>
    </w:p>
    <w:p w14:paraId="2F4C34C9" w14:textId="77777777" w:rsidR="00A465D5" w:rsidRPr="00C53ACE" w:rsidRDefault="00A465D5" w:rsidP="00280695">
      <w:pPr>
        <w:tabs>
          <w:tab w:val="center" w:pos="4419"/>
          <w:tab w:val="right" w:pos="8838"/>
        </w:tabs>
        <w:contextualSpacing/>
        <w:jc w:val="center"/>
      </w:pPr>
    </w:p>
    <w:p w14:paraId="1991C57C" w14:textId="77777777" w:rsidR="00A465D5" w:rsidRPr="00C53ACE" w:rsidRDefault="00A465D5" w:rsidP="00280695">
      <w:pPr>
        <w:tabs>
          <w:tab w:val="center" w:pos="4419"/>
          <w:tab w:val="right" w:pos="8838"/>
        </w:tabs>
        <w:contextualSpacing/>
        <w:jc w:val="center"/>
      </w:pPr>
      <w:r>
        <w:rPr>
          <w:noProof/>
          <w:lang w:val="en-US"/>
        </w:rPr>
        <w:drawing>
          <wp:inline distT="0" distB="0" distL="0" distR="0" wp14:anchorId="57400E26" wp14:editId="4F6BA889">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0851DDF2" w14:textId="77777777" w:rsidR="00A465D5" w:rsidRPr="00C53ACE" w:rsidRDefault="00A465D5" w:rsidP="00280695">
      <w:pPr>
        <w:tabs>
          <w:tab w:val="center" w:pos="4419"/>
          <w:tab w:val="right" w:pos="8838"/>
        </w:tabs>
        <w:contextualSpacing/>
        <w:jc w:val="center"/>
      </w:pPr>
    </w:p>
    <w:p w14:paraId="47BC53B9" w14:textId="77777777" w:rsidR="00A465D5" w:rsidRPr="00C53ACE" w:rsidRDefault="00A465D5" w:rsidP="00280695">
      <w:pPr>
        <w:tabs>
          <w:tab w:val="center" w:pos="4419"/>
          <w:tab w:val="right" w:pos="8838"/>
        </w:tabs>
        <w:contextualSpacing/>
        <w:jc w:val="center"/>
      </w:pPr>
    </w:p>
    <w:sdt>
      <w:sdtPr>
        <w:rPr>
          <w:rFonts w:ascii="Verdana" w:hAnsi="Verdana" w:cstheme="minorHAnsi"/>
          <w:b/>
          <w:bCs/>
          <w:smallCaps/>
          <w:sz w:val="32"/>
          <w:szCs w:val="27"/>
        </w:rPr>
        <w:alias w:val="Título del trabajo"/>
        <w:tag w:val="Título del trabajo"/>
        <w:id w:val="173156351"/>
        <w:placeholder>
          <w:docPart w:val="010EB9A77600864FB0C5EDB925081E48"/>
        </w:placeholder>
      </w:sdtPr>
      <w:sdtEndPr>
        <w:rPr>
          <w:szCs w:val="32"/>
        </w:rPr>
      </w:sdtEndPr>
      <w:sdtContent>
        <w:sdt>
          <w:sdtPr>
            <w:rPr>
              <w:rFonts w:ascii="Verdana" w:eastAsia="Times New Roman" w:hAnsi="Verdana" w:cs="Calibri"/>
              <w:b/>
              <w:bCs/>
              <w:smallCaps/>
              <w:sz w:val="32"/>
              <w:szCs w:val="32"/>
              <w:lang w:eastAsia="es-ES"/>
            </w:rPr>
            <w:alias w:val="Título del trabajo"/>
            <w:tag w:val="Título del trabajo"/>
            <w:id w:val="-1258367379"/>
            <w:placeholder>
              <w:docPart w:val="C29C0C30E5AFFF4289CE4E5CDF393A8C"/>
            </w:placeholder>
          </w:sdtPr>
          <w:sdtEndPr/>
          <w:sdtContent>
            <w:p w14:paraId="1EE4ACA3" w14:textId="77777777" w:rsidR="00A465D5" w:rsidRPr="008B6466" w:rsidRDefault="00A465D5" w:rsidP="00280695">
              <w:pPr>
                <w:keepNext/>
                <w:contextualSpacing/>
                <w:jc w:val="center"/>
                <w:outlineLvl w:val="0"/>
                <w:rPr>
                  <w:rFonts w:ascii="Verdana" w:hAnsi="Verdana" w:cs="Calibri"/>
                  <w:b/>
                  <w:bCs/>
                  <w:smallCaps/>
                  <w:sz w:val="32"/>
                  <w:szCs w:val="32"/>
                </w:rPr>
              </w:pPr>
              <w:r w:rsidRPr="009A75DC">
                <w:rPr>
                  <w:rFonts w:ascii="Verdana" w:eastAsia="Times New Roman" w:hAnsi="Verdana" w:cs="Calibri"/>
                  <w:b/>
                  <w:bCs/>
                  <w:smallCaps/>
                  <w:sz w:val="32"/>
                  <w:szCs w:val="32"/>
                  <w:lang w:eastAsia="es-ES"/>
                </w:rPr>
                <w:t>ANÁLISIS Y VISUALIZACIÓN DE GRAFOS USANDO REALIDAD VIRTUAL</w:t>
              </w:r>
            </w:p>
          </w:sdtContent>
        </w:sdt>
      </w:sdtContent>
    </w:sdt>
    <w:p w14:paraId="45BFA72E" w14:textId="77777777" w:rsidR="00A465D5" w:rsidRPr="00C53ACE" w:rsidRDefault="00A465D5" w:rsidP="00280695">
      <w:pPr>
        <w:tabs>
          <w:tab w:val="center" w:pos="4419"/>
          <w:tab w:val="right" w:pos="8838"/>
        </w:tabs>
        <w:spacing w:line="360" w:lineRule="auto"/>
        <w:contextualSpacing/>
        <w:jc w:val="center"/>
      </w:pPr>
    </w:p>
    <w:p w14:paraId="647D71DD" w14:textId="77777777" w:rsidR="00A465D5" w:rsidRPr="00C53ACE" w:rsidRDefault="00A465D5" w:rsidP="00280695">
      <w:pPr>
        <w:tabs>
          <w:tab w:val="center" w:pos="4419"/>
          <w:tab w:val="right" w:pos="8838"/>
        </w:tabs>
        <w:contextualSpacing/>
        <w:rPr>
          <w:sz w:val="26"/>
          <w:szCs w:val="26"/>
        </w:rPr>
      </w:pPr>
    </w:p>
    <w:p w14:paraId="3B86298A" w14:textId="77777777" w:rsidR="00A465D5" w:rsidRDefault="00A465D5" w:rsidP="00280695">
      <w:pPr>
        <w:tabs>
          <w:tab w:val="center" w:pos="4419"/>
          <w:tab w:val="right" w:pos="8838"/>
        </w:tabs>
        <w:contextualSpacing/>
        <w:jc w:val="center"/>
        <w:rPr>
          <w:sz w:val="26"/>
          <w:szCs w:val="26"/>
        </w:rPr>
      </w:pPr>
      <w:r w:rsidRPr="007831C9">
        <w:rPr>
          <w:sz w:val="26"/>
          <w:szCs w:val="26"/>
        </w:rPr>
        <w:t>Presenta</w:t>
      </w:r>
      <w:r>
        <w:rPr>
          <w:sz w:val="26"/>
          <w:szCs w:val="26"/>
        </w:rPr>
        <w:t>n</w:t>
      </w:r>
      <w:r w:rsidRPr="007831C9">
        <w:rPr>
          <w:sz w:val="26"/>
          <w:szCs w:val="26"/>
        </w:rPr>
        <w:t xml:space="preserve">: </w:t>
      </w:r>
      <w:sdt>
        <w:sdtPr>
          <w:rPr>
            <w:sz w:val="26"/>
            <w:szCs w:val="26"/>
          </w:rPr>
          <w:alias w:val="Nombre de quien presenta"/>
          <w:tag w:val="Nombre de quien presenta"/>
          <w:id w:val="922453388"/>
          <w:placeholder>
            <w:docPart w:val="010EB9A77600864FB0C5EDB925081E48"/>
          </w:placeholder>
        </w:sdtPr>
        <w:sdtEndPr/>
        <w:sdtContent>
          <w:r>
            <w:rPr>
              <w:sz w:val="26"/>
              <w:szCs w:val="26"/>
            </w:rPr>
            <w:t>David Alfonso Velasco Sedano</w:t>
          </w:r>
        </w:sdtContent>
      </w:sdt>
    </w:p>
    <w:p w14:paraId="24F46F72" w14:textId="77777777" w:rsidR="00A465D5" w:rsidRDefault="00A465D5" w:rsidP="00280695">
      <w:pPr>
        <w:tabs>
          <w:tab w:val="center" w:pos="4419"/>
          <w:tab w:val="right" w:pos="8838"/>
        </w:tabs>
        <w:contextualSpacing/>
        <w:jc w:val="center"/>
        <w:rPr>
          <w:sz w:val="26"/>
          <w:szCs w:val="26"/>
        </w:rPr>
      </w:pPr>
    </w:p>
    <w:p w14:paraId="506439DC" w14:textId="77777777" w:rsidR="00A465D5" w:rsidRPr="007831C9" w:rsidRDefault="00A465D5" w:rsidP="00280695">
      <w:pPr>
        <w:tabs>
          <w:tab w:val="center" w:pos="4419"/>
          <w:tab w:val="right" w:pos="8838"/>
        </w:tabs>
        <w:contextualSpacing/>
        <w:jc w:val="center"/>
        <w:rPr>
          <w:sz w:val="26"/>
          <w:szCs w:val="26"/>
        </w:rPr>
      </w:pPr>
      <w:r>
        <w:rPr>
          <w:sz w:val="26"/>
          <w:szCs w:val="26"/>
        </w:rPr>
        <w:t xml:space="preserve">                  </w:t>
      </w:r>
    </w:p>
    <w:p w14:paraId="300C97C5" w14:textId="77777777" w:rsidR="00A465D5" w:rsidRPr="007831C9" w:rsidRDefault="00A465D5" w:rsidP="00280695">
      <w:pPr>
        <w:tabs>
          <w:tab w:val="center" w:pos="4419"/>
          <w:tab w:val="right" w:pos="8838"/>
        </w:tabs>
        <w:contextualSpacing/>
        <w:jc w:val="center"/>
        <w:rPr>
          <w:sz w:val="26"/>
          <w:szCs w:val="26"/>
        </w:rPr>
      </w:pPr>
    </w:p>
    <w:p w14:paraId="6E273B27" w14:textId="77777777" w:rsidR="00A465D5" w:rsidRPr="007831C9" w:rsidRDefault="00776522" w:rsidP="00280695">
      <w:pPr>
        <w:tabs>
          <w:tab w:val="center" w:pos="4419"/>
          <w:tab w:val="right" w:pos="8838"/>
        </w:tabs>
        <w:contextualSpacing/>
        <w:jc w:val="center"/>
        <w:rPr>
          <w:sz w:val="26"/>
          <w:szCs w:val="26"/>
        </w:rPr>
      </w:pPr>
      <w:sdt>
        <w:sdtPr>
          <w:rPr>
            <w:sz w:val="26"/>
            <w:szCs w:val="26"/>
          </w:rPr>
          <w:alias w:val="Director, asesor, tutor"/>
          <w:tag w:val="Director, asesor, tutor"/>
          <w:id w:val="-1162693270"/>
          <w:placeholder>
            <w:docPart w:val="5833761113E5354DACC9CC945DEBA398"/>
          </w:placeholder>
          <w:comboBox>
            <w:listItem w:value="Elija un elemento."/>
            <w:listItem w:displayText="Director" w:value="Director"/>
            <w:listItem w:displayText="Directora" w:value="Directora"/>
            <w:listItem w:displayText="Tutor" w:value="Tutor"/>
            <w:listItem w:displayText="Tutora" w:value="Tutora"/>
            <w:listItem w:displayText="Asesor" w:value="Asesor"/>
            <w:listItem w:displayText="Asesora" w:value="Asesora"/>
          </w:comboBox>
        </w:sdtPr>
        <w:sdtEndPr/>
        <w:sdtContent>
          <w:r w:rsidR="00A465D5">
            <w:rPr>
              <w:sz w:val="26"/>
              <w:szCs w:val="26"/>
            </w:rPr>
            <w:t>Asesor</w:t>
          </w:r>
        </w:sdtContent>
      </w:sdt>
      <w:r w:rsidR="00A465D5" w:rsidRPr="007831C9">
        <w:rPr>
          <w:sz w:val="26"/>
          <w:szCs w:val="26"/>
        </w:rPr>
        <w:t xml:space="preserve">: </w:t>
      </w:r>
      <w:sdt>
        <w:sdtPr>
          <w:rPr>
            <w:sz w:val="26"/>
            <w:szCs w:val="26"/>
          </w:rPr>
          <w:alias w:val="Nombre del director, tutor o asesor"/>
          <w:tag w:val="Nombre del director, tutor o asesor"/>
          <w:id w:val="-25568455"/>
          <w:placeholder>
            <w:docPart w:val="010EB9A77600864FB0C5EDB925081E48"/>
          </w:placeholder>
        </w:sdtPr>
        <w:sdtEndPr/>
        <w:sdtContent>
          <w:r w:rsidR="00A465D5">
            <w:rPr>
              <w:sz w:val="26"/>
              <w:szCs w:val="26"/>
            </w:rPr>
            <w:t>Dr. Luis Fernando Gutiérrez Preciado</w:t>
          </w:r>
        </w:sdtContent>
      </w:sdt>
    </w:p>
    <w:p w14:paraId="33185370" w14:textId="77777777" w:rsidR="00A465D5" w:rsidRDefault="00A465D5" w:rsidP="00280695">
      <w:pPr>
        <w:tabs>
          <w:tab w:val="center" w:pos="4419"/>
          <w:tab w:val="right" w:pos="8838"/>
        </w:tabs>
        <w:contextualSpacing/>
        <w:rPr>
          <w:sz w:val="26"/>
          <w:szCs w:val="26"/>
        </w:rPr>
      </w:pPr>
    </w:p>
    <w:p w14:paraId="4745C1BC" w14:textId="77777777" w:rsidR="00A465D5" w:rsidRPr="007831C9" w:rsidRDefault="00A465D5" w:rsidP="00280695">
      <w:pPr>
        <w:tabs>
          <w:tab w:val="center" w:pos="4419"/>
          <w:tab w:val="right" w:pos="8838"/>
        </w:tabs>
        <w:contextualSpacing/>
        <w:jc w:val="center"/>
        <w:rPr>
          <w:sz w:val="26"/>
          <w:szCs w:val="26"/>
        </w:rPr>
      </w:pPr>
    </w:p>
    <w:p w14:paraId="5A261F2A" w14:textId="77777777" w:rsidR="00A465D5" w:rsidRPr="007831C9" w:rsidRDefault="00A465D5" w:rsidP="00280695">
      <w:pPr>
        <w:tabs>
          <w:tab w:val="center" w:pos="4419"/>
          <w:tab w:val="right" w:pos="8838"/>
        </w:tabs>
        <w:contextualSpacing/>
        <w:jc w:val="center"/>
        <w:rPr>
          <w:sz w:val="26"/>
          <w:szCs w:val="26"/>
        </w:rPr>
      </w:pPr>
    </w:p>
    <w:p w14:paraId="036B8E31" w14:textId="633EA5CF" w:rsidR="00280695" w:rsidRDefault="00A465D5" w:rsidP="00280695">
      <w:pPr>
        <w:tabs>
          <w:tab w:val="center" w:pos="4419"/>
          <w:tab w:val="right" w:pos="8838"/>
        </w:tabs>
        <w:contextualSpacing/>
        <w:jc w:val="center"/>
        <w:rPr>
          <w:sz w:val="26"/>
          <w:szCs w:val="26"/>
        </w:rPr>
      </w:pPr>
      <w:r>
        <w:rPr>
          <w:sz w:val="26"/>
          <w:szCs w:val="26"/>
        </w:rPr>
        <w:t xml:space="preserve">San Pedro </w:t>
      </w:r>
      <w:r w:rsidRPr="007831C9">
        <w:rPr>
          <w:sz w:val="26"/>
          <w:szCs w:val="26"/>
        </w:rPr>
        <w:t>Tlaquepaque, Jalisco.</w:t>
      </w:r>
      <w:r>
        <w:rPr>
          <w:sz w:val="26"/>
          <w:szCs w:val="26"/>
        </w:rPr>
        <w:t xml:space="preserve"> </w:t>
      </w:r>
      <w:sdt>
        <w:sdtPr>
          <w:rPr>
            <w:sz w:val="26"/>
            <w:szCs w:val="26"/>
          </w:rPr>
          <w:id w:val="-1825957214"/>
          <w:placeholder>
            <w:docPart w:val="34BE9752AF544043AE86FADE47979A07"/>
          </w:placeholder>
          <w:date>
            <w:dateFormat w:val="MMMM' de 'yyyy"/>
            <w:lid w:val="es-MX"/>
            <w:storeMappedDataAs w:val="dateTime"/>
            <w:calendar w:val="gregorian"/>
          </w:date>
        </w:sdtPr>
        <w:sdtEndPr/>
        <w:sdtContent>
          <w:r>
            <w:rPr>
              <w:sz w:val="26"/>
              <w:szCs w:val="26"/>
            </w:rPr>
            <w:t xml:space="preserve">16 de </w:t>
          </w:r>
          <w:proofErr w:type="gramStart"/>
          <w:r>
            <w:rPr>
              <w:sz w:val="26"/>
              <w:szCs w:val="26"/>
            </w:rPr>
            <w:t>Octubre</w:t>
          </w:r>
          <w:proofErr w:type="gramEnd"/>
          <w:r>
            <w:rPr>
              <w:sz w:val="26"/>
              <w:szCs w:val="26"/>
            </w:rPr>
            <w:t xml:space="preserve"> de 2017</w:t>
          </w:r>
        </w:sdtContent>
      </w:sdt>
    </w:p>
    <w:p w14:paraId="756BD5F4" w14:textId="77777777" w:rsidR="00280695" w:rsidRDefault="00280695">
      <w:pPr>
        <w:rPr>
          <w:sz w:val="26"/>
          <w:szCs w:val="26"/>
        </w:rPr>
      </w:pPr>
      <w:r>
        <w:rPr>
          <w:sz w:val="26"/>
          <w:szCs w:val="26"/>
        </w:rPr>
        <w:br w:type="page"/>
      </w:r>
    </w:p>
    <w:p w14:paraId="69364D41" w14:textId="77777777" w:rsidR="00280695" w:rsidRPr="00280695" w:rsidRDefault="00280695" w:rsidP="00280695">
      <w:pPr>
        <w:tabs>
          <w:tab w:val="center" w:pos="4419"/>
          <w:tab w:val="right" w:pos="8838"/>
        </w:tabs>
        <w:contextualSpacing/>
        <w:jc w:val="center"/>
        <w:rPr>
          <w:sz w:val="26"/>
          <w:szCs w:val="26"/>
        </w:rPr>
      </w:pPr>
    </w:p>
    <w:p w14:paraId="28ADFDCF" w14:textId="77777777" w:rsidR="00036453" w:rsidRDefault="00036453" w:rsidP="00797C9B">
      <w:pPr>
        <w:pStyle w:val="TOGTituloIntro"/>
      </w:pPr>
      <w:r w:rsidRPr="00797C9B">
        <w:t>TABLA DE CONTENIDO</w:t>
      </w:r>
    </w:p>
    <w:p w14:paraId="21D82E65" w14:textId="77777777" w:rsidR="00F77759" w:rsidRDefault="00797C9B">
      <w:pPr>
        <w:pStyle w:val="TOC1"/>
        <w:tabs>
          <w:tab w:val="left" w:pos="420"/>
          <w:tab w:val="right" w:leader="dot" w:pos="8828"/>
        </w:tabs>
        <w:rPr>
          <w:rFonts w:cstheme="minorBidi"/>
          <w:b w:val="0"/>
          <w:bCs w:val="0"/>
          <w:caps w:val="0"/>
          <w:noProof/>
          <w:sz w:val="24"/>
          <w:szCs w:val="24"/>
          <w:lang w:val="en-US"/>
        </w:rPr>
      </w:pPr>
      <w:r w:rsidRPr="00797C9B">
        <w:rPr>
          <w:sz w:val="21"/>
          <w:szCs w:val="21"/>
        </w:rPr>
        <w:fldChar w:fldCharType="begin"/>
      </w:r>
      <w:r w:rsidRPr="00797C9B">
        <w:rPr>
          <w:sz w:val="21"/>
          <w:szCs w:val="21"/>
        </w:rPr>
        <w:instrText xml:space="preserve"> TOC \h \z \t "TOC Heading,1,TOG Heading 2,2,TOG Heading 3,3" </w:instrText>
      </w:r>
      <w:r w:rsidRPr="00797C9B">
        <w:rPr>
          <w:sz w:val="21"/>
          <w:szCs w:val="21"/>
        </w:rPr>
        <w:fldChar w:fldCharType="separate"/>
      </w:r>
      <w:hyperlink w:anchor="_Toc495964031" w:history="1">
        <w:r w:rsidR="00F77759" w:rsidRPr="006F5259">
          <w:rPr>
            <w:rStyle w:val="Hyperlink"/>
            <w:noProof/>
          </w:rPr>
          <w:t>1.</w:t>
        </w:r>
        <w:r w:rsidR="00F77759">
          <w:rPr>
            <w:rFonts w:cstheme="minorBidi"/>
            <w:b w:val="0"/>
            <w:bCs w:val="0"/>
            <w:caps w:val="0"/>
            <w:noProof/>
            <w:sz w:val="24"/>
            <w:szCs w:val="24"/>
            <w:lang w:val="en-US"/>
          </w:rPr>
          <w:tab/>
        </w:r>
        <w:r w:rsidR="00F77759" w:rsidRPr="006F5259">
          <w:rPr>
            <w:rStyle w:val="Hyperlink"/>
            <w:noProof/>
          </w:rPr>
          <w:t>INTRODUCCIÓN</w:t>
        </w:r>
        <w:r w:rsidR="00F77759">
          <w:rPr>
            <w:noProof/>
            <w:webHidden/>
          </w:rPr>
          <w:tab/>
        </w:r>
        <w:r w:rsidR="00F77759">
          <w:rPr>
            <w:noProof/>
            <w:webHidden/>
          </w:rPr>
          <w:fldChar w:fldCharType="begin"/>
        </w:r>
        <w:r w:rsidR="00F77759">
          <w:rPr>
            <w:noProof/>
            <w:webHidden/>
          </w:rPr>
          <w:instrText xml:space="preserve"> PAGEREF _Toc495964031 \h </w:instrText>
        </w:r>
        <w:r w:rsidR="00F77759">
          <w:rPr>
            <w:noProof/>
            <w:webHidden/>
          </w:rPr>
        </w:r>
        <w:r w:rsidR="00F77759">
          <w:rPr>
            <w:noProof/>
            <w:webHidden/>
          </w:rPr>
          <w:fldChar w:fldCharType="separate"/>
        </w:r>
        <w:r w:rsidR="00F77759">
          <w:rPr>
            <w:noProof/>
            <w:webHidden/>
          </w:rPr>
          <w:t>3</w:t>
        </w:r>
        <w:r w:rsidR="00F77759">
          <w:rPr>
            <w:noProof/>
            <w:webHidden/>
          </w:rPr>
          <w:fldChar w:fldCharType="end"/>
        </w:r>
      </w:hyperlink>
    </w:p>
    <w:p w14:paraId="7D789FA5"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32" w:history="1">
        <w:r w:rsidRPr="006F5259">
          <w:rPr>
            <w:rStyle w:val="Hyperlink"/>
            <w:noProof/>
          </w:rPr>
          <w:t>1.1.</w:t>
        </w:r>
        <w:r>
          <w:rPr>
            <w:rFonts w:cstheme="minorBidi"/>
            <w:smallCaps w:val="0"/>
            <w:noProof/>
            <w:sz w:val="24"/>
            <w:szCs w:val="24"/>
            <w:lang w:val="en-US"/>
          </w:rPr>
          <w:tab/>
        </w:r>
        <w:r w:rsidRPr="006F5259">
          <w:rPr>
            <w:rStyle w:val="Hyperlink"/>
            <w:noProof/>
          </w:rPr>
          <w:t>Antecedentes</w:t>
        </w:r>
        <w:r>
          <w:rPr>
            <w:noProof/>
            <w:webHidden/>
          </w:rPr>
          <w:tab/>
        </w:r>
        <w:r>
          <w:rPr>
            <w:noProof/>
            <w:webHidden/>
          </w:rPr>
          <w:fldChar w:fldCharType="begin"/>
        </w:r>
        <w:r>
          <w:rPr>
            <w:noProof/>
            <w:webHidden/>
          </w:rPr>
          <w:instrText xml:space="preserve"> PAGEREF _Toc495964032 \h </w:instrText>
        </w:r>
        <w:r>
          <w:rPr>
            <w:noProof/>
            <w:webHidden/>
          </w:rPr>
        </w:r>
        <w:r>
          <w:rPr>
            <w:noProof/>
            <w:webHidden/>
          </w:rPr>
          <w:fldChar w:fldCharType="separate"/>
        </w:r>
        <w:r>
          <w:rPr>
            <w:noProof/>
            <w:webHidden/>
          </w:rPr>
          <w:t>4</w:t>
        </w:r>
        <w:r>
          <w:rPr>
            <w:noProof/>
            <w:webHidden/>
          </w:rPr>
          <w:fldChar w:fldCharType="end"/>
        </w:r>
      </w:hyperlink>
    </w:p>
    <w:p w14:paraId="17917DAC"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33" w:history="1">
        <w:r w:rsidRPr="006F5259">
          <w:rPr>
            <w:rStyle w:val="Hyperlink"/>
            <w:noProof/>
          </w:rPr>
          <w:t>1.2.</w:t>
        </w:r>
        <w:r>
          <w:rPr>
            <w:rFonts w:cstheme="minorBidi"/>
            <w:smallCaps w:val="0"/>
            <w:noProof/>
            <w:sz w:val="24"/>
            <w:szCs w:val="24"/>
            <w:lang w:val="en-US"/>
          </w:rPr>
          <w:tab/>
        </w:r>
        <w:r w:rsidRPr="006F5259">
          <w:rPr>
            <w:rStyle w:val="Hyperlink"/>
            <w:noProof/>
          </w:rPr>
          <w:t>Justificación</w:t>
        </w:r>
        <w:r>
          <w:rPr>
            <w:noProof/>
            <w:webHidden/>
          </w:rPr>
          <w:tab/>
        </w:r>
        <w:r>
          <w:rPr>
            <w:noProof/>
            <w:webHidden/>
          </w:rPr>
          <w:fldChar w:fldCharType="begin"/>
        </w:r>
        <w:r>
          <w:rPr>
            <w:noProof/>
            <w:webHidden/>
          </w:rPr>
          <w:instrText xml:space="preserve"> PAGEREF _Toc495964033 \h </w:instrText>
        </w:r>
        <w:r>
          <w:rPr>
            <w:noProof/>
            <w:webHidden/>
          </w:rPr>
        </w:r>
        <w:r>
          <w:rPr>
            <w:noProof/>
            <w:webHidden/>
          </w:rPr>
          <w:fldChar w:fldCharType="separate"/>
        </w:r>
        <w:r>
          <w:rPr>
            <w:noProof/>
            <w:webHidden/>
          </w:rPr>
          <w:t>4</w:t>
        </w:r>
        <w:r>
          <w:rPr>
            <w:noProof/>
            <w:webHidden/>
          </w:rPr>
          <w:fldChar w:fldCharType="end"/>
        </w:r>
      </w:hyperlink>
    </w:p>
    <w:p w14:paraId="438EE55C"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34" w:history="1">
        <w:r w:rsidRPr="006F5259">
          <w:rPr>
            <w:rStyle w:val="Hyperlink"/>
            <w:noProof/>
          </w:rPr>
          <w:t>1.3.</w:t>
        </w:r>
        <w:r>
          <w:rPr>
            <w:rFonts w:cstheme="minorBidi"/>
            <w:smallCaps w:val="0"/>
            <w:noProof/>
            <w:sz w:val="24"/>
            <w:szCs w:val="24"/>
            <w:lang w:val="en-US"/>
          </w:rPr>
          <w:tab/>
        </w:r>
        <w:r w:rsidRPr="006F5259">
          <w:rPr>
            <w:rStyle w:val="Hyperlink"/>
            <w:noProof/>
          </w:rPr>
          <w:t>Problema</w:t>
        </w:r>
        <w:r>
          <w:rPr>
            <w:noProof/>
            <w:webHidden/>
          </w:rPr>
          <w:tab/>
        </w:r>
        <w:r>
          <w:rPr>
            <w:noProof/>
            <w:webHidden/>
          </w:rPr>
          <w:fldChar w:fldCharType="begin"/>
        </w:r>
        <w:r>
          <w:rPr>
            <w:noProof/>
            <w:webHidden/>
          </w:rPr>
          <w:instrText xml:space="preserve"> PAGEREF _Toc495964034 \h </w:instrText>
        </w:r>
        <w:r>
          <w:rPr>
            <w:noProof/>
            <w:webHidden/>
          </w:rPr>
        </w:r>
        <w:r>
          <w:rPr>
            <w:noProof/>
            <w:webHidden/>
          </w:rPr>
          <w:fldChar w:fldCharType="separate"/>
        </w:r>
        <w:r>
          <w:rPr>
            <w:noProof/>
            <w:webHidden/>
          </w:rPr>
          <w:t>4</w:t>
        </w:r>
        <w:r>
          <w:rPr>
            <w:noProof/>
            <w:webHidden/>
          </w:rPr>
          <w:fldChar w:fldCharType="end"/>
        </w:r>
      </w:hyperlink>
    </w:p>
    <w:p w14:paraId="5C01C4E6"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35" w:history="1">
        <w:r w:rsidRPr="006F5259">
          <w:rPr>
            <w:rStyle w:val="Hyperlink"/>
            <w:noProof/>
          </w:rPr>
          <w:t>1.4.</w:t>
        </w:r>
        <w:r>
          <w:rPr>
            <w:rFonts w:cstheme="minorBidi"/>
            <w:smallCaps w:val="0"/>
            <w:noProof/>
            <w:sz w:val="24"/>
            <w:szCs w:val="24"/>
            <w:lang w:val="en-US"/>
          </w:rPr>
          <w:tab/>
        </w:r>
        <w:r w:rsidRPr="006F5259">
          <w:rPr>
            <w:rStyle w:val="Hyperlink"/>
            <w:noProof/>
          </w:rPr>
          <w:t>Objetivos</w:t>
        </w:r>
        <w:r>
          <w:rPr>
            <w:noProof/>
            <w:webHidden/>
          </w:rPr>
          <w:tab/>
        </w:r>
        <w:r>
          <w:rPr>
            <w:noProof/>
            <w:webHidden/>
          </w:rPr>
          <w:fldChar w:fldCharType="begin"/>
        </w:r>
        <w:r>
          <w:rPr>
            <w:noProof/>
            <w:webHidden/>
          </w:rPr>
          <w:instrText xml:space="preserve"> PAGEREF _Toc495964035 \h </w:instrText>
        </w:r>
        <w:r>
          <w:rPr>
            <w:noProof/>
            <w:webHidden/>
          </w:rPr>
        </w:r>
        <w:r>
          <w:rPr>
            <w:noProof/>
            <w:webHidden/>
          </w:rPr>
          <w:fldChar w:fldCharType="separate"/>
        </w:r>
        <w:r>
          <w:rPr>
            <w:noProof/>
            <w:webHidden/>
          </w:rPr>
          <w:t>4</w:t>
        </w:r>
        <w:r>
          <w:rPr>
            <w:noProof/>
            <w:webHidden/>
          </w:rPr>
          <w:fldChar w:fldCharType="end"/>
        </w:r>
      </w:hyperlink>
    </w:p>
    <w:p w14:paraId="4AEB9A86" w14:textId="77777777" w:rsidR="00F77759" w:rsidRDefault="00F77759">
      <w:pPr>
        <w:pStyle w:val="TOC3"/>
        <w:tabs>
          <w:tab w:val="left" w:pos="1470"/>
          <w:tab w:val="right" w:leader="dot" w:pos="8828"/>
        </w:tabs>
        <w:rPr>
          <w:rFonts w:cstheme="minorBidi"/>
          <w:i w:val="0"/>
          <w:iCs w:val="0"/>
          <w:noProof/>
          <w:sz w:val="24"/>
          <w:szCs w:val="24"/>
          <w:lang w:val="en-US"/>
        </w:rPr>
      </w:pPr>
      <w:hyperlink w:anchor="_Toc495964036" w:history="1">
        <w:r w:rsidRPr="006F5259">
          <w:rPr>
            <w:rStyle w:val="Hyperlink"/>
            <w:noProof/>
          </w:rPr>
          <w:t>1.4.1.1.</w:t>
        </w:r>
        <w:r>
          <w:rPr>
            <w:rFonts w:cstheme="minorBidi"/>
            <w:i w:val="0"/>
            <w:iCs w:val="0"/>
            <w:noProof/>
            <w:sz w:val="24"/>
            <w:szCs w:val="24"/>
            <w:lang w:val="en-US"/>
          </w:rPr>
          <w:tab/>
        </w:r>
        <w:r w:rsidRPr="006F5259">
          <w:rPr>
            <w:rStyle w:val="Hyperlink"/>
            <w:noProof/>
          </w:rPr>
          <w:t>Objetivo General:</w:t>
        </w:r>
        <w:r>
          <w:rPr>
            <w:noProof/>
            <w:webHidden/>
          </w:rPr>
          <w:tab/>
        </w:r>
        <w:r>
          <w:rPr>
            <w:noProof/>
            <w:webHidden/>
          </w:rPr>
          <w:fldChar w:fldCharType="begin"/>
        </w:r>
        <w:r>
          <w:rPr>
            <w:noProof/>
            <w:webHidden/>
          </w:rPr>
          <w:instrText xml:space="preserve"> PAGEREF _Toc495964036 \h </w:instrText>
        </w:r>
        <w:r>
          <w:rPr>
            <w:noProof/>
            <w:webHidden/>
          </w:rPr>
        </w:r>
        <w:r>
          <w:rPr>
            <w:noProof/>
            <w:webHidden/>
          </w:rPr>
          <w:fldChar w:fldCharType="separate"/>
        </w:r>
        <w:r>
          <w:rPr>
            <w:noProof/>
            <w:webHidden/>
          </w:rPr>
          <w:t>4</w:t>
        </w:r>
        <w:r>
          <w:rPr>
            <w:noProof/>
            <w:webHidden/>
          </w:rPr>
          <w:fldChar w:fldCharType="end"/>
        </w:r>
      </w:hyperlink>
    </w:p>
    <w:p w14:paraId="4B93E0E5" w14:textId="77777777" w:rsidR="00F77759" w:rsidRDefault="00F77759">
      <w:pPr>
        <w:pStyle w:val="TOC3"/>
        <w:tabs>
          <w:tab w:val="left" w:pos="1470"/>
          <w:tab w:val="right" w:leader="dot" w:pos="8828"/>
        </w:tabs>
        <w:rPr>
          <w:rFonts w:cstheme="minorBidi"/>
          <w:i w:val="0"/>
          <w:iCs w:val="0"/>
          <w:noProof/>
          <w:sz w:val="24"/>
          <w:szCs w:val="24"/>
          <w:lang w:val="en-US"/>
        </w:rPr>
      </w:pPr>
      <w:hyperlink w:anchor="_Toc495964037" w:history="1">
        <w:r w:rsidRPr="006F5259">
          <w:rPr>
            <w:rStyle w:val="Hyperlink"/>
            <w:noProof/>
          </w:rPr>
          <w:t>1.4.1.2.</w:t>
        </w:r>
        <w:r>
          <w:rPr>
            <w:rFonts w:cstheme="minorBidi"/>
            <w:i w:val="0"/>
            <w:iCs w:val="0"/>
            <w:noProof/>
            <w:sz w:val="24"/>
            <w:szCs w:val="24"/>
            <w:lang w:val="en-US"/>
          </w:rPr>
          <w:tab/>
        </w:r>
        <w:r w:rsidRPr="006F5259">
          <w:rPr>
            <w:rStyle w:val="Hyperlink"/>
            <w:noProof/>
          </w:rPr>
          <w:t>Objetivos Específicos:</w:t>
        </w:r>
        <w:r>
          <w:rPr>
            <w:noProof/>
            <w:webHidden/>
          </w:rPr>
          <w:tab/>
        </w:r>
        <w:r>
          <w:rPr>
            <w:noProof/>
            <w:webHidden/>
          </w:rPr>
          <w:fldChar w:fldCharType="begin"/>
        </w:r>
        <w:r>
          <w:rPr>
            <w:noProof/>
            <w:webHidden/>
          </w:rPr>
          <w:instrText xml:space="preserve"> PAGEREF _Toc495964037 \h </w:instrText>
        </w:r>
        <w:r>
          <w:rPr>
            <w:noProof/>
            <w:webHidden/>
          </w:rPr>
        </w:r>
        <w:r>
          <w:rPr>
            <w:noProof/>
            <w:webHidden/>
          </w:rPr>
          <w:fldChar w:fldCharType="separate"/>
        </w:r>
        <w:r>
          <w:rPr>
            <w:noProof/>
            <w:webHidden/>
          </w:rPr>
          <w:t>5</w:t>
        </w:r>
        <w:r>
          <w:rPr>
            <w:noProof/>
            <w:webHidden/>
          </w:rPr>
          <w:fldChar w:fldCharType="end"/>
        </w:r>
      </w:hyperlink>
    </w:p>
    <w:p w14:paraId="03277F58" w14:textId="77777777" w:rsidR="00F77759" w:rsidRDefault="00F77759">
      <w:pPr>
        <w:pStyle w:val="TOC1"/>
        <w:tabs>
          <w:tab w:val="left" w:pos="420"/>
          <w:tab w:val="right" w:leader="dot" w:pos="8828"/>
        </w:tabs>
        <w:rPr>
          <w:rFonts w:cstheme="minorBidi"/>
          <w:b w:val="0"/>
          <w:bCs w:val="0"/>
          <w:caps w:val="0"/>
          <w:noProof/>
          <w:sz w:val="24"/>
          <w:szCs w:val="24"/>
          <w:lang w:val="en-US"/>
        </w:rPr>
      </w:pPr>
      <w:hyperlink w:anchor="_Toc495964038" w:history="1">
        <w:r w:rsidRPr="006F5259">
          <w:rPr>
            <w:rStyle w:val="Hyperlink"/>
            <w:noProof/>
          </w:rPr>
          <w:t>2.</w:t>
        </w:r>
        <w:r>
          <w:rPr>
            <w:rFonts w:cstheme="minorBidi"/>
            <w:b w:val="0"/>
            <w:bCs w:val="0"/>
            <w:caps w:val="0"/>
            <w:noProof/>
            <w:sz w:val="24"/>
            <w:szCs w:val="24"/>
            <w:lang w:val="en-US"/>
          </w:rPr>
          <w:tab/>
        </w:r>
        <w:r w:rsidRPr="006F5259">
          <w:rPr>
            <w:rStyle w:val="Hyperlink"/>
            <w:noProof/>
          </w:rPr>
          <w:t>DefiniciÓn mercadolÓgica</w:t>
        </w:r>
        <w:r>
          <w:rPr>
            <w:noProof/>
            <w:webHidden/>
          </w:rPr>
          <w:tab/>
        </w:r>
        <w:r>
          <w:rPr>
            <w:noProof/>
            <w:webHidden/>
          </w:rPr>
          <w:fldChar w:fldCharType="begin"/>
        </w:r>
        <w:r>
          <w:rPr>
            <w:noProof/>
            <w:webHidden/>
          </w:rPr>
          <w:instrText xml:space="preserve"> PAGEREF _Toc495964038 \h </w:instrText>
        </w:r>
        <w:r>
          <w:rPr>
            <w:noProof/>
            <w:webHidden/>
          </w:rPr>
        </w:r>
        <w:r>
          <w:rPr>
            <w:noProof/>
            <w:webHidden/>
          </w:rPr>
          <w:fldChar w:fldCharType="separate"/>
        </w:r>
        <w:r>
          <w:rPr>
            <w:noProof/>
            <w:webHidden/>
          </w:rPr>
          <w:t>6</w:t>
        </w:r>
        <w:r>
          <w:rPr>
            <w:noProof/>
            <w:webHidden/>
          </w:rPr>
          <w:fldChar w:fldCharType="end"/>
        </w:r>
      </w:hyperlink>
    </w:p>
    <w:p w14:paraId="1D4D17C1"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39" w:history="1">
        <w:r w:rsidRPr="006F5259">
          <w:rPr>
            <w:rStyle w:val="Hyperlink"/>
            <w:noProof/>
          </w:rPr>
          <w:t>2.1.</w:t>
        </w:r>
        <w:r>
          <w:rPr>
            <w:rFonts w:cstheme="minorBidi"/>
            <w:smallCaps w:val="0"/>
            <w:noProof/>
            <w:sz w:val="24"/>
            <w:szCs w:val="24"/>
            <w:lang w:val="en-US"/>
          </w:rPr>
          <w:tab/>
        </w:r>
        <w:r w:rsidRPr="006F5259">
          <w:rPr>
            <w:rStyle w:val="Hyperlink"/>
            <w:noProof/>
          </w:rPr>
          <w:t>Características del mercado meta.</w:t>
        </w:r>
        <w:r>
          <w:rPr>
            <w:noProof/>
            <w:webHidden/>
          </w:rPr>
          <w:tab/>
        </w:r>
        <w:r>
          <w:rPr>
            <w:noProof/>
            <w:webHidden/>
          </w:rPr>
          <w:fldChar w:fldCharType="begin"/>
        </w:r>
        <w:r>
          <w:rPr>
            <w:noProof/>
            <w:webHidden/>
          </w:rPr>
          <w:instrText xml:space="preserve"> PAGEREF _Toc495964039 \h </w:instrText>
        </w:r>
        <w:r>
          <w:rPr>
            <w:noProof/>
            <w:webHidden/>
          </w:rPr>
        </w:r>
        <w:r>
          <w:rPr>
            <w:noProof/>
            <w:webHidden/>
          </w:rPr>
          <w:fldChar w:fldCharType="separate"/>
        </w:r>
        <w:r>
          <w:rPr>
            <w:noProof/>
            <w:webHidden/>
          </w:rPr>
          <w:t>6</w:t>
        </w:r>
        <w:r>
          <w:rPr>
            <w:noProof/>
            <w:webHidden/>
          </w:rPr>
          <w:fldChar w:fldCharType="end"/>
        </w:r>
      </w:hyperlink>
    </w:p>
    <w:p w14:paraId="31951737"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40" w:history="1">
        <w:r w:rsidRPr="006F5259">
          <w:rPr>
            <w:rStyle w:val="Hyperlink"/>
            <w:noProof/>
          </w:rPr>
          <w:t>2.2.</w:t>
        </w:r>
        <w:r>
          <w:rPr>
            <w:rFonts w:cstheme="minorBidi"/>
            <w:smallCaps w:val="0"/>
            <w:noProof/>
            <w:sz w:val="24"/>
            <w:szCs w:val="24"/>
            <w:lang w:val="en-US"/>
          </w:rPr>
          <w:tab/>
        </w:r>
        <w:r w:rsidRPr="006F5259">
          <w:rPr>
            <w:rStyle w:val="Hyperlink"/>
            <w:noProof/>
          </w:rPr>
          <w:t>Características funcionales.</w:t>
        </w:r>
        <w:r>
          <w:rPr>
            <w:noProof/>
            <w:webHidden/>
          </w:rPr>
          <w:tab/>
        </w:r>
        <w:r>
          <w:rPr>
            <w:noProof/>
            <w:webHidden/>
          </w:rPr>
          <w:fldChar w:fldCharType="begin"/>
        </w:r>
        <w:r>
          <w:rPr>
            <w:noProof/>
            <w:webHidden/>
          </w:rPr>
          <w:instrText xml:space="preserve"> PAGEREF _Toc495964040 \h </w:instrText>
        </w:r>
        <w:r>
          <w:rPr>
            <w:noProof/>
            <w:webHidden/>
          </w:rPr>
        </w:r>
        <w:r>
          <w:rPr>
            <w:noProof/>
            <w:webHidden/>
          </w:rPr>
          <w:fldChar w:fldCharType="separate"/>
        </w:r>
        <w:r>
          <w:rPr>
            <w:noProof/>
            <w:webHidden/>
          </w:rPr>
          <w:t>6</w:t>
        </w:r>
        <w:r>
          <w:rPr>
            <w:noProof/>
            <w:webHidden/>
          </w:rPr>
          <w:fldChar w:fldCharType="end"/>
        </w:r>
      </w:hyperlink>
    </w:p>
    <w:p w14:paraId="3FA86A21"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41" w:history="1">
        <w:r w:rsidRPr="006F5259">
          <w:rPr>
            <w:rStyle w:val="Hyperlink"/>
            <w:noProof/>
          </w:rPr>
          <w:t>2.3.</w:t>
        </w:r>
        <w:r>
          <w:rPr>
            <w:rFonts w:cstheme="minorBidi"/>
            <w:smallCaps w:val="0"/>
            <w:noProof/>
            <w:sz w:val="24"/>
            <w:szCs w:val="24"/>
            <w:lang w:val="en-US"/>
          </w:rPr>
          <w:tab/>
        </w:r>
        <w:r w:rsidRPr="006F5259">
          <w:rPr>
            <w:rStyle w:val="Hyperlink"/>
            <w:noProof/>
          </w:rPr>
          <w:t>Hábitos de consumo actuales/competencia.</w:t>
        </w:r>
        <w:r>
          <w:rPr>
            <w:noProof/>
            <w:webHidden/>
          </w:rPr>
          <w:tab/>
        </w:r>
        <w:r>
          <w:rPr>
            <w:noProof/>
            <w:webHidden/>
          </w:rPr>
          <w:fldChar w:fldCharType="begin"/>
        </w:r>
        <w:r>
          <w:rPr>
            <w:noProof/>
            <w:webHidden/>
          </w:rPr>
          <w:instrText xml:space="preserve"> PAGEREF _Toc495964041 \h </w:instrText>
        </w:r>
        <w:r>
          <w:rPr>
            <w:noProof/>
            <w:webHidden/>
          </w:rPr>
        </w:r>
        <w:r>
          <w:rPr>
            <w:noProof/>
            <w:webHidden/>
          </w:rPr>
          <w:fldChar w:fldCharType="separate"/>
        </w:r>
        <w:r>
          <w:rPr>
            <w:noProof/>
            <w:webHidden/>
          </w:rPr>
          <w:t>6</w:t>
        </w:r>
        <w:r>
          <w:rPr>
            <w:noProof/>
            <w:webHidden/>
          </w:rPr>
          <w:fldChar w:fldCharType="end"/>
        </w:r>
      </w:hyperlink>
    </w:p>
    <w:p w14:paraId="3AFC42F7"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42" w:history="1">
        <w:r w:rsidRPr="006F5259">
          <w:rPr>
            <w:rStyle w:val="Hyperlink"/>
            <w:noProof/>
          </w:rPr>
          <w:t>2.4.</w:t>
        </w:r>
        <w:r>
          <w:rPr>
            <w:rFonts w:cstheme="minorBidi"/>
            <w:smallCaps w:val="0"/>
            <w:noProof/>
            <w:sz w:val="24"/>
            <w:szCs w:val="24"/>
            <w:lang w:val="en-US"/>
          </w:rPr>
          <w:tab/>
        </w:r>
        <w:r w:rsidRPr="006F5259">
          <w:rPr>
            <w:rStyle w:val="Hyperlink"/>
            <w:noProof/>
          </w:rPr>
          <w:t>Restricciones.</w:t>
        </w:r>
        <w:r>
          <w:rPr>
            <w:noProof/>
            <w:webHidden/>
          </w:rPr>
          <w:tab/>
        </w:r>
        <w:r>
          <w:rPr>
            <w:noProof/>
            <w:webHidden/>
          </w:rPr>
          <w:fldChar w:fldCharType="begin"/>
        </w:r>
        <w:r>
          <w:rPr>
            <w:noProof/>
            <w:webHidden/>
          </w:rPr>
          <w:instrText xml:space="preserve"> PAGEREF _Toc495964042 \h </w:instrText>
        </w:r>
        <w:r>
          <w:rPr>
            <w:noProof/>
            <w:webHidden/>
          </w:rPr>
        </w:r>
        <w:r>
          <w:rPr>
            <w:noProof/>
            <w:webHidden/>
          </w:rPr>
          <w:fldChar w:fldCharType="separate"/>
        </w:r>
        <w:r>
          <w:rPr>
            <w:noProof/>
            <w:webHidden/>
          </w:rPr>
          <w:t>7</w:t>
        </w:r>
        <w:r>
          <w:rPr>
            <w:noProof/>
            <w:webHidden/>
          </w:rPr>
          <w:fldChar w:fldCharType="end"/>
        </w:r>
      </w:hyperlink>
    </w:p>
    <w:p w14:paraId="7AA1C270"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43" w:history="1">
        <w:r w:rsidRPr="006F5259">
          <w:rPr>
            <w:rStyle w:val="Hyperlink"/>
            <w:noProof/>
          </w:rPr>
          <w:t>2.5.</w:t>
        </w:r>
        <w:r>
          <w:rPr>
            <w:rFonts w:cstheme="minorBidi"/>
            <w:smallCaps w:val="0"/>
            <w:noProof/>
            <w:sz w:val="24"/>
            <w:szCs w:val="24"/>
            <w:lang w:val="en-US"/>
          </w:rPr>
          <w:tab/>
        </w:r>
        <w:r w:rsidRPr="006F5259">
          <w:rPr>
            <w:rStyle w:val="Hyperlink"/>
            <w:noProof/>
          </w:rPr>
          <w:t>Aspectos tecnológicos.</w:t>
        </w:r>
        <w:r>
          <w:rPr>
            <w:noProof/>
            <w:webHidden/>
          </w:rPr>
          <w:tab/>
        </w:r>
        <w:r>
          <w:rPr>
            <w:noProof/>
            <w:webHidden/>
          </w:rPr>
          <w:fldChar w:fldCharType="begin"/>
        </w:r>
        <w:r>
          <w:rPr>
            <w:noProof/>
            <w:webHidden/>
          </w:rPr>
          <w:instrText xml:space="preserve"> PAGEREF _Toc495964043 \h </w:instrText>
        </w:r>
        <w:r>
          <w:rPr>
            <w:noProof/>
            <w:webHidden/>
          </w:rPr>
        </w:r>
        <w:r>
          <w:rPr>
            <w:noProof/>
            <w:webHidden/>
          </w:rPr>
          <w:fldChar w:fldCharType="separate"/>
        </w:r>
        <w:r>
          <w:rPr>
            <w:noProof/>
            <w:webHidden/>
          </w:rPr>
          <w:t>7</w:t>
        </w:r>
        <w:r>
          <w:rPr>
            <w:noProof/>
            <w:webHidden/>
          </w:rPr>
          <w:fldChar w:fldCharType="end"/>
        </w:r>
      </w:hyperlink>
    </w:p>
    <w:p w14:paraId="2AAD322F"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44" w:history="1">
        <w:r w:rsidRPr="006F5259">
          <w:rPr>
            <w:rStyle w:val="Hyperlink"/>
            <w:noProof/>
          </w:rPr>
          <w:t>2.6.</w:t>
        </w:r>
        <w:r>
          <w:rPr>
            <w:rFonts w:cstheme="minorBidi"/>
            <w:smallCaps w:val="0"/>
            <w:noProof/>
            <w:sz w:val="24"/>
            <w:szCs w:val="24"/>
            <w:lang w:val="en-US"/>
          </w:rPr>
          <w:tab/>
        </w:r>
        <w:r w:rsidRPr="006F5259">
          <w:rPr>
            <w:rStyle w:val="Hyperlink"/>
            <w:noProof/>
          </w:rPr>
          <w:t>Productos complementarios.</w:t>
        </w:r>
        <w:r>
          <w:rPr>
            <w:noProof/>
            <w:webHidden/>
          </w:rPr>
          <w:tab/>
        </w:r>
        <w:r>
          <w:rPr>
            <w:noProof/>
            <w:webHidden/>
          </w:rPr>
          <w:fldChar w:fldCharType="begin"/>
        </w:r>
        <w:r>
          <w:rPr>
            <w:noProof/>
            <w:webHidden/>
          </w:rPr>
          <w:instrText xml:space="preserve"> PAGEREF _Toc495964044 \h </w:instrText>
        </w:r>
        <w:r>
          <w:rPr>
            <w:noProof/>
            <w:webHidden/>
          </w:rPr>
        </w:r>
        <w:r>
          <w:rPr>
            <w:noProof/>
            <w:webHidden/>
          </w:rPr>
          <w:fldChar w:fldCharType="separate"/>
        </w:r>
        <w:r>
          <w:rPr>
            <w:noProof/>
            <w:webHidden/>
          </w:rPr>
          <w:t>7</w:t>
        </w:r>
        <w:r>
          <w:rPr>
            <w:noProof/>
            <w:webHidden/>
          </w:rPr>
          <w:fldChar w:fldCharType="end"/>
        </w:r>
      </w:hyperlink>
    </w:p>
    <w:p w14:paraId="516AF357" w14:textId="77777777" w:rsidR="00F77759" w:rsidRDefault="00F77759">
      <w:pPr>
        <w:pStyle w:val="TOC2"/>
        <w:tabs>
          <w:tab w:val="left" w:pos="840"/>
          <w:tab w:val="right" w:leader="dot" w:pos="8828"/>
        </w:tabs>
        <w:rPr>
          <w:rFonts w:cstheme="minorBidi"/>
          <w:smallCaps w:val="0"/>
          <w:noProof/>
          <w:sz w:val="24"/>
          <w:szCs w:val="24"/>
          <w:lang w:val="en-US"/>
        </w:rPr>
      </w:pPr>
      <w:hyperlink w:anchor="_Toc495964045" w:history="1">
        <w:r w:rsidRPr="006F5259">
          <w:rPr>
            <w:rStyle w:val="Hyperlink"/>
            <w:noProof/>
          </w:rPr>
          <w:t>2.7.</w:t>
        </w:r>
        <w:r>
          <w:rPr>
            <w:rFonts w:cstheme="minorBidi"/>
            <w:smallCaps w:val="0"/>
            <w:noProof/>
            <w:sz w:val="24"/>
            <w:szCs w:val="24"/>
            <w:lang w:val="en-US"/>
          </w:rPr>
          <w:tab/>
        </w:r>
        <w:r w:rsidRPr="006F5259">
          <w:rPr>
            <w:rStyle w:val="Hyperlink"/>
            <w:noProof/>
          </w:rPr>
          <w:t>Propuesta de valor</w:t>
        </w:r>
        <w:r>
          <w:rPr>
            <w:noProof/>
            <w:webHidden/>
          </w:rPr>
          <w:tab/>
        </w:r>
        <w:r>
          <w:rPr>
            <w:noProof/>
            <w:webHidden/>
          </w:rPr>
          <w:fldChar w:fldCharType="begin"/>
        </w:r>
        <w:r>
          <w:rPr>
            <w:noProof/>
            <w:webHidden/>
          </w:rPr>
          <w:instrText xml:space="preserve"> PAGEREF _Toc495964045 \h </w:instrText>
        </w:r>
        <w:r>
          <w:rPr>
            <w:noProof/>
            <w:webHidden/>
          </w:rPr>
        </w:r>
        <w:r>
          <w:rPr>
            <w:noProof/>
            <w:webHidden/>
          </w:rPr>
          <w:fldChar w:fldCharType="separate"/>
        </w:r>
        <w:r>
          <w:rPr>
            <w:noProof/>
            <w:webHidden/>
          </w:rPr>
          <w:t>7</w:t>
        </w:r>
        <w:r>
          <w:rPr>
            <w:noProof/>
            <w:webHidden/>
          </w:rPr>
          <w:fldChar w:fldCharType="end"/>
        </w:r>
      </w:hyperlink>
    </w:p>
    <w:p w14:paraId="72B89A2D" w14:textId="77777777" w:rsidR="00797C9B" w:rsidRPr="00797C9B" w:rsidRDefault="00797C9B" w:rsidP="00797C9B">
      <w:pPr>
        <w:pStyle w:val="TOGNormalText"/>
      </w:pPr>
      <w:r w:rsidRPr="00797C9B">
        <w:fldChar w:fldCharType="end"/>
      </w:r>
    </w:p>
    <w:p w14:paraId="6AFC8CA4" w14:textId="2E7108D9" w:rsidR="00B633C9" w:rsidRDefault="00B633C9" w:rsidP="00A465D5">
      <w:pPr>
        <w:spacing w:line="240" w:lineRule="auto"/>
      </w:pPr>
      <w:bookmarkStart w:id="2" w:name="_GoBack"/>
      <w:bookmarkEnd w:id="2"/>
    </w:p>
    <w:p w14:paraId="168D9662" w14:textId="77777777" w:rsidR="00E41ECA" w:rsidRDefault="00B633C9" w:rsidP="00233B9C">
      <w:pPr>
        <w:pStyle w:val="Heading1"/>
      </w:pPr>
      <w:r>
        <w:br w:type="page"/>
      </w:r>
    </w:p>
    <w:p w14:paraId="036F6152" w14:textId="766ECEB1" w:rsidR="00036453" w:rsidRPr="00724BBE" w:rsidRDefault="00036453" w:rsidP="00F77759">
      <w:pPr>
        <w:pStyle w:val="TOCHeading"/>
      </w:pPr>
      <w:bookmarkStart w:id="3" w:name="_Toc495962276"/>
      <w:bookmarkStart w:id="4" w:name="_Toc495964031"/>
      <w:r w:rsidRPr="00724BBE">
        <w:rPr>
          <w:rStyle w:val="Heading1Char"/>
        </w:rPr>
        <w:lastRenderedPageBreak/>
        <w:t>INTRODUCCIÓN</w:t>
      </w:r>
      <w:bookmarkEnd w:id="3"/>
      <w:bookmarkEnd w:id="4"/>
    </w:p>
    <w:p w14:paraId="5CEA166A" w14:textId="13D50A2E" w:rsidR="00440A51" w:rsidRDefault="00440A51" w:rsidP="009D43A0">
      <w:pPr>
        <w:jc w:val="both"/>
        <w:rPr>
          <w:rStyle w:val="SubtleEmphasis"/>
          <w:i w:val="0"/>
        </w:rPr>
      </w:pPr>
      <w:r>
        <w:rPr>
          <w:rStyle w:val="SubtleEmphasis"/>
          <w:i w:val="0"/>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14D41D5F" w14:textId="351C413E" w:rsidR="00440A51" w:rsidRPr="00440A51" w:rsidRDefault="00440A51" w:rsidP="009D43A0">
      <w:pPr>
        <w:jc w:val="both"/>
        <w:rPr>
          <w:rStyle w:val="SubtleEmphasis"/>
          <w:i w:val="0"/>
        </w:rPr>
      </w:pPr>
      <w:r>
        <w:rPr>
          <w:rStyle w:val="SubtleEmphasis"/>
          <w:i w:val="0"/>
        </w:rPr>
        <w:t>Utilizando está representación podemos extraer información del sistema. Está siendo, y no limitada, a distancias y caminos entre diferentes elementos. Ver que tan robusto es el sistema y su conexión. Podemos entender el costo de travesar ciertos caminos y cuáles son las rutas óptimas para alcanzar nuestro objetivo a partir de un punto inicial deseado.</w:t>
      </w:r>
    </w:p>
    <w:p w14:paraId="0BFF2263" w14:textId="46BC5760" w:rsidR="00440A51" w:rsidRDefault="2F8DA057" w:rsidP="009D43A0">
      <w:pPr>
        <w:jc w:val="both"/>
        <w:rPr>
          <w:rStyle w:val="SubtleEmphasis"/>
          <w:i w:val="0"/>
        </w:rPr>
      </w:pPr>
      <w:r w:rsidRPr="00E41ECA">
        <w:rPr>
          <w:rStyle w:val="SubtleEmphasis"/>
          <w:i w:val="0"/>
        </w:rPr>
        <w:t xml:space="preserve">Actualmente </w:t>
      </w:r>
      <w:r w:rsidR="00D5640C">
        <w:rPr>
          <w:rStyle w:val="SubtleEmphasis"/>
          <w:i w:val="0"/>
        </w:rPr>
        <w:t xml:space="preserve">se encuentran herramientas (tal como </w:t>
      </w:r>
      <w:proofErr w:type="spellStart"/>
      <w:r w:rsidR="00D5640C">
        <w:rPr>
          <w:rStyle w:val="SubtleEmphasis"/>
          <w:i w:val="0"/>
        </w:rPr>
        <w:t>Gephi</w:t>
      </w:r>
      <w:proofErr w:type="spellEnd"/>
      <w:r w:rsidR="00D5640C">
        <w:rPr>
          <w:rStyle w:val="SubtleEmphasis"/>
          <w:i w:val="0"/>
        </w:rPr>
        <w:t xml:space="preserve">) que permiten desplegar y hacer análisis de </w:t>
      </w:r>
      <w:r w:rsidR="00440A51">
        <w:rPr>
          <w:rStyle w:val="SubtleEmphasis"/>
          <w:i w:val="0"/>
        </w:rPr>
        <w:t>los grafos, aunque estos se encuentran representados en ambientes bidimensionales.</w:t>
      </w:r>
      <w:r w:rsidRPr="00E41ECA">
        <w:rPr>
          <w:rStyle w:val="SubtleEmphasis"/>
          <w:i w:val="0"/>
        </w:rPr>
        <w:t xml:space="preserve"> Durante la duración de esta investigación se va gestionar una solución para la visualización de un grafo en ambiente virtual </w:t>
      </w:r>
      <w:r w:rsidR="00356B10">
        <w:rPr>
          <w:rStyle w:val="SubtleEmphasis"/>
          <w:i w:val="0"/>
        </w:rPr>
        <w:t>tridimensional</w:t>
      </w:r>
      <w:r w:rsidRPr="00E41ECA">
        <w:rPr>
          <w:rStyle w:val="SubtleEmphasis"/>
          <w:i w:val="0"/>
        </w:rPr>
        <w:t xml:space="preserve">. </w:t>
      </w:r>
    </w:p>
    <w:p w14:paraId="28BADAFE" w14:textId="14CD8A68" w:rsidR="2F8DA057" w:rsidRPr="00440A51" w:rsidRDefault="00440A51" w:rsidP="009D43A0">
      <w:pPr>
        <w:jc w:val="both"/>
        <w:rPr>
          <w:rStyle w:val="SubtleEmphasis"/>
          <w:i w:val="0"/>
        </w:rPr>
      </w:pPr>
      <w:r>
        <w:rPr>
          <w:rStyle w:val="SubtleEmphasis"/>
          <w:i w:val="0"/>
        </w:rPr>
        <w:t xml:space="preserve">Al inicio el trabajo </w:t>
      </w:r>
      <w:r w:rsidR="00356B10">
        <w:rPr>
          <w:rStyle w:val="SubtleEmphasis"/>
          <w:i w:val="0"/>
        </w:rPr>
        <w:t xml:space="preserve">se </w:t>
      </w:r>
      <w:r>
        <w:rPr>
          <w:rStyle w:val="SubtleEmphasis"/>
          <w:i w:val="0"/>
        </w:rPr>
        <w:t xml:space="preserve">estará enfocado </w:t>
      </w:r>
      <w:r w:rsidR="00356B10">
        <w:rPr>
          <w:rStyle w:val="SubtleEmphasis"/>
          <w:i w:val="0"/>
        </w:rPr>
        <w:t xml:space="preserve">la solución </w:t>
      </w:r>
      <w:r>
        <w:rPr>
          <w:rStyle w:val="SubtleEmphasis"/>
          <w:i w:val="0"/>
        </w:rPr>
        <w:t xml:space="preserve">únicamente para la red social llamada Twitter. Aunque se estará planeando tener un alcance también académico y para investigaciones. Generando rutas para poder alcanzar mejores recursos relacionados al tema de investigación, qué tan relevante </w:t>
      </w:r>
      <w:r w:rsidR="00356B10">
        <w:rPr>
          <w:rStyle w:val="SubtleEmphasis"/>
          <w:i w:val="0"/>
        </w:rPr>
        <w:t>es</w:t>
      </w:r>
      <w:r>
        <w:rPr>
          <w:rStyle w:val="SubtleEmphasis"/>
          <w:i w:val="0"/>
        </w:rPr>
        <w:t xml:space="preserve"> la investigación y colaboradores/autores trabajando en tópicos similares.</w:t>
      </w:r>
    </w:p>
    <w:p w14:paraId="66ABC76C" w14:textId="77777777" w:rsidR="0080328A" w:rsidRPr="006510A3" w:rsidRDefault="0080328A" w:rsidP="00A465D5">
      <w:pPr>
        <w:spacing w:line="240" w:lineRule="auto"/>
        <w:rPr>
          <w:rStyle w:val="SubtleEmphasis"/>
          <w:i w:val="0"/>
        </w:rPr>
      </w:pPr>
      <w:r>
        <w:rPr>
          <w:rStyle w:val="SubtleEmphasis"/>
        </w:rPr>
        <w:br w:type="page"/>
      </w:r>
    </w:p>
    <w:p w14:paraId="52BA0BA7" w14:textId="2EAED542" w:rsidR="003B0FFB" w:rsidRDefault="0080328A" w:rsidP="00F77759">
      <w:pPr>
        <w:pStyle w:val="TOGHeading2"/>
      </w:pPr>
      <w:bookmarkStart w:id="5" w:name="_Toc495962277"/>
      <w:bookmarkStart w:id="6" w:name="_Toc495964032"/>
      <w:r w:rsidRPr="005E5EC6">
        <w:lastRenderedPageBreak/>
        <w:t>Antecedentes</w:t>
      </w:r>
      <w:bookmarkEnd w:id="5"/>
      <w:bookmarkEnd w:id="6"/>
    </w:p>
    <w:p w14:paraId="75CD258F" w14:textId="5471ECF1" w:rsidR="002243D1" w:rsidRPr="004E6834" w:rsidRDefault="00212165" w:rsidP="004E6834">
      <w:pPr>
        <w:pStyle w:val="TOGNormalText"/>
      </w:pPr>
      <w:r w:rsidRPr="004E6834">
        <w:t>El estado actual del arte</w:t>
      </w:r>
      <w:r w:rsidR="00356B10" w:rsidRPr="004E6834">
        <w:t xml:space="preserve"> con respecto al despliegue de grafos en ambientes virtual tridimensional</w:t>
      </w:r>
      <w:r w:rsidR="0048391F" w:rsidRPr="004E6834">
        <w:t xml:space="preserve"> está</w:t>
      </w:r>
      <w:r w:rsidR="00356B10" w:rsidRPr="004E6834">
        <w:t>n</w:t>
      </w:r>
      <w:r w:rsidR="0048391F" w:rsidRPr="004E6834">
        <w:t xml:space="preserve"> ligado</w:t>
      </w:r>
      <w:r w:rsidR="00356B10" w:rsidRPr="004E6834">
        <w:t>s</w:t>
      </w:r>
      <w:r w:rsidR="0048391F" w:rsidRPr="004E6834">
        <w:t xml:space="preserve"> a un ambiente educacional. Mucho son prototipos que utilizan redes sociales como su fuente de información. Estos ligan </w:t>
      </w:r>
      <w:r w:rsidRPr="004E6834">
        <w:t xml:space="preserve">al despliegue de los </w:t>
      </w:r>
      <w:r w:rsidR="0048391F" w:rsidRPr="004E6834">
        <w:t xml:space="preserve">mensajes enviados </w:t>
      </w:r>
      <w:r w:rsidRPr="004E6834">
        <w:t>por usuarios al igual que la creación de</w:t>
      </w:r>
      <w:r w:rsidR="0048391F" w:rsidRPr="004E6834">
        <w:t xml:space="preserve"> </w:t>
      </w:r>
      <w:r w:rsidRPr="004E6834">
        <w:t>caminos para alcanzar a cualquier individuo</w:t>
      </w:r>
      <w:r w:rsidR="0048391F" w:rsidRPr="004E6834">
        <w:t xml:space="preserve"> </w:t>
      </w:r>
      <w:r w:rsidRPr="004E6834">
        <w:t xml:space="preserve">en una red </w:t>
      </w:r>
      <w:r w:rsidR="0048391F" w:rsidRPr="004E6834">
        <w:t>social.</w:t>
      </w:r>
    </w:p>
    <w:p w14:paraId="1B61DAB3" w14:textId="3883E807" w:rsidR="0048391F" w:rsidRPr="004E6834" w:rsidRDefault="0048391F" w:rsidP="004E6834">
      <w:pPr>
        <w:pStyle w:val="TOGNormalText"/>
        <w:ind w:firstLine="708"/>
      </w:pPr>
      <w:r w:rsidRPr="004E6834">
        <w:t xml:space="preserve">También </w:t>
      </w:r>
      <w:r w:rsidR="00212165" w:rsidRPr="004E6834">
        <w:t xml:space="preserve">se encuentran </w:t>
      </w:r>
      <w:r w:rsidRPr="004E6834">
        <w:t xml:space="preserve">herramientas de modelado de grafo y su interpretación. </w:t>
      </w:r>
      <w:r w:rsidR="00356B10" w:rsidRPr="004E6834">
        <w:t>Aunque por el momento estas está</w:t>
      </w:r>
      <w:r w:rsidR="00212165" w:rsidRPr="004E6834">
        <w:t xml:space="preserve">n limitadas a un ambiente </w:t>
      </w:r>
      <w:r w:rsidR="00356B10" w:rsidRPr="004E6834">
        <w:t>bidimensional</w:t>
      </w:r>
      <w:r w:rsidR="00212165" w:rsidRPr="004E6834">
        <w:t xml:space="preserve">. </w:t>
      </w:r>
      <w:r w:rsidRPr="004E6834">
        <w:t xml:space="preserve">Para mencionar algunas de estas, podemos encontrar a </w:t>
      </w:r>
      <w:proofErr w:type="spellStart"/>
      <w:r w:rsidRPr="004E6834">
        <w:t>Grapheey</w:t>
      </w:r>
      <w:proofErr w:type="spellEnd"/>
      <w:r w:rsidR="00356B10" w:rsidRPr="004E6834">
        <w:t xml:space="preserve"> y</w:t>
      </w:r>
      <w:r w:rsidRPr="004E6834">
        <w:t xml:space="preserve"> </w:t>
      </w:r>
      <w:proofErr w:type="spellStart"/>
      <w:r w:rsidRPr="004E6834">
        <w:t>Gephi</w:t>
      </w:r>
      <w:proofErr w:type="spellEnd"/>
      <w:r w:rsidRPr="004E6834">
        <w:t>. Aunque estos carecen de un despliegue de</w:t>
      </w:r>
      <w:r w:rsidR="00356B10" w:rsidRPr="004E6834">
        <w:t>l grafo</w:t>
      </w:r>
      <w:r w:rsidRPr="004E6834">
        <w:t xml:space="preserve"> </w:t>
      </w:r>
      <w:r w:rsidR="00356B10" w:rsidRPr="004E6834">
        <w:t>de forma tridimensional.</w:t>
      </w:r>
      <w:r w:rsidRPr="004E6834">
        <w:t xml:space="preserve"> </w:t>
      </w:r>
    </w:p>
    <w:p w14:paraId="180F7C01" w14:textId="77777777" w:rsidR="00813FAF" w:rsidRDefault="00813FAF" w:rsidP="00A465D5">
      <w:pPr>
        <w:spacing w:line="240" w:lineRule="auto"/>
        <w:jc w:val="both"/>
      </w:pPr>
    </w:p>
    <w:p w14:paraId="4E01B279" w14:textId="77777777" w:rsidR="00813FAF" w:rsidRDefault="00813FAF" w:rsidP="00F77759">
      <w:pPr>
        <w:pStyle w:val="TOGHeading2"/>
      </w:pPr>
      <w:bookmarkStart w:id="7" w:name="_Toc495962278"/>
      <w:bookmarkStart w:id="8" w:name="_Toc495964033"/>
      <w:r>
        <w:t>Justificación</w:t>
      </w:r>
      <w:bookmarkEnd w:id="7"/>
      <w:bookmarkEnd w:id="8"/>
    </w:p>
    <w:p w14:paraId="642F2636" w14:textId="29D987C0" w:rsidR="003B0FFB" w:rsidRDefault="003B0FFB" w:rsidP="004E6834">
      <w:pPr>
        <w:pStyle w:val="TOGNormalText"/>
      </w:pPr>
      <w:r>
        <w:t xml:space="preserve">Se debe hacer más eficiente la manera en que se consigue, </w:t>
      </w:r>
      <w:r w:rsidR="00E843D6">
        <w:t>analiza</w:t>
      </w:r>
      <w:r>
        <w:t xml:space="preserve"> y se despliega información basado en grafos. Una representación de esto es en las redes sociales. Debe de generarse una forma de fácilmente encontrar, digerir y entregar información relacionado a un usuario o un concepto.</w:t>
      </w:r>
    </w:p>
    <w:p w14:paraId="57ADC8E2" w14:textId="77777777" w:rsidR="00813FAF" w:rsidRDefault="00813FAF" w:rsidP="00A465D5">
      <w:pPr>
        <w:spacing w:line="240" w:lineRule="auto"/>
        <w:jc w:val="both"/>
      </w:pPr>
    </w:p>
    <w:p w14:paraId="18C877C6" w14:textId="77777777" w:rsidR="00813FAF" w:rsidRDefault="00813FAF" w:rsidP="00F77759">
      <w:pPr>
        <w:pStyle w:val="TOGHeading2"/>
      </w:pPr>
      <w:bookmarkStart w:id="9" w:name="_Toc495962279"/>
      <w:bookmarkStart w:id="10" w:name="_Toc495964034"/>
      <w:r>
        <w:t>Problema</w:t>
      </w:r>
      <w:bookmarkEnd w:id="9"/>
      <w:bookmarkEnd w:id="10"/>
    </w:p>
    <w:p w14:paraId="562ADC62" w14:textId="71201534" w:rsidR="003B0FFB" w:rsidRDefault="003B0FFB" w:rsidP="004E6834">
      <w:pPr>
        <w:pStyle w:val="TOGNormalText"/>
      </w:pPr>
      <w:r>
        <w:t>Las redes sociales vistas de manera como un grafo tienen consigo un gran desaf</w:t>
      </w:r>
      <w:r w:rsidR="00EF2206">
        <w:t>ío</w:t>
      </w:r>
      <w:r>
        <w:t xml:space="preserve"> en su tiempo de ejecución y análisis. Esto a su vez conlleva a un reto de distancias largas a recorrer cu</w:t>
      </w:r>
      <w:r w:rsidR="008022EB">
        <w:t>a</w:t>
      </w:r>
      <w:r>
        <w:t>ndo se desea alcanzar distintas partes del grafo.</w:t>
      </w:r>
    </w:p>
    <w:p w14:paraId="56C95CFE" w14:textId="099986F0" w:rsidR="00813FAF" w:rsidRDefault="003B0FFB" w:rsidP="004E6834">
      <w:pPr>
        <w:pStyle w:val="TOGNormalText"/>
        <w:ind w:firstLine="708"/>
      </w:pPr>
      <w:r>
        <w:t>A la hora de hacer investigaciones (por ejemplo, aquellas relacionadas al área de mercadotecnia), se dispone de mucha información, aunque est</w:t>
      </w:r>
      <w:r w:rsidR="008022EB">
        <w:t>a</w:t>
      </w:r>
      <w:r>
        <w:t xml:space="preserve"> se entrega de una manera pobre y difícil de digerir. </w:t>
      </w:r>
      <w:r w:rsidR="00460DFC">
        <w:t xml:space="preserve">Lo cual conlleva a múltiples iteraciones de filtrado del contenido hasta obtener la información que se requería desde la primera consulta. </w:t>
      </w:r>
    </w:p>
    <w:p w14:paraId="4E21FBAD" w14:textId="77777777" w:rsidR="009A0FDA" w:rsidRDefault="009A0FDA" w:rsidP="00A465D5">
      <w:pPr>
        <w:spacing w:line="240" w:lineRule="auto"/>
        <w:jc w:val="both"/>
      </w:pPr>
    </w:p>
    <w:p w14:paraId="05DC54F3" w14:textId="77777777" w:rsidR="00813FAF" w:rsidRDefault="00813FAF" w:rsidP="00F77759">
      <w:pPr>
        <w:pStyle w:val="TOGHeading2"/>
      </w:pPr>
      <w:bookmarkStart w:id="11" w:name="_Toc495962280"/>
      <w:bookmarkStart w:id="12" w:name="_Toc495964035"/>
      <w:r>
        <w:t>Objetivos</w:t>
      </w:r>
      <w:bookmarkEnd w:id="11"/>
      <w:bookmarkEnd w:id="12"/>
    </w:p>
    <w:p w14:paraId="547DD4C7" w14:textId="504C7B61" w:rsidR="00813FAF" w:rsidRPr="000B10F7" w:rsidRDefault="00813FAF" w:rsidP="000B10F7">
      <w:pPr>
        <w:pStyle w:val="TOGHeading3"/>
      </w:pPr>
      <w:bookmarkStart w:id="13" w:name="_Toc495962281"/>
      <w:bookmarkStart w:id="14" w:name="_Toc495964036"/>
      <w:r w:rsidRPr="000B10F7">
        <w:t>Objetivo General:</w:t>
      </w:r>
      <w:bookmarkEnd w:id="13"/>
      <w:bookmarkEnd w:id="14"/>
    </w:p>
    <w:p w14:paraId="6C4E783C" w14:textId="042EB198" w:rsidR="00460DFC" w:rsidRDefault="00460DFC" w:rsidP="004E6834">
      <w:pPr>
        <w:pStyle w:val="TOGNormalText"/>
      </w:pPr>
      <w:r>
        <w:t xml:space="preserve">Se estará desarrollando lo que se denomina un framework, el cual es una solución pre-hecha y lista para </w:t>
      </w:r>
      <w:r w:rsidR="00C70DF8">
        <w:t>ser usada</w:t>
      </w:r>
      <w:r>
        <w:t xml:space="preserve"> por otros desarrolladores. Esta solución contiene ya funcionalidades específicas que abordan el filtrado y la generación de grafos tridimensionales. Aunque se puede extender a tener implementaciones abstractas las cuales el usuario final (como un investigador) puede definir para obtener una mejor respuesta basado en sus necesidades. </w:t>
      </w:r>
    </w:p>
    <w:p w14:paraId="61C1FD06" w14:textId="17B3373E" w:rsidR="003B0FFB" w:rsidRDefault="00460DFC" w:rsidP="004E6834">
      <w:pPr>
        <w:pStyle w:val="TOGNormalText"/>
        <w:ind w:firstLine="708"/>
      </w:pPr>
      <w:r>
        <w:t>Dentro de nuestro escenario, se va construir el framework especializado en la red social Twitter. La cual debe tener la capacidad de generar los grafos tridimensional</w:t>
      </w:r>
      <w:r w:rsidR="00C161AE">
        <w:t>es en base a la meta-data de los comentarios</w:t>
      </w:r>
      <w:r>
        <w:t>, basado en las imágenes, entre otras opciones.</w:t>
      </w:r>
      <w:r w:rsidR="00C70DF8">
        <w:t xml:space="preserve"> Las opciones serán los requerimientos del usuario entregados a partir de un conjunto de filtros.</w:t>
      </w:r>
    </w:p>
    <w:p w14:paraId="08C0EAAD" w14:textId="77777777" w:rsidR="009A0FDA" w:rsidRPr="003B0FFB" w:rsidRDefault="009A0FDA" w:rsidP="00A465D5">
      <w:pPr>
        <w:spacing w:line="240" w:lineRule="auto"/>
        <w:jc w:val="both"/>
      </w:pPr>
    </w:p>
    <w:p w14:paraId="7C53FA9F" w14:textId="77777777" w:rsidR="009D067D" w:rsidRDefault="009D067D" w:rsidP="00F77759">
      <w:pPr>
        <w:pStyle w:val="TOGHeading3"/>
      </w:pPr>
      <w:bookmarkStart w:id="15" w:name="_Toc495962282"/>
      <w:bookmarkStart w:id="16" w:name="_Toc495964037"/>
      <w:r w:rsidRPr="005E5EC6">
        <w:t>Objetivos</w:t>
      </w:r>
      <w:r>
        <w:t xml:space="preserve"> Específicos:</w:t>
      </w:r>
      <w:bookmarkEnd w:id="15"/>
      <w:bookmarkEnd w:id="16"/>
    </w:p>
    <w:p w14:paraId="5CD20496" w14:textId="77777777" w:rsidR="00E54F93" w:rsidRDefault="00E54F93" w:rsidP="004E6834">
      <w:pPr>
        <w:pStyle w:val="TOGNormalText"/>
      </w:pPr>
      <w:r>
        <w:t>De forma colectiva se espera, y no está limitado, a los siguientes objetivos:</w:t>
      </w:r>
    </w:p>
    <w:p w14:paraId="38F5F7E0" w14:textId="77777777" w:rsidR="004E6834" w:rsidRDefault="008022EB" w:rsidP="00F77759">
      <w:pPr>
        <w:pStyle w:val="TOGNormalText"/>
        <w:numPr>
          <w:ilvl w:val="0"/>
          <w:numId w:val="3"/>
        </w:numPr>
      </w:pPr>
      <w:r>
        <w:t>Hacer una representación 3D del grafo. La complejidad se encuentra en la evaluación y lógica para distribuir en un espacio virtual los nodos de una manera óptima.</w:t>
      </w:r>
    </w:p>
    <w:p w14:paraId="57575F19" w14:textId="77777777" w:rsidR="004E6834" w:rsidRDefault="008022EB" w:rsidP="00F77759">
      <w:pPr>
        <w:pStyle w:val="TOGNormalText"/>
        <w:numPr>
          <w:ilvl w:val="0"/>
          <w:numId w:val="3"/>
        </w:numPr>
      </w:pPr>
      <w:r>
        <w:t>Generar y gestionar filtros. Estos se deben representar como sub-grafos</w:t>
      </w:r>
      <w:r w:rsidR="008720B7">
        <w:t>.</w:t>
      </w:r>
    </w:p>
    <w:p w14:paraId="01670715" w14:textId="77777777" w:rsidR="004E6834" w:rsidRDefault="008022EB" w:rsidP="00F77759">
      <w:pPr>
        <w:pStyle w:val="TOGNormalText"/>
        <w:numPr>
          <w:ilvl w:val="0"/>
          <w:numId w:val="3"/>
        </w:numPr>
      </w:pPr>
      <w:r>
        <w:t xml:space="preserve">Se debe disponer de una lógica de identificación de nodos principales. A su vez, estos </w:t>
      </w:r>
      <w:r w:rsidR="00DF0F53">
        <w:t xml:space="preserve">se </w:t>
      </w:r>
      <w:r>
        <w:t>deben priorizar en su despliegue</w:t>
      </w:r>
      <w:r w:rsidR="008720B7">
        <w:t>.</w:t>
      </w:r>
    </w:p>
    <w:p w14:paraId="388D0C83" w14:textId="6887532B" w:rsidR="008720B7" w:rsidRDefault="008720B7" w:rsidP="00F77759">
      <w:pPr>
        <w:pStyle w:val="TOGNormalText"/>
        <w:numPr>
          <w:ilvl w:val="0"/>
          <w:numId w:val="3"/>
        </w:numPr>
      </w:pPr>
      <w:r>
        <w:t xml:space="preserve">Tener un sistema funcional de navegación del ambiente virtual donde el usuario pueda explorar. </w:t>
      </w:r>
    </w:p>
    <w:p w14:paraId="05099028" w14:textId="36FFB160" w:rsidR="00E54F93" w:rsidRDefault="00E54F93" w:rsidP="004E6834">
      <w:pPr>
        <w:pStyle w:val="TOGNormalText"/>
      </w:pPr>
      <w:r>
        <w:t>De manera personal, se espera alcanzar por lo menos los siguientes objetivos:</w:t>
      </w:r>
    </w:p>
    <w:p w14:paraId="7169BE96" w14:textId="77777777" w:rsidR="004E6834" w:rsidRDefault="00E54F93" w:rsidP="00F77759">
      <w:pPr>
        <w:pStyle w:val="TOGNormalText"/>
        <w:numPr>
          <w:ilvl w:val="0"/>
          <w:numId w:val="3"/>
        </w:numPr>
      </w:pPr>
      <w:r>
        <w:t xml:space="preserve">Expandir mi conocimiento de generación de ambientes tridimensionales usando </w:t>
      </w:r>
      <w:proofErr w:type="spellStart"/>
      <w:r>
        <w:t>Unity</w:t>
      </w:r>
      <w:proofErr w:type="spellEnd"/>
      <w:r>
        <w:t>.</w:t>
      </w:r>
    </w:p>
    <w:p w14:paraId="40E21ADC" w14:textId="77777777" w:rsidR="004E6834" w:rsidRDefault="00E54F93" w:rsidP="00F77759">
      <w:pPr>
        <w:pStyle w:val="TOGNormalText"/>
        <w:numPr>
          <w:ilvl w:val="0"/>
          <w:numId w:val="3"/>
        </w:numPr>
      </w:pPr>
      <w:r>
        <w:t>Generar conocimiento del desarrollo de algoritmos para la generación de grafos en ambientes tridimensionales.</w:t>
      </w:r>
    </w:p>
    <w:p w14:paraId="7DDA2382" w14:textId="3D2D38F9" w:rsidR="00E54F93" w:rsidRPr="008022EB" w:rsidRDefault="00E54F93" w:rsidP="00F77759">
      <w:pPr>
        <w:pStyle w:val="TOGNormalText"/>
        <w:numPr>
          <w:ilvl w:val="0"/>
          <w:numId w:val="3"/>
        </w:numPr>
      </w:pPr>
      <w:r>
        <w:t xml:space="preserve">Ampliar mi conocimiento del análisis de grafos en el escenario de redes </w:t>
      </w:r>
      <w:r w:rsidR="00AF61AD">
        <w:t>sociales</w:t>
      </w:r>
      <w:r>
        <w:t>, usando meta-datos como nodos y la probabilidad de éxito en tener un sub-siguiente meta-dato o imagen asociado a esté como arista.</w:t>
      </w:r>
    </w:p>
    <w:p w14:paraId="75B7062F" w14:textId="09F18534" w:rsidR="009D067D" w:rsidRDefault="009D067D" w:rsidP="00F77759">
      <w:pPr>
        <w:pStyle w:val="TOCHeading"/>
      </w:pPr>
      <w:r>
        <w:br w:type="page"/>
      </w:r>
      <w:bookmarkStart w:id="17" w:name="_Toc495962283"/>
      <w:bookmarkStart w:id="18" w:name="_Toc495964038"/>
      <w:r w:rsidR="008720B7">
        <w:lastRenderedPageBreak/>
        <w:t>DefiniciÓn mercadolÓ</w:t>
      </w:r>
      <w:r w:rsidR="00CC40FF">
        <w:t>gica</w:t>
      </w:r>
      <w:bookmarkEnd w:id="17"/>
      <w:bookmarkEnd w:id="18"/>
    </w:p>
    <w:p w14:paraId="7688D693" w14:textId="77777777" w:rsidR="00CC40FF" w:rsidRDefault="00CC40FF" w:rsidP="00F77759">
      <w:pPr>
        <w:pStyle w:val="TOGHeading2"/>
        <w:numPr>
          <w:ilvl w:val="1"/>
          <w:numId w:val="6"/>
        </w:numPr>
      </w:pPr>
      <w:bookmarkStart w:id="19" w:name="_Toc495962284"/>
      <w:bookmarkStart w:id="20" w:name="_Toc495964039"/>
      <w:r>
        <w:t xml:space="preserve">Características del </w:t>
      </w:r>
      <w:r w:rsidRPr="00F77759">
        <w:t>mercado</w:t>
      </w:r>
      <w:r>
        <w:t xml:space="preserve"> meta.</w:t>
      </w:r>
      <w:bookmarkEnd w:id="19"/>
      <w:bookmarkEnd w:id="20"/>
    </w:p>
    <w:p w14:paraId="704C4945" w14:textId="77777777" w:rsidR="003C1856" w:rsidRDefault="00F51A6F" w:rsidP="004E6834">
      <w:pPr>
        <w:pStyle w:val="TOGNormalText"/>
      </w:pPr>
      <w:r>
        <w:t xml:space="preserve">El trabajo está dirigido </w:t>
      </w:r>
      <w:r w:rsidR="00F2421E">
        <w:t>a cualquier mercadólogo, sociólogo, psicólogo u otra persona que puede ser beneficiada con el análisis y compresión del comportamiento de redes sociales. Debe estar sujeto a que estará extrayendo información de manera masiva</w:t>
      </w:r>
      <w:r>
        <w:t xml:space="preserve">. Actualmente </w:t>
      </w:r>
      <w:r w:rsidR="003C1856">
        <w:t xml:space="preserve">se cuenta con un conjunto </w:t>
      </w:r>
      <w:r>
        <w:t xml:space="preserve">de sociólogos y psicólogos fuertemente interesados en el tema. </w:t>
      </w:r>
    </w:p>
    <w:p w14:paraId="29148155" w14:textId="77777777" w:rsidR="003C1856" w:rsidRDefault="003C1856" w:rsidP="004E6834">
      <w:pPr>
        <w:pStyle w:val="TOGNormalText"/>
        <w:ind w:firstLine="708"/>
      </w:pPr>
      <w:r>
        <w:t xml:space="preserve">En un futuro se planea que la aplicación tenga una especialización para el ambiente político. Siendo sus principales consumidores abogados, periodistas, investigadores, y cualquier persona interesada en este tema. </w:t>
      </w:r>
    </w:p>
    <w:p w14:paraId="392E2FA3" w14:textId="43C22EE8" w:rsidR="00192856" w:rsidRDefault="003C1856" w:rsidP="004E6834">
      <w:pPr>
        <w:pStyle w:val="TOGNormalText"/>
        <w:ind w:firstLine="708"/>
      </w:pPr>
      <w:r>
        <w:t>Por igual se desarrollará una extensión para personas dentro del gremio académico e investigadores. Donde el mayor enfoque sea la representación de trabajos relacionados a los temas que domina el usuario o que desea expandir</w:t>
      </w:r>
      <w:r w:rsidR="00F51A6F">
        <w:t>.</w:t>
      </w:r>
    </w:p>
    <w:p w14:paraId="04381AC6" w14:textId="77777777" w:rsidR="009A0FDA" w:rsidRPr="00192856" w:rsidRDefault="009A0FDA" w:rsidP="00A465D5">
      <w:pPr>
        <w:spacing w:line="240" w:lineRule="auto"/>
        <w:jc w:val="both"/>
      </w:pPr>
    </w:p>
    <w:p w14:paraId="63368FE6" w14:textId="77777777" w:rsidR="00CC40FF" w:rsidRDefault="00CC40FF" w:rsidP="00F77759">
      <w:pPr>
        <w:pStyle w:val="TOGHeading2"/>
      </w:pPr>
      <w:bookmarkStart w:id="21" w:name="_Toc495962285"/>
      <w:bookmarkStart w:id="22" w:name="_Toc495964040"/>
      <w:r>
        <w:t>Características funcionales.</w:t>
      </w:r>
      <w:bookmarkEnd w:id="21"/>
      <w:bookmarkEnd w:id="22"/>
    </w:p>
    <w:p w14:paraId="7B217EE0" w14:textId="77777777" w:rsidR="00CB2EFC" w:rsidRDefault="00CB2EFC" w:rsidP="004E6834">
      <w:pPr>
        <w:pStyle w:val="TOGNormalText"/>
      </w:pPr>
      <w:r>
        <w:t xml:space="preserve">El sistema en su inicio va funcionar utilizando el dispositivo llamado HTC Vive. Este dispositivo permite interactuar y ver ambientes de realidad virtual. </w:t>
      </w:r>
      <w:r w:rsidR="00BB0DB8">
        <w:t xml:space="preserve">La solución se va dividir en 3 secciones principales. </w:t>
      </w:r>
    </w:p>
    <w:p w14:paraId="0D24C37F" w14:textId="03B385DC" w:rsidR="00DE287E" w:rsidRDefault="00BB0DB8" w:rsidP="004E6834">
      <w:pPr>
        <w:pStyle w:val="TOGNormalText"/>
        <w:ind w:firstLine="708"/>
      </w:pPr>
      <w:r>
        <w:t xml:space="preserve">Primero se encuentra la interfaz </w:t>
      </w:r>
      <w:r w:rsidR="00CB2EFC">
        <w:t xml:space="preserve">e interacción </w:t>
      </w:r>
      <w:r>
        <w:t>del usuario</w:t>
      </w:r>
      <w:r w:rsidR="00CB2EFC">
        <w:t>-máquina</w:t>
      </w:r>
      <w:r>
        <w:t xml:space="preserve">. </w:t>
      </w:r>
      <w:r w:rsidR="00CB2EFC">
        <w:t xml:space="preserve">En esta capa </w:t>
      </w:r>
      <w:r w:rsidR="00DE287E">
        <w:t xml:space="preserve">debemos ser capaces de interpretar las interacciones del usuario. </w:t>
      </w:r>
      <w:r w:rsidR="00CB2EFC">
        <w:t xml:space="preserve">Esto siendo cualquier entrada otorgada por </w:t>
      </w:r>
      <w:r w:rsidR="00224E11">
        <w:t>él</w:t>
      </w:r>
      <w:r w:rsidR="00CB2EFC">
        <w:t xml:space="preserve"> </w:t>
      </w:r>
      <w:r w:rsidR="00224E11">
        <w:t xml:space="preserve">vía una interfaz gráfica </w:t>
      </w:r>
      <w:r w:rsidR="00CB2EFC">
        <w:t xml:space="preserve">(tal es el caso de los filtros deseados). </w:t>
      </w:r>
    </w:p>
    <w:p w14:paraId="04199FDB" w14:textId="41F18FD4" w:rsidR="00DE287E" w:rsidRDefault="00DE287E" w:rsidP="004E6834">
      <w:pPr>
        <w:pStyle w:val="TOGNormalText"/>
        <w:ind w:firstLine="708"/>
      </w:pPr>
      <w:r>
        <w:t xml:space="preserve">Después, </w:t>
      </w:r>
      <w:r w:rsidR="00CB2EFC">
        <w:t xml:space="preserve">en </w:t>
      </w:r>
      <w:r>
        <w:t xml:space="preserve">la segunda capa, </w:t>
      </w:r>
      <w:r w:rsidR="00CB2EFC">
        <w:t xml:space="preserve">se estará enfocando al </w:t>
      </w:r>
      <w:r>
        <w:t>despliegue del grafo mismo. Esto conlleva al cálculo de distancias “físicas” entre nodos. La forma en que vamos a colorear nodos. Al igual que aquí podemos crear las nubes de información relacionada.</w:t>
      </w:r>
    </w:p>
    <w:p w14:paraId="72E2AE23" w14:textId="5E02283F" w:rsidR="00F51A6F" w:rsidRDefault="00DE287E" w:rsidP="004E6834">
      <w:pPr>
        <w:pStyle w:val="TOGNormalText"/>
        <w:ind w:firstLine="708"/>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767D094" w14:textId="77777777" w:rsidR="009A0FDA" w:rsidRPr="00F51A6F" w:rsidRDefault="009A0FDA" w:rsidP="00A465D5">
      <w:pPr>
        <w:spacing w:line="240" w:lineRule="auto"/>
        <w:jc w:val="both"/>
      </w:pPr>
    </w:p>
    <w:p w14:paraId="7512DD78" w14:textId="77777777" w:rsidR="00CC40FF" w:rsidRDefault="00CC40FF" w:rsidP="00F77759">
      <w:pPr>
        <w:pStyle w:val="TOGHeading2"/>
      </w:pPr>
      <w:bookmarkStart w:id="23" w:name="_Toc495962286"/>
      <w:bookmarkStart w:id="24" w:name="_Toc495964041"/>
      <w:r>
        <w:t>Hábitos de consumo actuales/competencia.</w:t>
      </w:r>
      <w:bookmarkEnd w:id="23"/>
      <w:bookmarkEnd w:id="24"/>
    </w:p>
    <w:p w14:paraId="252B8F20" w14:textId="3EDC0CD0" w:rsidR="00915E65" w:rsidRDefault="00915E65" w:rsidP="004E6834">
      <w:pPr>
        <w:pStyle w:val="TOGNormalText"/>
      </w:pPr>
      <w:r>
        <w:t xml:space="preserve">El estado actual del mercado en su mayoría está dominado por herramientas de visualización de grafos en dos dimensiones. Tal es el caso de las herramientas </w:t>
      </w:r>
      <w:proofErr w:type="spellStart"/>
      <w:r>
        <w:t>Centrifuge</w:t>
      </w:r>
      <w:proofErr w:type="spellEnd"/>
      <w:r>
        <w:t xml:space="preserve">, </w:t>
      </w:r>
      <w:proofErr w:type="spellStart"/>
      <w:r>
        <w:t>Gephi</w:t>
      </w:r>
      <w:proofErr w:type="spellEnd"/>
      <w:r>
        <w:t xml:space="preserve">, </w:t>
      </w:r>
      <w:proofErr w:type="spellStart"/>
      <w:r>
        <w:t>Graph-Tool</w:t>
      </w:r>
      <w:proofErr w:type="spellEnd"/>
      <w:r>
        <w:t xml:space="preserve"> y </w:t>
      </w:r>
      <w:proofErr w:type="spellStart"/>
      <w:r>
        <w:t>Graphviz</w:t>
      </w:r>
      <w:proofErr w:type="spellEnd"/>
      <w:r>
        <w:t>. Muchas de estas herramientas piden que de manera manual</w:t>
      </w:r>
      <w:r w:rsidR="00224E11">
        <w:t xml:space="preserve"> que</w:t>
      </w:r>
      <w:r>
        <w:t xml:space="preserve"> el usuario meta la información del cual el análisis se basar</w:t>
      </w:r>
      <w:r w:rsidR="00224E11">
        <w:t>á</w:t>
      </w:r>
      <w:r>
        <w:t xml:space="preserve"> en.</w:t>
      </w:r>
    </w:p>
    <w:p w14:paraId="0CDC6DE5" w14:textId="7C0BBF3B" w:rsidR="0081625B" w:rsidRDefault="00915E65" w:rsidP="004E6834">
      <w:pPr>
        <w:pStyle w:val="TOGNormalText"/>
        <w:ind w:firstLine="708"/>
      </w:pPr>
      <w:r>
        <w:t xml:space="preserve">Mientras tanto, </w:t>
      </w:r>
      <w:r w:rsidR="00913C5F">
        <w:t xml:space="preserve">podemos utilizar software similar para el análisis de una red social. Usando de ejemplo a </w:t>
      </w:r>
      <w:proofErr w:type="spellStart"/>
      <w:r w:rsidR="00913C5F">
        <w:t>GraphStream</w:t>
      </w:r>
      <w:proofErr w:type="spellEnd"/>
      <w:r w:rsidR="00913C5F">
        <w:t xml:space="preserve">, </w:t>
      </w:r>
      <w:proofErr w:type="spellStart"/>
      <w:r w:rsidR="00913C5F">
        <w:t>Graph-tool</w:t>
      </w:r>
      <w:proofErr w:type="spellEnd"/>
      <w:r w:rsidR="00913C5F">
        <w:t xml:space="preserve">, y </w:t>
      </w:r>
      <w:proofErr w:type="spellStart"/>
      <w:r w:rsidR="00913C5F">
        <w:t>AllegroGraph</w:t>
      </w:r>
      <w:proofErr w:type="spellEnd"/>
      <w:r w:rsidR="00913C5F">
        <w:t xml:space="preserve">. Aunque siguen pidiendo que el usuario meta la </w:t>
      </w:r>
      <w:r w:rsidR="00913C5F">
        <w:lastRenderedPageBreak/>
        <w:t>información inicial para generar los grafos. Estas siguen estando limitadas en su mayoría en una visualización en dos dimensiones</w:t>
      </w:r>
      <w:r w:rsidR="005722B2">
        <w:t>.</w:t>
      </w:r>
    </w:p>
    <w:p w14:paraId="27B44570" w14:textId="55B3AF84" w:rsidR="009A0FDA" w:rsidRPr="0081625B" w:rsidRDefault="00881AAB" w:rsidP="004E6834">
      <w:pPr>
        <w:pStyle w:val="TOGNormalText"/>
      </w:pPr>
      <w:r>
        <w:tab/>
        <w:t xml:space="preserve">Finalmente, páginas de redes sociales tal como Facebook, Twitter y </w:t>
      </w:r>
      <w:proofErr w:type="spellStart"/>
      <w:r>
        <w:t>Youtube</w:t>
      </w:r>
      <w:proofErr w:type="spellEnd"/>
      <w:r>
        <w:t xml:space="preserve"> ya tienen soluciones que permiten el análisis de la red social. Su limitante es que no se despliegan como grafos al momento de escribir este documento. Sin mencionar que simplemente otorgar información de su propio sitio y no la relación entre plataformas.</w:t>
      </w:r>
    </w:p>
    <w:p w14:paraId="5B7F905D" w14:textId="77777777" w:rsidR="00CC40FF" w:rsidRDefault="00CC40FF" w:rsidP="00F77759">
      <w:pPr>
        <w:pStyle w:val="TOGHeading2"/>
      </w:pPr>
      <w:bookmarkStart w:id="25" w:name="_Toc495962287"/>
      <w:bookmarkStart w:id="26" w:name="_Toc495964042"/>
      <w:r>
        <w:t>Restricciones.</w:t>
      </w:r>
      <w:bookmarkEnd w:id="25"/>
      <w:bookmarkEnd w:id="26"/>
    </w:p>
    <w:p w14:paraId="367B4B10" w14:textId="0F783C33" w:rsidR="00DE287E" w:rsidRDefault="00220074" w:rsidP="004E6834">
      <w:pPr>
        <w:pStyle w:val="TOGNormalText"/>
      </w:pPr>
      <w:r>
        <w:t>Actualmente nos encontramos con las siguientes restricciones:</w:t>
      </w:r>
    </w:p>
    <w:p w14:paraId="5071E78B" w14:textId="77777777" w:rsidR="004E6834" w:rsidRDefault="00220074" w:rsidP="00F77759">
      <w:pPr>
        <w:pStyle w:val="TOGNormalText"/>
        <w:numPr>
          <w:ilvl w:val="0"/>
          <w:numId w:val="3"/>
        </w:numPr>
      </w:pPr>
      <w:r>
        <w:t xml:space="preserve">Equipo: Estamos </w:t>
      </w:r>
      <w:r w:rsidR="009A0FDA">
        <w:t>sujetos</w:t>
      </w:r>
      <w:r>
        <w:t xml:space="preserve"> al equipo encontrado en el </w:t>
      </w:r>
      <w:proofErr w:type="spellStart"/>
      <w:r>
        <w:t>Signalab</w:t>
      </w:r>
      <w:proofErr w:type="spellEnd"/>
      <w:r>
        <w:t>. Al igual que los tiempos en que el laboratorio nos pueda prestar el material.</w:t>
      </w:r>
    </w:p>
    <w:p w14:paraId="6EEB3D75" w14:textId="77777777" w:rsidR="004E6834" w:rsidRDefault="00220074" w:rsidP="00F77759">
      <w:pPr>
        <w:pStyle w:val="TOGNormalText"/>
        <w:numPr>
          <w:ilvl w:val="0"/>
          <w:numId w:val="3"/>
        </w:numPr>
      </w:pPr>
      <w:r>
        <w:t>Económico: No hay fondos.</w:t>
      </w:r>
    </w:p>
    <w:p w14:paraId="5AB92E21" w14:textId="51A1ABF0" w:rsidR="00220074" w:rsidRDefault="00220074" w:rsidP="00F77759">
      <w:pPr>
        <w:pStyle w:val="TOGNormalText"/>
        <w:numPr>
          <w:ilvl w:val="0"/>
          <w:numId w:val="3"/>
        </w:numPr>
      </w:pPr>
      <w:r>
        <w:t xml:space="preserve">Tiempo: El ciclo de desarrollo debe ser entre </w:t>
      </w:r>
      <w:r w:rsidR="009A0FDA">
        <w:t xml:space="preserve">un </w:t>
      </w:r>
      <w:r>
        <w:t>año y medio y dos</w:t>
      </w:r>
      <w:r w:rsidR="009A0FDA">
        <w:t xml:space="preserve"> años</w:t>
      </w:r>
      <w:r>
        <w:t>. Esto es por la duración de la maestría.</w:t>
      </w:r>
    </w:p>
    <w:p w14:paraId="73441735" w14:textId="77777777" w:rsidR="009A0FDA" w:rsidRPr="00DE287E" w:rsidRDefault="009A0FDA" w:rsidP="00A465D5">
      <w:pPr>
        <w:spacing w:line="240" w:lineRule="auto"/>
        <w:jc w:val="both"/>
      </w:pPr>
    </w:p>
    <w:p w14:paraId="15F43E8D" w14:textId="77777777" w:rsidR="00CC40FF" w:rsidRDefault="00CC40FF" w:rsidP="00F77759">
      <w:pPr>
        <w:pStyle w:val="TOGHeading2"/>
      </w:pPr>
      <w:bookmarkStart w:id="27" w:name="_Toc495962288"/>
      <w:bookmarkStart w:id="28" w:name="_Toc495964043"/>
      <w:r>
        <w:t>Aspectos tecnológicos.</w:t>
      </w:r>
      <w:bookmarkEnd w:id="27"/>
      <w:bookmarkEnd w:id="28"/>
    </w:p>
    <w:p w14:paraId="4C6E61F8" w14:textId="7A752113" w:rsidR="00220074" w:rsidRDefault="00B176D8" w:rsidP="004E6834">
      <w:pPr>
        <w:pStyle w:val="TOGNormalText"/>
      </w:pPr>
      <w:r>
        <w:t xml:space="preserve">Se estará trabajando con el dispositivo HTC Vive en la mayor parte del desarrollo. Para la parte de la visualización e interacción con el usuario se estará usando el motor gráfico de vídeo juego llamado Unity. Primordialmente se utilizará el lenguaje de programación C#, esto es dado por el componente previamente mencionado. </w:t>
      </w:r>
    </w:p>
    <w:p w14:paraId="77FAD49B" w14:textId="77777777" w:rsidR="009A0FDA" w:rsidRPr="00220074" w:rsidRDefault="009A0FDA" w:rsidP="00A465D5">
      <w:pPr>
        <w:spacing w:line="240" w:lineRule="auto"/>
        <w:jc w:val="both"/>
      </w:pPr>
    </w:p>
    <w:p w14:paraId="21DD6B18" w14:textId="77777777" w:rsidR="00CC40FF" w:rsidRDefault="00CC40FF" w:rsidP="00F77759">
      <w:pPr>
        <w:pStyle w:val="TOGHeading2"/>
      </w:pPr>
      <w:bookmarkStart w:id="29" w:name="_Toc495962289"/>
      <w:bookmarkStart w:id="30" w:name="_Toc495964044"/>
      <w:r>
        <w:t>Productos complementarios.</w:t>
      </w:r>
      <w:bookmarkEnd w:id="29"/>
      <w:bookmarkEnd w:id="30"/>
    </w:p>
    <w:p w14:paraId="5E8EEC1B" w14:textId="1C5D0284" w:rsidR="00EA6A3C" w:rsidRDefault="00EA6A3C" w:rsidP="004E6834">
      <w:pPr>
        <w:pStyle w:val="TOGNormalText"/>
      </w:pPr>
      <w:r>
        <w:t xml:space="preserve">Dado que se estará haciendo un framework que puede ser consumido por otras plataformas, se puede desarrollar </w:t>
      </w:r>
      <w:r w:rsidR="00B837EE">
        <w:t>una serie de</w:t>
      </w:r>
      <w:r>
        <w:t xml:space="preserve"> extensiones para redes sociales grandes que los usuarios puedan bajar y conectar a sus cuentas. Enfocándonos a usuarios que desarrollan contenido o generar ventas por estos sitios.</w:t>
      </w:r>
    </w:p>
    <w:p w14:paraId="34069873" w14:textId="16C305B3" w:rsidR="00B176D8" w:rsidRDefault="00EA6A3C" w:rsidP="004E6834">
      <w:pPr>
        <w:pStyle w:val="TOGNormalText"/>
        <w:ind w:firstLine="708"/>
      </w:pPr>
      <w:r>
        <w:t>Por igual podemos generar una solución de escritorio (o página web) que te deje hacer búsquedas entre distintas plataformas (digamos Twitter y Facebook). Haciendo un punto central de análisis y gestión de cuentas sociale</w:t>
      </w:r>
      <w:r w:rsidR="005722B2">
        <w:t>s.</w:t>
      </w:r>
    </w:p>
    <w:p w14:paraId="605E0748" w14:textId="77777777" w:rsidR="009A0FDA" w:rsidRDefault="009A0FDA" w:rsidP="00A465D5">
      <w:pPr>
        <w:spacing w:line="240" w:lineRule="auto"/>
        <w:jc w:val="both"/>
      </w:pPr>
    </w:p>
    <w:p w14:paraId="536FC0BD" w14:textId="16CACFFE" w:rsidR="00D66E38" w:rsidRDefault="00CC40FF" w:rsidP="00F77759">
      <w:pPr>
        <w:pStyle w:val="TOGHeading2"/>
      </w:pPr>
      <w:bookmarkStart w:id="31" w:name="_Toc495962290"/>
      <w:bookmarkStart w:id="32" w:name="_Toc495964045"/>
      <w:r>
        <w:t>Propuesta de valor</w:t>
      </w:r>
      <w:bookmarkEnd w:id="31"/>
      <w:bookmarkEnd w:id="32"/>
    </w:p>
    <w:p w14:paraId="6AA747E3" w14:textId="77777777" w:rsidR="00B837EE" w:rsidRDefault="00B837EE" w:rsidP="004E6834">
      <w:pPr>
        <w:pStyle w:val="TOGNormalText"/>
      </w:pPr>
      <w:r>
        <w:t>Primero se estaría entregando una herramienta que su mayor enfoque es la visualización del grafo de manera virtual tridimensional. Donde el usuario pueda caminar entre y actualizar de acorde a sus necesidades.</w:t>
      </w:r>
    </w:p>
    <w:p w14:paraId="3F47375A" w14:textId="5A7967F9" w:rsidR="00852C82" w:rsidRPr="00852C82" w:rsidRDefault="00B837EE" w:rsidP="004E6834">
      <w:pPr>
        <w:pStyle w:val="TOGNormalText"/>
        <w:ind w:firstLine="708"/>
      </w:pPr>
      <w:r>
        <w:lastRenderedPageBreak/>
        <w:t>Después tenemos la capacidad de generar el grafo en base a información dinámica que el usuario no mete de forma manual o que esté limitado a formatos. Esto ayuda a generar panoramas recientes y puntuales de cualquier tópico a analizar.</w:t>
      </w:r>
      <w:r w:rsidR="007A2E04">
        <w:t xml:space="preserve"> </w:t>
      </w:r>
    </w:p>
    <w:p w14:paraId="1F289F7A" w14:textId="7A82D5A7" w:rsidR="00CC40FF" w:rsidRPr="00CC40FF" w:rsidRDefault="00CC40FF" w:rsidP="00A465D5">
      <w:pPr>
        <w:spacing w:line="240" w:lineRule="auto"/>
        <w:jc w:val="both"/>
      </w:pPr>
    </w:p>
    <w:sectPr w:rsidR="00CC40FF" w:rsidRPr="00CC40FF" w:rsidSect="00974410">
      <w:headerReference w:type="even" r:id="rId12"/>
      <w:headerReference w:type="default" r:id="rId13"/>
      <w:footerReference w:type="even" r:id="rId14"/>
      <w:footerReference w:type="default" r:id="rId15"/>
      <w:headerReference w:type="first" r:id="rId16"/>
      <w:footerReference w:type="first" r:id="rId17"/>
      <w:pgSz w:w="12240" w:h="15840" w:code="1"/>
      <w:pgMar w:top="1417" w:right="1701" w:bottom="1417" w:left="1701"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73F71" w16cid:durableId="1D7FB2CF"/>
  <w16cid:commentId w16cid:paraId="4409AA1B" w16cid:durableId="1D7FB2D0"/>
  <w16cid:commentId w16cid:paraId="173F12FC" w16cid:durableId="1D7FB2D1"/>
  <w16cid:commentId w16cid:paraId="17F1C3B8" w16cid:durableId="1D7FB2D2"/>
  <w16cid:commentId w16cid:paraId="54A5DB31" w16cid:durableId="1D7FB2D3"/>
  <w16cid:commentId w16cid:paraId="2C94058D" w16cid:durableId="1D7FB2D4"/>
  <w16cid:commentId w16cid:paraId="04223385" w16cid:durableId="1D7FB2D5"/>
  <w16cid:commentId w16cid:paraId="67482B41" w16cid:durableId="1D7FB2D6"/>
  <w16cid:commentId w16cid:paraId="2EEABFFF" w16cid:durableId="1D7FB2D7"/>
  <w16cid:commentId w16cid:paraId="71BC4159" w16cid:durableId="1D7FBA80"/>
  <w16cid:commentId w16cid:paraId="442892FB" w16cid:durableId="1D7FB2D8"/>
  <w16cid:commentId w16cid:paraId="7874346D" w16cid:durableId="1D7FB2D9"/>
  <w16cid:commentId w16cid:paraId="4A8C559D" w16cid:durableId="1D7FB2DA"/>
  <w16cid:commentId w16cid:paraId="25A54055" w16cid:durableId="1D7FB2DB"/>
  <w16cid:commentId w16cid:paraId="03668A4B" w16cid:durableId="1D7FB2DC"/>
  <w16cid:commentId w16cid:paraId="1739CF00" w16cid:durableId="1D7FB2DD"/>
  <w16cid:commentId w16cid:paraId="52462D8C" w16cid:durableId="1D7FB7C7"/>
  <w16cid:commentId w16cid:paraId="7009C766" w16cid:durableId="1D7FB2DE"/>
  <w16cid:commentId w16cid:paraId="1489D431" w16cid:durableId="1D7FB2DF"/>
  <w16cid:commentId w16cid:paraId="6EF82A8D" w16cid:durableId="1D7FB57C"/>
  <w16cid:commentId w16cid:paraId="5002F039" w16cid:durableId="1D7FB2E0"/>
  <w16cid:commentId w16cid:paraId="05AF8251" w16cid:durableId="1D7FB2E1"/>
  <w16cid:commentId w16cid:paraId="65E82A7C" w16cid:durableId="1D7FB2E2"/>
  <w16cid:commentId w16cid:paraId="4338ADB9" w16cid:durableId="1D7FB2E3"/>
  <w16cid:commentId w16cid:paraId="030DDD6D" w16cid:durableId="1D7FB2E4"/>
  <w16cid:commentId w16cid:paraId="799BE4AB" w16cid:durableId="1D7FB2E5"/>
  <w16cid:commentId w16cid:paraId="2A347ADE" w16cid:durableId="1D7FB2E6"/>
  <w16cid:commentId w16cid:paraId="49526012" w16cid:durableId="1D7FB640"/>
  <w16cid:commentId w16cid:paraId="4F33E6AF" w16cid:durableId="1D7FB2E7"/>
  <w16cid:commentId w16cid:paraId="2A9FE109" w16cid:durableId="1D7FB2E8"/>
  <w16cid:commentId w16cid:paraId="0EE4EBFF" w16cid:durableId="1D7FBC83"/>
  <w16cid:commentId w16cid:paraId="3F2239B4" w16cid:durableId="1D7FBCAA"/>
  <w16cid:commentId w16cid:paraId="1260337C" w16cid:durableId="1D7FB2E9"/>
  <w16cid:commentId w16cid:paraId="731F0EF7" w16cid:durableId="1D7FB2EA"/>
  <w16cid:commentId w16cid:paraId="444442F0" w16cid:durableId="1D7FBCB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99429" w14:textId="77777777" w:rsidR="00776522" w:rsidRDefault="00776522" w:rsidP="00ED45F2">
      <w:pPr>
        <w:spacing w:after="0" w:line="240" w:lineRule="auto"/>
      </w:pPr>
      <w:r>
        <w:separator/>
      </w:r>
    </w:p>
  </w:endnote>
  <w:endnote w:type="continuationSeparator" w:id="0">
    <w:p w14:paraId="7C90E3AD" w14:textId="77777777" w:rsidR="00776522" w:rsidRDefault="00776522"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3D208" w14:textId="46535F18" w:rsidR="002527B4" w:rsidRDefault="002527B4" w:rsidP="00E439DB">
    <w:pPr>
      <w:pStyle w:val="Footer"/>
    </w:pPr>
    <w:bookmarkStart w:id="33" w:name="DocumentMarkings1FooterEvenPages"/>
  </w:p>
  <w:bookmarkEnd w:id="33"/>
  <w:p w14:paraId="0773E6E0" w14:textId="77777777" w:rsidR="00E439DB" w:rsidRDefault="00E439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431305"/>
      <w:docPartObj>
        <w:docPartGallery w:val="Page Numbers (Bottom of Page)"/>
        <w:docPartUnique/>
      </w:docPartObj>
    </w:sdtPr>
    <w:sdtEndPr/>
    <w:sdtContent>
      <w:p w14:paraId="6A79B381" w14:textId="0B5B300A" w:rsidR="00766A9F" w:rsidRDefault="00766A9F">
        <w:pPr>
          <w:pStyle w:val="Footer"/>
          <w:jc w:val="right"/>
        </w:pPr>
        <w:r>
          <w:fldChar w:fldCharType="begin"/>
        </w:r>
        <w:r>
          <w:instrText>PAGE   \* MERGEFORMAT</w:instrText>
        </w:r>
        <w:r>
          <w:fldChar w:fldCharType="separate"/>
        </w:r>
        <w:r w:rsidR="00F77759">
          <w:rPr>
            <w:noProof/>
          </w:rPr>
          <w:t>3</w:t>
        </w:r>
        <w:r>
          <w:fldChar w:fldCharType="end"/>
        </w:r>
      </w:p>
    </w:sdtContent>
  </w:sdt>
  <w:p w14:paraId="78DAB65B" w14:textId="046CD9F9" w:rsidR="002527B4" w:rsidRDefault="002527B4" w:rsidP="00E439DB">
    <w:pPr>
      <w:pStyle w:val="Footer"/>
    </w:pPr>
    <w:bookmarkStart w:id="34" w:name="DocumentMarkings1FooterPrimary"/>
  </w:p>
  <w:bookmarkEnd w:id="34"/>
  <w:p w14:paraId="5EF2DA94" w14:textId="77777777" w:rsidR="00E439DB" w:rsidRDefault="00E439D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7B22A" w14:textId="77777777" w:rsidR="00974410" w:rsidRDefault="009744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A08E7" w14:textId="77777777" w:rsidR="00776522" w:rsidRDefault="00776522" w:rsidP="00ED45F2">
      <w:pPr>
        <w:spacing w:after="0" w:line="240" w:lineRule="auto"/>
      </w:pPr>
      <w:r>
        <w:separator/>
      </w:r>
    </w:p>
  </w:footnote>
  <w:footnote w:type="continuationSeparator" w:id="0">
    <w:p w14:paraId="61D79DFB" w14:textId="77777777" w:rsidR="00776522" w:rsidRDefault="00776522" w:rsidP="00ED45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4466" w14:textId="77777777" w:rsidR="00974410" w:rsidRDefault="0097441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8C829" w14:textId="77777777" w:rsidR="00974410" w:rsidRDefault="0097441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C5955" w14:textId="77777777" w:rsidR="00974410" w:rsidRDefault="009744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0A3A"/>
    <w:multiLevelType w:val="multilevel"/>
    <w:tmpl w:val="737A6C78"/>
    <w:lvl w:ilvl="0">
      <w:start w:val="1"/>
      <w:numFmt w:val="decimal"/>
      <w:pStyle w:val="TOCHeading"/>
      <w:lvlText w:val="%1."/>
      <w:lvlJc w:val="left"/>
      <w:pPr>
        <w:ind w:left="540" w:hanging="360"/>
      </w:pPr>
      <w:rPr>
        <w:rFonts w:hint="default"/>
        <w:color w:val="FFFFFF" w:themeColor="background1"/>
      </w:rPr>
    </w:lvl>
    <w:lvl w:ilvl="1">
      <w:start w:val="1"/>
      <w:numFmt w:val="decimal"/>
      <w:pStyle w:val="TOG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OGHeading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14B52432"/>
    <w:multiLevelType w:val="multilevel"/>
    <w:tmpl w:val="B65206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F59D5"/>
    <w:multiLevelType w:val="multilevel"/>
    <w:tmpl w:val="0C30FB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5A75DF4"/>
    <w:multiLevelType w:val="multilevel"/>
    <w:tmpl w:val="0C30FB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0"/>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10"/>
    <w:rsid w:val="00036453"/>
    <w:rsid w:val="000376C1"/>
    <w:rsid w:val="000377D9"/>
    <w:rsid w:val="000B10F7"/>
    <w:rsid w:val="00115197"/>
    <w:rsid w:val="001307D7"/>
    <w:rsid w:val="00164DDC"/>
    <w:rsid w:val="00166D1B"/>
    <w:rsid w:val="00192856"/>
    <w:rsid w:val="001B280F"/>
    <w:rsid w:val="001D734B"/>
    <w:rsid w:val="001F1FB4"/>
    <w:rsid w:val="00200478"/>
    <w:rsid w:val="00212165"/>
    <w:rsid w:val="00220074"/>
    <w:rsid w:val="002243D1"/>
    <w:rsid w:val="00224DC8"/>
    <w:rsid w:val="00224E11"/>
    <w:rsid w:val="00233B9C"/>
    <w:rsid w:val="002527B4"/>
    <w:rsid w:val="00255D86"/>
    <w:rsid w:val="00256329"/>
    <w:rsid w:val="0027320C"/>
    <w:rsid w:val="00280695"/>
    <w:rsid w:val="00290362"/>
    <w:rsid w:val="0033095E"/>
    <w:rsid w:val="00331828"/>
    <w:rsid w:val="00347817"/>
    <w:rsid w:val="00356B10"/>
    <w:rsid w:val="0037554F"/>
    <w:rsid w:val="0037628F"/>
    <w:rsid w:val="00387186"/>
    <w:rsid w:val="003B0FFB"/>
    <w:rsid w:val="003B1342"/>
    <w:rsid w:val="003C1856"/>
    <w:rsid w:val="003D5BBC"/>
    <w:rsid w:val="003D6AB8"/>
    <w:rsid w:val="003D7D0B"/>
    <w:rsid w:val="00405D02"/>
    <w:rsid w:val="00420C7C"/>
    <w:rsid w:val="00440A51"/>
    <w:rsid w:val="00445F68"/>
    <w:rsid w:val="00460DFC"/>
    <w:rsid w:val="0048391F"/>
    <w:rsid w:val="00490ED8"/>
    <w:rsid w:val="004E6834"/>
    <w:rsid w:val="0050386B"/>
    <w:rsid w:val="00525C6A"/>
    <w:rsid w:val="00532D95"/>
    <w:rsid w:val="00547F27"/>
    <w:rsid w:val="005722B2"/>
    <w:rsid w:val="00572465"/>
    <w:rsid w:val="00582B1B"/>
    <w:rsid w:val="00584D56"/>
    <w:rsid w:val="00586EDA"/>
    <w:rsid w:val="005916F6"/>
    <w:rsid w:val="005A6C90"/>
    <w:rsid w:val="005E1E0F"/>
    <w:rsid w:val="005E5EC6"/>
    <w:rsid w:val="00616469"/>
    <w:rsid w:val="006510A3"/>
    <w:rsid w:val="0065165E"/>
    <w:rsid w:val="00667A90"/>
    <w:rsid w:val="00681CE2"/>
    <w:rsid w:val="006D49FA"/>
    <w:rsid w:val="006D538D"/>
    <w:rsid w:val="00724BBE"/>
    <w:rsid w:val="00766A9F"/>
    <w:rsid w:val="00776522"/>
    <w:rsid w:val="00777351"/>
    <w:rsid w:val="0078201E"/>
    <w:rsid w:val="007900E9"/>
    <w:rsid w:val="00797C9B"/>
    <w:rsid w:val="007A2E04"/>
    <w:rsid w:val="007C2549"/>
    <w:rsid w:val="008022EB"/>
    <w:rsid w:val="0080328A"/>
    <w:rsid w:val="00813FAF"/>
    <w:rsid w:val="0081625B"/>
    <w:rsid w:val="0084068E"/>
    <w:rsid w:val="008522C6"/>
    <w:rsid w:val="00852C82"/>
    <w:rsid w:val="008720B7"/>
    <w:rsid w:val="00880546"/>
    <w:rsid w:val="00881AAB"/>
    <w:rsid w:val="008B2D89"/>
    <w:rsid w:val="008C4A63"/>
    <w:rsid w:val="00900C96"/>
    <w:rsid w:val="009101A5"/>
    <w:rsid w:val="00913C5F"/>
    <w:rsid w:val="009141D3"/>
    <w:rsid w:val="00915E65"/>
    <w:rsid w:val="00967260"/>
    <w:rsid w:val="00974410"/>
    <w:rsid w:val="00975A5B"/>
    <w:rsid w:val="00992748"/>
    <w:rsid w:val="009A0FDA"/>
    <w:rsid w:val="009A5B2B"/>
    <w:rsid w:val="009A75DC"/>
    <w:rsid w:val="009B74F9"/>
    <w:rsid w:val="009D067D"/>
    <w:rsid w:val="009D43A0"/>
    <w:rsid w:val="009F25C3"/>
    <w:rsid w:val="00A465D5"/>
    <w:rsid w:val="00A873F1"/>
    <w:rsid w:val="00AA06EB"/>
    <w:rsid w:val="00AB27EF"/>
    <w:rsid w:val="00AD2B9F"/>
    <w:rsid w:val="00AD50E5"/>
    <w:rsid w:val="00AD542B"/>
    <w:rsid w:val="00AF61AD"/>
    <w:rsid w:val="00B17546"/>
    <w:rsid w:val="00B176D8"/>
    <w:rsid w:val="00B21D94"/>
    <w:rsid w:val="00B30ADB"/>
    <w:rsid w:val="00B633C9"/>
    <w:rsid w:val="00B672A0"/>
    <w:rsid w:val="00B837EE"/>
    <w:rsid w:val="00BB0DB8"/>
    <w:rsid w:val="00BD0F48"/>
    <w:rsid w:val="00BE1D24"/>
    <w:rsid w:val="00C0639E"/>
    <w:rsid w:val="00C161AE"/>
    <w:rsid w:val="00C2494F"/>
    <w:rsid w:val="00C604A1"/>
    <w:rsid w:val="00C70DF8"/>
    <w:rsid w:val="00C92C93"/>
    <w:rsid w:val="00CB2832"/>
    <w:rsid w:val="00CB2EFC"/>
    <w:rsid w:val="00CB60D5"/>
    <w:rsid w:val="00CC40FF"/>
    <w:rsid w:val="00D032AC"/>
    <w:rsid w:val="00D0718D"/>
    <w:rsid w:val="00D14558"/>
    <w:rsid w:val="00D5640C"/>
    <w:rsid w:val="00D66E38"/>
    <w:rsid w:val="00D754ED"/>
    <w:rsid w:val="00D84372"/>
    <w:rsid w:val="00DE209D"/>
    <w:rsid w:val="00DE287E"/>
    <w:rsid w:val="00DE7992"/>
    <w:rsid w:val="00DF0F53"/>
    <w:rsid w:val="00E22B7A"/>
    <w:rsid w:val="00E41ECA"/>
    <w:rsid w:val="00E439DB"/>
    <w:rsid w:val="00E54F93"/>
    <w:rsid w:val="00E554F8"/>
    <w:rsid w:val="00E82DC6"/>
    <w:rsid w:val="00E843D6"/>
    <w:rsid w:val="00EA6A3C"/>
    <w:rsid w:val="00ED12F5"/>
    <w:rsid w:val="00ED397F"/>
    <w:rsid w:val="00ED45F2"/>
    <w:rsid w:val="00EF2206"/>
    <w:rsid w:val="00F06ECC"/>
    <w:rsid w:val="00F2421E"/>
    <w:rsid w:val="00F24BAE"/>
    <w:rsid w:val="00F442C3"/>
    <w:rsid w:val="00F44F80"/>
    <w:rsid w:val="00F51A6F"/>
    <w:rsid w:val="00F5414F"/>
    <w:rsid w:val="00F77759"/>
    <w:rsid w:val="00F979FF"/>
    <w:rsid w:val="00FD0061"/>
    <w:rsid w:val="00FD7C3A"/>
    <w:rsid w:val="00FF1675"/>
    <w:rsid w:val="2F8DA05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780A"/>
  <w15:chartTrackingRefBased/>
  <w15:docId w15:val="{64888061-7ED9-4C57-B969-5F3E92A9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233B9C"/>
    <w:pPr>
      <w:spacing w:after="160"/>
      <w:contextualSpacing w:val="0"/>
      <w:jc w:val="left"/>
      <w:outlineLvl w:val="0"/>
    </w:pPr>
    <w:rPr>
      <w:sz w:val="3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13FA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9C"/>
    <w:rPr>
      <w:rFonts w:asciiTheme="majorHAnsi" w:eastAsiaTheme="majorEastAsia" w:hAnsiTheme="majorHAnsi" w:cstheme="majorBidi"/>
      <w:caps/>
      <w:color w:val="000000" w:themeColor="text2"/>
      <w:spacing w:val="30"/>
      <w:sz w:val="3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13FA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80328A"/>
    <w:rPr>
      <w:i/>
      <w:iCs/>
      <w:color w:val="auto"/>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aliases w:val="TOC Heading 1"/>
    <w:basedOn w:val="Heading1"/>
    <w:next w:val="Normal"/>
    <w:autoRedefine/>
    <w:uiPriority w:val="39"/>
    <w:unhideWhenUsed/>
    <w:qFormat/>
    <w:rsid w:val="00F77759"/>
    <w:pPr>
      <w:numPr>
        <w:numId w:val="4"/>
      </w:numPr>
      <w:ind w:left="360"/>
      <w:jc w:val="center"/>
      <w:outlineLvl w:val="9"/>
    </w:pPr>
    <w:rPr>
      <w:b/>
    </w:r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2"/>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character" w:styleId="CommentReference">
    <w:name w:val="annotation reference"/>
    <w:basedOn w:val="DefaultParagraphFont"/>
    <w:uiPriority w:val="99"/>
    <w:semiHidden/>
    <w:unhideWhenUsed/>
    <w:rsid w:val="009101A5"/>
    <w:rPr>
      <w:sz w:val="18"/>
      <w:szCs w:val="18"/>
    </w:rPr>
  </w:style>
  <w:style w:type="paragraph" w:styleId="CommentText">
    <w:name w:val="annotation text"/>
    <w:basedOn w:val="Normal"/>
    <w:link w:val="CommentTextChar"/>
    <w:uiPriority w:val="99"/>
    <w:semiHidden/>
    <w:unhideWhenUsed/>
    <w:rsid w:val="009101A5"/>
    <w:pPr>
      <w:spacing w:line="240" w:lineRule="auto"/>
    </w:pPr>
    <w:rPr>
      <w:sz w:val="24"/>
      <w:szCs w:val="24"/>
    </w:rPr>
  </w:style>
  <w:style w:type="character" w:customStyle="1" w:styleId="CommentTextChar">
    <w:name w:val="Comment Text Char"/>
    <w:basedOn w:val="DefaultParagraphFont"/>
    <w:link w:val="CommentText"/>
    <w:uiPriority w:val="99"/>
    <w:semiHidden/>
    <w:rsid w:val="009101A5"/>
    <w:rPr>
      <w:sz w:val="24"/>
      <w:szCs w:val="24"/>
    </w:rPr>
  </w:style>
  <w:style w:type="paragraph" w:styleId="CommentSubject">
    <w:name w:val="annotation subject"/>
    <w:basedOn w:val="CommentText"/>
    <w:next w:val="CommentText"/>
    <w:link w:val="CommentSubjectChar"/>
    <w:uiPriority w:val="99"/>
    <w:semiHidden/>
    <w:unhideWhenUsed/>
    <w:rsid w:val="009101A5"/>
    <w:rPr>
      <w:b/>
      <w:bCs/>
      <w:sz w:val="20"/>
      <w:szCs w:val="20"/>
    </w:rPr>
  </w:style>
  <w:style w:type="character" w:customStyle="1" w:styleId="CommentSubjectChar">
    <w:name w:val="Comment Subject Char"/>
    <w:basedOn w:val="CommentTextChar"/>
    <w:link w:val="CommentSubject"/>
    <w:uiPriority w:val="99"/>
    <w:semiHidden/>
    <w:rsid w:val="009101A5"/>
    <w:rPr>
      <w:b/>
      <w:bCs/>
      <w:sz w:val="20"/>
      <w:szCs w:val="20"/>
    </w:rPr>
  </w:style>
  <w:style w:type="paragraph" w:styleId="BalloonText">
    <w:name w:val="Balloon Text"/>
    <w:basedOn w:val="Normal"/>
    <w:link w:val="BalloonTextChar"/>
    <w:uiPriority w:val="99"/>
    <w:semiHidden/>
    <w:unhideWhenUsed/>
    <w:rsid w:val="0091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1A5"/>
    <w:rPr>
      <w:rFonts w:ascii="Times New Roman" w:hAnsi="Times New Roman" w:cs="Times New Roman"/>
      <w:sz w:val="18"/>
      <w:szCs w:val="18"/>
    </w:rPr>
  </w:style>
  <w:style w:type="paragraph" w:styleId="TableofAuthorities">
    <w:name w:val="table of authorities"/>
    <w:basedOn w:val="Normal"/>
    <w:next w:val="Normal"/>
    <w:uiPriority w:val="99"/>
    <w:unhideWhenUsed/>
    <w:rsid w:val="00B633C9"/>
    <w:pPr>
      <w:ind w:left="210" w:hanging="210"/>
    </w:pPr>
  </w:style>
  <w:style w:type="paragraph" w:styleId="TOAHeading">
    <w:name w:val="toa heading"/>
    <w:basedOn w:val="Normal"/>
    <w:next w:val="Normal"/>
    <w:uiPriority w:val="99"/>
    <w:unhideWhenUsed/>
    <w:rsid w:val="00B633C9"/>
    <w:pPr>
      <w:spacing w:before="120"/>
    </w:pPr>
    <w:rPr>
      <w:rFonts w:ascii="Arial" w:hAnsi="Arial" w:cs="Arial"/>
      <w:b/>
      <w:bCs/>
      <w:sz w:val="24"/>
      <w:szCs w:val="24"/>
    </w:rPr>
  </w:style>
  <w:style w:type="paragraph" w:styleId="Bibliography">
    <w:name w:val="Bibliography"/>
    <w:basedOn w:val="Normal"/>
    <w:next w:val="Normal"/>
    <w:uiPriority w:val="37"/>
    <w:unhideWhenUsed/>
    <w:rsid w:val="00B633C9"/>
  </w:style>
  <w:style w:type="paragraph" w:customStyle="1" w:styleId="Marcador">
    <w:name w:val="Marcador"/>
    <w:basedOn w:val="Heading1"/>
    <w:link w:val="MarcadorCar"/>
    <w:qFormat/>
    <w:rsid w:val="00A465D5"/>
    <w:pPr>
      <w:keepNext/>
      <w:keepLines/>
      <w:pBdr>
        <w:top w:val="none" w:sz="0" w:space="0" w:color="auto"/>
        <w:bottom w:val="none" w:sz="0" w:space="0" w:color="auto"/>
      </w:pBdr>
      <w:spacing w:before="240" w:after="0"/>
      <w:jc w:val="center"/>
    </w:pPr>
    <w:rPr>
      <w:rFonts w:ascii="Verdana" w:eastAsia="Times New Roman" w:hAnsi="Verdana" w:cstheme="minorHAnsi"/>
      <w:b/>
      <w:szCs w:val="24"/>
      <w:lang w:eastAsia="es-ES"/>
    </w:rPr>
  </w:style>
  <w:style w:type="character" w:customStyle="1" w:styleId="MarcadorCar">
    <w:name w:val="Marcador Car"/>
    <w:basedOn w:val="Heading1Char"/>
    <w:link w:val="Marcador"/>
    <w:rsid w:val="00A465D5"/>
    <w:rPr>
      <w:rFonts w:ascii="Verdana" w:eastAsia="Times New Roman" w:hAnsi="Verdana" w:cstheme="minorHAnsi"/>
      <w:b/>
      <w:caps/>
      <w:color w:val="000000" w:themeColor="text2"/>
      <w:spacing w:val="30"/>
      <w:sz w:val="36"/>
      <w:szCs w:val="24"/>
      <w:lang w:eastAsia="es-ES"/>
    </w:rPr>
  </w:style>
  <w:style w:type="paragraph" w:customStyle="1" w:styleId="TOGNormalText">
    <w:name w:val="TOG Normal Text"/>
    <w:basedOn w:val="Normal"/>
    <w:qFormat/>
    <w:rsid w:val="004E6834"/>
    <w:pPr>
      <w:jc w:val="both"/>
    </w:pPr>
  </w:style>
  <w:style w:type="paragraph" w:customStyle="1" w:styleId="TOGHeading2">
    <w:name w:val="TOG Heading 2"/>
    <w:basedOn w:val="Heading2"/>
    <w:next w:val="BodyText"/>
    <w:autoRedefine/>
    <w:qFormat/>
    <w:rsid w:val="00F77759"/>
    <w:pPr>
      <w:numPr>
        <w:ilvl w:val="1"/>
        <w:numId w:val="4"/>
      </w:numPr>
      <w:spacing w:before="0" w:after="160"/>
    </w:pPr>
  </w:style>
  <w:style w:type="paragraph" w:customStyle="1" w:styleId="TOGHeading3">
    <w:name w:val="TOG Heading 3"/>
    <w:basedOn w:val="Heading4"/>
    <w:qFormat/>
    <w:rsid w:val="000B10F7"/>
    <w:pPr>
      <w:numPr>
        <w:ilvl w:val="3"/>
        <w:numId w:val="4"/>
      </w:numPr>
      <w:spacing w:before="0" w:after="160" w:line="240" w:lineRule="auto"/>
      <w:jc w:val="both"/>
    </w:pPr>
    <w:rPr>
      <w:i w:val="0"/>
      <w:sz w:val="28"/>
      <w:szCs w:val="28"/>
    </w:rPr>
  </w:style>
  <w:style w:type="paragraph" w:styleId="BodyText">
    <w:name w:val="Body Text"/>
    <w:basedOn w:val="Normal"/>
    <w:link w:val="BodyTextChar"/>
    <w:uiPriority w:val="99"/>
    <w:semiHidden/>
    <w:unhideWhenUsed/>
    <w:rsid w:val="000B10F7"/>
    <w:pPr>
      <w:spacing w:after="120"/>
    </w:pPr>
  </w:style>
  <w:style w:type="character" w:customStyle="1" w:styleId="BodyTextChar">
    <w:name w:val="Body Text Char"/>
    <w:basedOn w:val="DefaultParagraphFont"/>
    <w:link w:val="BodyText"/>
    <w:uiPriority w:val="99"/>
    <w:semiHidden/>
    <w:rsid w:val="000B10F7"/>
  </w:style>
  <w:style w:type="paragraph" w:customStyle="1" w:styleId="TOGTituloIntro">
    <w:name w:val="TOG Titulo Intro"/>
    <w:basedOn w:val="TtuloIntro"/>
    <w:qFormat/>
    <w:rsid w:val="00797C9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7116">
      <w:bodyDiv w:val="1"/>
      <w:marLeft w:val="0"/>
      <w:marRight w:val="0"/>
      <w:marTop w:val="0"/>
      <w:marBottom w:val="0"/>
      <w:divBdr>
        <w:top w:val="none" w:sz="0" w:space="0" w:color="auto"/>
        <w:left w:val="none" w:sz="0" w:space="0" w:color="auto"/>
        <w:bottom w:val="none" w:sz="0" w:space="0" w:color="auto"/>
        <w:right w:val="none" w:sz="0" w:space="0" w:color="auto"/>
      </w:divBdr>
    </w:div>
    <w:div w:id="140852050">
      <w:bodyDiv w:val="1"/>
      <w:marLeft w:val="0"/>
      <w:marRight w:val="0"/>
      <w:marTop w:val="0"/>
      <w:marBottom w:val="0"/>
      <w:divBdr>
        <w:top w:val="none" w:sz="0" w:space="0" w:color="auto"/>
        <w:left w:val="none" w:sz="0" w:space="0" w:color="auto"/>
        <w:bottom w:val="none" w:sz="0" w:space="0" w:color="auto"/>
        <w:right w:val="none" w:sz="0" w:space="0" w:color="auto"/>
      </w:divBdr>
    </w:div>
    <w:div w:id="326058031">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34192455">
      <w:bodyDiv w:val="1"/>
      <w:marLeft w:val="0"/>
      <w:marRight w:val="0"/>
      <w:marTop w:val="0"/>
      <w:marBottom w:val="0"/>
      <w:divBdr>
        <w:top w:val="none" w:sz="0" w:space="0" w:color="auto"/>
        <w:left w:val="none" w:sz="0" w:space="0" w:color="auto"/>
        <w:bottom w:val="none" w:sz="0" w:space="0" w:color="auto"/>
        <w:right w:val="none" w:sz="0" w:space="0" w:color="auto"/>
      </w:divBdr>
    </w:div>
    <w:div w:id="438988858">
      <w:bodyDiv w:val="1"/>
      <w:marLeft w:val="0"/>
      <w:marRight w:val="0"/>
      <w:marTop w:val="0"/>
      <w:marBottom w:val="0"/>
      <w:divBdr>
        <w:top w:val="none" w:sz="0" w:space="0" w:color="auto"/>
        <w:left w:val="none" w:sz="0" w:space="0" w:color="auto"/>
        <w:bottom w:val="none" w:sz="0" w:space="0" w:color="auto"/>
        <w:right w:val="none" w:sz="0" w:space="0" w:color="auto"/>
      </w:divBdr>
    </w:div>
    <w:div w:id="975574101">
      <w:bodyDiv w:val="1"/>
      <w:marLeft w:val="0"/>
      <w:marRight w:val="0"/>
      <w:marTop w:val="0"/>
      <w:marBottom w:val="0"/>
      <w:divBdr>
        <w:top w:val="none" w:sz="0" w:space="0" w:color="auto"/>
        <w:left w:val="none" w:sz="0" w:space="0" w:color="auto"/>
        <w:bottom w:val="none" w:sz="0" w:space="0" w:color="auto"/>
        <w:right w:val="none" w:sz="0" w:space="0" w:color="auto"/>
      </w:divBdr>
    </w:div>
    <w:div w:id="1169178069">
      <w:bodyDiv w:val="1"/>
      <w:marLeft w:val="0"/>
      <w:marRight w:val="0"/>
      <w:marTop w:val="0"/>
      <w:marBottom w:val="0"/>
      <w:divBdr>
        <w:top w:val="none" w:sz="0" w:space="0" w:color="auto"/>
        <w:left w:val="none" w:sz="0" w:space="0" w:color="auto"/>
        <w:bottom w:val="none" w:sz="0" w:space="0" w:color="auto"/>
        <w:right w:val="none" w:sz="0" w:space="0" w:color="auto"/>
      </w:divBdr>
    </w:div>
    <w:div w:id="1182547934">
      <w:bodyDiv w:val="1"/>
      <w:marLeft w:val="0"/>
      <w:marRight w:val="0"/>
      <w:marTop w:val="0"/>
      <w:marBottom w:val="0"/>
      <w:divBdr>
        <w:top w:val="none" w:sz="0" w:space="0" w:color="auto"/>
        <w:left w:val="none" w:sz="0" w:space="0" w:color="auto"/>
        <w:bottom w:val="none" w:sz="0" w:space="0" w:color="auto"/>
        <w:right w:val="none" w:sz="0" w:space="0" w:color="auto"/>
      </w:divBdr>
    </w:div>
    <w:div w:id="1287156147">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88410511">
      <w:bodyDiv w:val="1"/>
      <w:marLeft w:val="0"/>
      <w:marRight w:val="0"/>
      <w:marTop w:val="0"/>
      <w:marBottom w:val="0"/>
      <w:divBdr>
        <w:top w:val="none" w:sz="0" w:space="0" w:color="auto"/>
        <w:left w:val="none" w:sz="0" w:space="0" w:color="auto"/>
        <w:bottom w:val="none" w:sz="0" w:space="0" w:color="auto"/>
        <w:right w:val="none" w:sz="0" w:space="0" w:color="auto"/>
      </w:divBdr>
    </w:div>
    <w:div w:id="1965840886">
      <w:bodyDiv w:val="1"/>
      <w:marLeft w:val="0"/>
      <w:marRight w:val="0"/>
      <w:marTop w:val="0"/>
      <w:marBottom w:val="0"/>
      <w:divBdr>
        <w:top w:val="none" w:sz="0" w:space="0" w:color="auto"/>
        <w:left w:val="none" w:sz="0" w:space="0" w:color="auto"/>
        <w:bottom w:val="none" w:sz="0" w:space="0" w:color="auto"/>
        <w:right w:val="none" w:sz="0" w:space="0" w:color="auto"/>
      </w:divBdr>
    </w:div>
    <w:div w:id="1998993320">
      <w:bodyDiv w:val="1"/>
      <w:marLeft w:val="0"/>
      <w:marRight w:val="0"/>
      <w:marTop w:val="0"/>
      <w:marBottom w:val="0"/>
      <w:divBdr>
        <w:top w:val="none" w:sz="0" w:space="0" w:color="auto"/>
        <w:left w:val="none" w:sz="0" w:space="0" w:color="auto"/>
        <w:bottom w:val="none" w:sz="0" w:space="0" w:color="auto"/>
        <w:right w:val="none" w:sz="0" w:space="0" w:color="auto"/>
      </w:divBdr>
    </w:div>
    <w:div w:id="21447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21" Type="http://schemas.microsoft.com/office/2016/09/relationships/commentsIds" Target="commentsIds.xml"/><Relationship Id="rId10" Type="http://schemas.openxmlformats.org/officeDocument/2006/relationships/endnotes" Target="endnotes.xml"/><Relationship Id="rId11" Type="http://schemas.openxmlformats.org/officeDocument/2006/relationships/image" Target="media/image1.w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33761113E5354DACC9CC945DEBA398"/>
        <w:category>
          <w:name w:val="General"/>
          <w:gallery w:val="placeholder"/>
        </w:category>
        <w:types>
          <w:type w:val="bbPlcHdr"/>
        </w:types>
        <w:behaviors>
          <w:behavior w:val="content"/>
        </w:behaviors>
        <w:guid w:val="{1502D356-D56F-1249-95B7-54F99026022B}"/>
      </w:docPartPr>
      <w:docPartBody>
        <w:p w:rsidR="00570AC4" w:rsidRDefault="00136BB0" w:rsidP="00136BB0">
          <w:pPr>
            <w:pStyle w:val="5833761113E5354DACC9CC945DEBA398"/>
          </w:pPr>
          <w:r w:rsidRPr="00044F07">
            <w:rPr>
              <w:rStyle w:val="PlaceholderText"/>
            </w:rPr>
            <w:t>Elija un elemento.</w:t>
          </w:r>
        </w:p>
      </w:docPartBody>
    </w:docPart>
    <w:docPart>
      <w:docPartPr>
        <w:name w:val="010EB9A77600864FB0C5EDB925081E48"/>
        <w:category>
          <w:name w:val="General"/>
          <w:gallery w:val="placeholder"/>
        </w:category>
        <w:types>
          <w:type w:val="bbPlcHdr"/>
        </w:types>
        <w:behaviors>
          <w:behavior w:val="content"/>
        </w:behaviors>
        <w:guid w:val="{3A602148-BD57-304A-846A-EF0552D41DAB}"/>
      </w:docPartPr>
      <w:docPartBody>
        <w:p w:rsidR="00570AC4" w:rsidRDefault="00136BB0" w:rsidP="00136BB0">
          <w:pPr>
            <w:pStyle w:val="010EB9A77600864FB0C5EDB925081E48"/>
          </w:pPr>
          <w:r w:rsidRPr="00B409A2">
            <w:rPr>
              <w:rStyle w:val="PlaceholderText"/>
              <w:rFonts w:ascii="Verdana" w:eastAsiaTheme="minorHAnsi" w:hAnsi="Verdana"/>
              <w:smallCaps/>
              <w:sz w:val="32"/>
              <w:szCs w:val="32"/>
            </w:rPr>
            <w:t>Haga clic aquí para escribir texto.</w:t>
          </w:r>
        </w:p>
      </w:docPartBody>
    </w:docPart>
    <w:docPart>
      <w:docPartPr>
        <w:name w:val="C29C0C30E5AFFF4289CE4E5CDF393A8C"/>
        <w:category>
          <w:name w:val="General"/>
          <w:gallery w:val="placeholder"/>
        </w:category>
        <w:types>
          <w:type w:val="bbPlcHdr"/>
        </w:types>
        <w:behaviors>
          <w:behavior w:val="content"/>
        </w:behaviors>
        <w:guid w:val="{C521A8A9-F09C-8544-A048-AB6234DB7A75}"/>
      </w:docPartPr>
      <w:docPartBody>
        <w:p w:rsidR="00570AC4" w:rsidRDefault="00136BB0" w:rsidP="00136BB0">
          <w:pPr>
            <w:pStyle w:val="C29C0C30E5AFFF4289CE4E5CDF393A8C"/>
          </w:pPr>
          <w:r w:rsidRPr="00044F07">
            <w:rPr>
              <w:rStyle w:val="PlaceholderText"/>
            </w:rPr>
            <w:t>Haga clic aquí para escribir texto.</w:t>
          </w:r>
        </w:p>
      </w:docPartBody>
    </w:docPart>
    <w:docPart>
      <w:docPartPr>
        <w:name w:val="34BE9752AF544043AE86FADE47979A07"/>
        <w:category>
          <w:name w:val="General"/>
          <w:gallery w:val="placeholder"/>
        </w:category>
        <w:types>
          <w:type w:val="bbPlcHdr"/>
        </w:types>
        <w:behaviors>
          <w:behavior w:val="content"/>
        </w:behaviors>
        <w:guid w:val="{903C8EE6-D969-0C49-B8C7-350EC154A68F}"/>
      </w:docPartPr>
      <w:docPartBody>
        <w:p w:rsidR="00570AC4" w:rsidRDefault="00136BB0" w:rsidP="00136BB0">
          <w:pPr>
            <w:pStyle w:val="34BE9752AF544043AE86FADE47979A07"/>
          </w:pPr>
          <w:r w:rsidRPr="007831C9">
            <w:rPr>
              <w:rStyle w:val="PlaceholderText"/>
              <w:rFonts w:eastAsiaTheme="minorHAnsi"/>
              <w:sz w:val="26"/>
              <w:szCs w:val="26"/>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56"/>
    <w:rsid w:val="00082E07"/>
    <w:rsid w:val="00136BB0"/>
    <w:rsid w:val="00192256"/>
    <w:rsid w:val="00327A4C"/>
    <w:rsid w:val="004773B1"/>
    <w:rsid w:val="00570AC4"/>
    <w:rsid w:val="007A636E"/>
    <w:rsid w:val="00C41640"/>
    <w:rsid w:val="00C8308C"/>
    <w:rsid w:val="00E96464"/>
    <w:rsid w:val="00F3444C"/>
    <w:rsid w:val="00FE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BB0"/>
    <w:rPr>
      <w:color w:val="808080"/>
    </w:rPr>
  </w:style>
  <w:style w:type="paragraph" w:customStyle="1" w:styleId="1C2C27F926394A29B11ECFDE4394A9B6">
    <w:name w:val="1C2C27F926394A29B11ECFDE4394A9B6"/>
  </w:style>
  <w:style w:type="paragraph" w:customStyle="1" w:styleId="5157FF0C570646148F2161E03DFCF367">
    <w:name w:val="5157FF0C570646148F2161E03DFCF367"/>
  </w:style>
  <w:style w:type="paragraph" w:customStyle="1" w:styleId="F33C1030A48140AB8362E9DD4ED99D99">
    <w:name w:val="F33C1030A48140AB8362E9DD4ED99D99"/>
  </w:style>
  <w:style w:type="paragraph" w:customStyle="1" w:styleId="1948EFAD3C7E4AC78C5D1C8AB618CE8E">
    <w:name w:val="1948EFAD3C7E4AC78C5D1C8AB618CE8E"/>
  </w:style>
  <w:style w:type="paragraph" w:customStyle="1" w:styleId="64716A8F4E7D8E458E4EDF93181AF696">
    <w:name w:val="64716A8F4E7D8E458E4EDF93181AF696"/>
    <w:rsid w:val="00136BB0"/>
    <w:pPr>
      <w:spacing w:after="0" w:line="240" w:lineRule="auto"/>
    </w:pPr>
    <w:rPr>
      <w:sz w:val="24"/>
      <w:szCs w:val="24"/>
      <w:lang w:eastAsia="en-US"/>
    </w:rPr>
  </w:style>
  <w:style w:type="paragraph" w:customStyle="1" w:styleId="274C9EC0514282448B322B1636DDD55F">
    <w:name w:val="274C9EC0514282448B322B1636DDD55F"/>
    <w:rsid w:val="00136BB0"/>
    <w:pPr>
      <w:spacing w:after="0" w:line="240" w:lineRule="auto"/>
    </w:pPr>
    <w:rPr>
      <w:sz w:val="24"/>
      <w:szCs w:val="24"/>
      <w:lang w:eastAsia="en-US"/>
    </w:rPr>
  </w:style>
  <w:style w:type="paragraph" w:customStyle="1" w:styleId="EFA5F37C409AC3439EB1029343E117FC">
    <w:name w:val="EFA5F37C409AC3439EB1029343E117FC"/>
    <w:rsid w:val="00136BB0"/>
    <w:pPr>
      <w:spacing w:after="0" w:line="240" w:lineRule="auto"/>
    </w:pPr>
    <w:rPr>
      <w:sz w:val="24"/>
      <w:szCs w:val="24"/>
      <w:lang w:eastAsia="en-US"/>
    </w:rPr>
  </w:style>
  <w:style w:type="paragraph" w:customStyle="1" w:styleId="24921100336BCD478C95708789CF30F2">
    <w:name w:val="24921100336BCD478C95708789CF30F2"/>
    <w:rsid w:val="00136BB0"/>
    <w:pPr>
      <w:spacing w:after="0" w:line="240" w:lineRule="auto"/>
    </w:pPr>
    <w:rPr>
      <w:sz w:val="24"/>
      <w:szCs w:val="24"/>
      <w:lang w:eastAsia="en-US"/>
    </w:rPr>
  </w:style>
  <w:style w:type="paragraph" w:customStyle="1" w:styleId="34FA65B64C6DB8428983A904EF0EBCB9">
    <w:name w:val="34FA65B64C6DB8428983A904EF0EBCB9"/>
    <w:rsid w:val="00136BB0"/>
    <w:pPr>
      <w:spacing w:after="0" w:line="240" w:lineRule="auto"/>
    </w:pPr>
    <w:rPr>
      <w:sz w:val="24"/>
      <w:szCs w:val="24"/>
      <w:lang w:eastAsia="en-US"/>
    </w:rPr>
  </w:style>
  <w:style w:type="paragraph" w:customStyle="1" w:styleId="3653B9064436FC4E9F4A49C9F4F57690">
    <w:name w:val="3653B9064436FC4E9F4A49C9F4F57690"/>
    <w:rsid w:val="00136BB0"/>
    <w:pPr>
      <w:spacing w:after="0" w:line="240" w:lineRule="auto"/>
    </w:pPr>
    <w:rPr>
      <w:sz w:val="24"/>
      <w:szCs w:val="24"/>
      <w:lang w:eastAsia="en-US"/>
    </w:rPr>
  </w:style>
  <w:style w:type="paragraph" w:customStyle="1" w:styleId="77A051673928314BAAFCD5BCB82C16DA">
    <w:name w:val="77A051673928314BAAFCD5BCB82C16DA"/>
    <w:rsid w:val="00136BB0"/>
    <w:pPr>
      <w:spacing w:after="0" w:line="240" w:lineRule="auto"/>
    </w:pPr>
    <w:rPr>
      <w:sz w:val="24"/>
      <w:szCs w:val="24"/>
      <w:lang w:eastAsia="en-US"/>
    </w:rPr>
  </w:style>
  <w:style w:type="paragraph" w:customStyle="1" w:styleId="F07BD7FCE8379340B458C3C85F317475">
    <w:name w:val="F07BD7FCE8379340B458C3C85F317475"/>
    <w:rsid w:val="00136BB0"/>
    <w:pPr>
      <w:spacing w:after="0" w:line="240" w:lineRule="auto"/>
    </w:pPr>
    <w:rPr>
      <w:sz w:val="24"/>
      <w:szCs w:val="24"/>
      <w:lang w:eastAsia="en-US"/>
    </w:rPr>
  </w:style>
  <w:style w:type="paragraph" w:customStyle="1" w:styleId="08A3E5FC066F764BA2DF514B34437F76">
    <w:name w:val="08A3E5FC066F764BA2DF514B34437F76"/>
    <w:rsid w:val="00136BB0"/>
    <w:pPr>
      <w:spacing w:after="0" w:line="240" w:lineRule="auto"/>
    </w:pPr>
    <w:rPr>
      <w:sz w:val="24"/>
      <w:szCs w:val="24"/>
      <w:lang w:eastAsia="en-US"/>
    </w:rPr>
  </w:style>
  <w:style w:type="paragraph" w:customStyle="1" w:styleId="8CA6D9B165BBB945B30E850273C8DF53">
    <w:name w:val="8CA6D9B165BBB945B30E850273C8DF53"/>
    <w:rsid w:val="00136BB0"/>
    <w:pPr>
      <w:spacing w:after="0" w:line="240" w:lineRule="auto"/>
    </w:pPr>
    <w:rPr>
      <w:sz w:val="24"/>
      <w:szCs w:val="24"/>
      <w:lang w:eastAsia="en-US"/>
    </w:rPr>
  </w:style>
  <w:style w:type="paragraph" w:customStyle="1" w:styleId="46AF3316E66FB14E85B34E746E6C0E02">
    <w:name w:val="46AF3316E66FB14E85B34E746E6C0E02"/>
    <w:rsid w:val="00136BB0"/>
    <w:pPr>
      <w:spacing w:after="0" w:line="240" w:lineRule="auto"/>
    </w:pPr>
    <w:rPr>
      <w:sz w:val="24"/>
      <w:szCs w:val="24"/>
      <w:lang w:eastAsia="en-US"/>
    </w:rPr>
  </w:style>
  <w:style w:type="paragraph" w:customStyle="1" w:styleId="42FB5E98A4358B4F8B22DD314985FE21">
    <w:name w:val="42FB5E98A4358B4F8B22DD314985FE21"/>
    <w:rsid w:val="00136BB0"/>
    <w:pPr>
      <w:spacing w:after="0" w:line="240" w:lineRule="auto"/>
    </w:pPr>
    <w:rPr>
      <w:sz w:val="24"/>
      <w:szCs w:val="24"/>
      <w:lang w:eastAsia="en-US"/>
    </w:rPr>
  </w:style>
  <w:style w:type="paragraph" w:customStyle="1" w:styleId="BDBC283F09547540844C580A6EFF2F2F">
    <w:name w:val="BDBC283F09547540844C580A6EFF2F2F"/>
    <w:rsid w:val="00136BB0"/>
    <w:pPr>
      <w:spacing w:after="0" w:line="240" w:lineRule="auto"/>
    </w:pPr>
    <w:rPr>
      <w:sz w:val="24"/>
      <w:szCs w:val="24"/>
      <w:lang w:eastAsia="en-US"/>
    </w:rPr>
  </w:style>
  <w:style w:type="paragraph" w:customStyle="1" w:styleId="5833761113E5354DACC9CC945DEBA398">
    <w:name w:val="5833761113E5354DACC9CC945DEBA398"/>
    <w:rsid w:val="00136BB0"/>
    <w:pPr>
      <w:spacing w:after="0" w:line="240" w:lineRule="auto"/>
    </w:pPr>
    <w:rPr>
      <w:sz w:val="24"/>
      <w:szCs w:val="24"/>
      <w:lang w:eastAsia="en-US"/>
    </w:rPr>
  </w:style>
  <w:style w:type="paragraph" w:customStyle="1" w:styleId="010EB9A77600864FB0C5EDB925081E48">
    <w:name w:val="010EB9A77600864FB0C5EDB925081E48"/>
    <w:rsid w:val="00136BB0"/>
    <w:pPr>
      <w:spacing w:after="0" w:line="240" w:lineRule="auto"/>
    </w:pPr>
    <w:rPr>
      <w:sz w:val="24"/>
      <w:szCs w:val="24"/>
      <w:lang w:eastAsia="en-US"/>
    </w:rPr>
  </w:style>
  <w:style w:type="paragraph" w:customStyle="1" w:styleId="C29C0C30E5AFFF4289CE4E5CDF393A8C">
    <w:name w:val="C29C0C30E5AFFF4289CE4E5CDF393A8C"/>
    <w:rsid w:val="00136BB0"/>
    <w:pPr>
      <w:spacing w:after="0" w:line="240" w:lineRule="auto"/>
    </w:pPr>
    <w:rPr>
      <w:sz w:val="24"/>
      <w:szCs w:val="24"/>
      <w:lang w:eastAsia="en-US"/>
    </w:rPr>
  </w:style>
  <w:style w:type="paragraph" w:customStyle="1" w:styleId="34BE9752AF544043AE86FADE47979A07">
    <w:name w:val="34BE9752AF544043AE86FADE47979A07"/>
    <w:rsid w:val="00136BB0"/>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6637A2A7B050C4F955EB34FF539B89F" ma:contentTypeVersion="2" ma:contentTypeDescription="Crear nuevo documento." ma:contentTypeScope="" ma:versionID="a4f4682f4d4232949a37eb15fe79af4c">
  <xsd:schema xmlns:xsd="http://www.w3.org/2001/XMLSchema" xmlns:xs="http://www.w3.org/2001/XMLSchema" xmlns:p="http://schemas.microsoft.com/office/2006/metadata/properties" xmlns:ns2="8e8715b1-4f74-49a5-a4ef-72274251f188" targetNamespace="http://schemas.microsoft.com/office/2006/metadata/properties" ma:root="true" ma:fieldsID="868eb3e0bcc51ee244ea906b083b0d86" ns2:_="">
    <xsd:import namespace="8e8715b1-4f74-49a5-a4ef-72274251f1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715b1-4f74-49a5-a4ef-72274251f18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6">
  <b:Source>
    <b:Tag>Bei16</b:Tag>
    <b:SourceType>InternetSite</b:SourceType>
    <b:Guid>{BFF825FE-C395-3C4F-855E-E2E242A4A9B1}</b:Guid>
    <b:Title>Virtual Reality Network Visualization</b:Title>
    <b:Year>2016</b:Year>
    <b:URL>http://lucabeisel.de/vr-network-visualization/</b:URL>
    <b:ProductionCompany>LUCA BEISEL</b:ProductionCompany>
    <b:Month>Diciembre</b:Month>
    <b:YearAccessed>2017</b:YearAccessed>
    <b:MonthAccessed>Octubre</b:MonthAccessed>
    <b:DayAccessed>2</b:DayAccessed>
    <b:Author>
      <b:Author>
        <b:NameList>
          <b:Person>
            <b:Last>Beisel</b:Last>
            <b:First>Luca</b:First>
          </b:Person>
          <b:Person>
            <b:Last>Lamouric</b:Last>
            <b:First>Pascal</b:First>
          </b:Person>
          <b:Person>
            <b:Last>Mayer</b:Last>
            <b:Middle>Cristoph</b:Middle>
            <b:First>Johannes</b:First>
          </b:Person>
          <b:Person>
            <b:Last>Dinh</b:Last>
            <b:First>Hoang</b:First>
          </b:Person>
        </b:NameList>
      </b:Author>
    </b:Author>
    <b:RefOrder>1</b:RefOrder>
  </b:Source>
  <b:Source>
    <b:Tag>Dig</b:Tag>
    <b:SourceType>InternetSite</b:SourceType>
    <b:Guid>{B3FEBA08-770D-2043-AA5E-0E3C5F5379E7}</b:Guid>
    <b:Title>Digital Humanities Network Visualization Tool</b:Title>
    <b:URL>http://lucabeisel.de/network-visualization/</b:URL>
    <b:Author>
      <b:Author>
        <b:NameList>
          <b:Person>
            <b:Last>Beisel</b:Last>
            <b:First>Luca</b:First>
          </b:Person>
          <b:Person>
            <b:Last>Lamouric</b:Last>
            <b:First>Pascal</b:First>
          </b:Person>
          <b:Person>
            <b:Last>Mayer</b:Last>
            <b:First>Johannes</b:First>
            <b:Middle>Cristoph</b:Middle>
          </b:Person>
          <b:Person>
            <b:Last>Dinh</b:Last>
            <b:First>Hoang</b:First>
          </b:Person>
        </b:NameList>
      </b:Author>
    </b:Author>
    <b:ProductionCompany>LUCA BEISEL</b:ProductionCompany>
    <b:Year>2016</b:Year>
    <b:Month>Octubre</b:Month>
    <b:YearAccessed>2017</b:YearAccessed>
    <b:MonthAccessed>Octubre</b:MonthAccessed>
    <b:DayAccessed>2</b:DayAccessed>
    <b:RefOrder>2</b:RefOrder>
  </b:Source>
  <b:Source>
    <b:Tag>Roy16</b:Tag>
    <b:SourceType>InternetSite</b:SourceType>
    <b:Guid>{3E8FA70E-F6CA-7A4B-A8B0-28B746ABC095}</b:Guid>
    <b:Title>Large Scale Network Visualization in VR</b:Title>
    <b:URL>https://www.youtube.com/watch?v=zBA0eVLglNs</b:URL>
    <b:ProductionCompany>Media Research Lab</b:ProductionCompany>
    <b:Year>2016</b:Year>
    <b:Month>Abril</b:Month>
    <b:Day>8</b:Day>
    <b:YearAccessed>2017</b:YearAccessed>
    <b:MonthAccessed>Octubre</b:MonthAccessed>
    <b:DayAccessed>2</b:DayAccessed>
    <b:Author>
      <b:Author>
        <b:NameList>
          <b:Person>
            <b:Last>Royston</b:Last>
            <b:First>Sam</b:First>
          </b:Person>
          <b:Person>
            <b:Last>DeFanti</b:Last>
            <b:First>Conner</b:First>
          </b:Person>
          <b:Person>
            <b:Last>Perlin</b:Last>
            <b:First>Ken</b:First>
          </b:Person>
        </b:NameList>
      </b:Author>
    </b:Author>
    <b:RefOrder>3</b:RefOrder>
  </b:Source>
  <b:Source>
    <b:Tag>NPM15</b:Tag>
    <b:SourceType>InternetSite</b:SourceType>
    <b:Guid>{DFD3C9BD-9BB2-474C-8CAD-639AF790F2FE}</b:Guid>
    <b:Author>
      <b:Author>
        <b:Corporate>NPM Enterprise</b:Corporate>
      </b:Author>
    </b:Author>
    <b:Title>graphee</b:Title>
    <b:URL>https://www.npmjs.com/package/graphee</b:URL>
    <b:ProductionCompany>NPM Enterprise</b:ProductionCompany>
    <b:Year>2015</b:Year>
    <b:YearAccessed>2017</b:YearAccessed>
    <b:MonthAccessed>Octubre</b:MonthAccessed>
    <b:DayAccessed>2</b:DayAccessed>
    <b:RefOrder>4</b:RefOrder>
  </b:Source>
  <b:Source>
    <b:Tag>Gep17</b:Tag>
    <b:SourceType>InternetSite</b:SourceType>
    <b:Guid>{5CE4F2D4-4A64-BA4B-BCD6-2CCD0B57E359}</b:Guid>
    <b:Author>
      <b:Author>
        <b:Corporate>Gephi</b:Corporate>
      </b:Author>
    </b:Author>
    <b:Title>Gephi</b:Title>
    <b:URL>https://gephi.org/</b:URL>
    <b:ProductionCompany>Gephi</b:ProductionCompany>
    <b:YearAccessed>2017</b:YearAccessed>
    <b:MonthAccessed>Octubre</b:MonthAccessed>
    <b:DayAccessed>2</b:DayAccessed>
    <b:RefOrder>5</b:RefOrder>
  </b:Source>
</b:Sources>
</file>

<file path=customXml/itemProps1.xml><?xml version="1.0" encoding="utf-8"?>
<ds:datastoreItem xmlns:ds="http://schemas.openxmlformats.org/officeDocument/2006/customXml" ds:itemID="{E3EAABBF-4228-4F4F-B29D-53CCA79062EE}">
  <ds:schemaRefs>
    <ds:schemaRef ds:uri="http://schemas.microsoft.com/sharepoint/v3/contenttype/forms"/>
  </ds:schemaRefs>
</ds:datastoreItem>
</file>

<file path=customXml/itemProps2.xml><?xml version="1.0" encoding="utf-8"?>
<ds:datastoreItem xmlns:ds="http://schemas.openxmlformats.org/officeDocument/2006/customXml" ds:itemID="{F6AE14FD-97AC-494A-A24E-52DD2F888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715b1-4f74-49a5-a4ef-72274251f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B5DF10-0E91-4C09-A8AB-34DFA38BC3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FCAD0D-F7BE-1E4E-A2C4-9AF57AAC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1743</Words>
  <Characters>9938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ROSALES, ALEJANDRO DANIEL</dc:creator>
  <cp:keywords>No Restrictions</cp:keywords>
  <dc:description/>
  <cp:lastModifiedBy>David Poncho Velasco</cp:lastModifiedBy>
  <cp:revision>36</cp:revision>
  <dcterms:created xsi:type="dcterms:W3CDTF">2017-10-04T04:46:00Z</dcterms:created>
  <dcterms:modified xsi:type="dcterms:W3CDTF">2017-10-17T05:38:00Z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53964c27-035d-408a-9967-3b9e238243a4</vt:lpwstr>
  </property>
  <property fmtid="{D5CDD505-2E9C-101B-9397-08002B2CF9AE}" pid="3" name="Document Creator">
    <vt:lpwstr/>
  </property>
  <property fmtid="{D5CDD505-2E9C-101B-9397-08002B2CF9AE}" pid="4" name="Document Editor">
    <vt:lpwstr/>
  </property>
  <property fmtid="{D5CDD505-2E9C-101B-9397-08002B2CF9AE}" pid="5" name="ContentTypeId">
    <vt:lpwstr>0x01010066637A2A7B050C4F955EB34FF539B89F</vt:lpwstr>
  </property>
  <property fmtid="{D5CDD505-2E9C-101B-9397-08002B2CF9AE}" pid="6" name="Classification">
    <vt:lpwstr>No Restrictions</vt:lpwstr>
  </property>
  <property fmtid="{D5CDD505-2E9C-101B-9397-08002B2CF9AE}" pid="7" name="Sublabels">
    <vt:lpwstr/>
  </property>
</Properties>
</file>