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4A5537"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4A5537"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 xml:space="preserve">ANÁLISIS Y VISUALIZACIÓN DE GRAFOS USANDO REALIDAD </w:t>
                  </w:r>
                  <w:commentRangeStart w:id="0"/>
                  <w:r w:rsidRPr="009A75DC">
                    <w:rPr>
                      <w:rFonts w:ascii="Verdana" w:eastAsia="Times New Roman" w:hAnsi="Verdana" w:cs="Calibri"/>
                      <w:b/>
                      <w:bCs/>
                      <w:smallCaps/>
                      <w:sz w:val="32"/>
                      <w:szCs w:val="32"/>
                      <w:lang w:eastAsia="es-ES"/>
                    </w:rPr>
                    <w:t>VIRTUAL</w:t>
                  </w:r>
                  <w:commentRangeEnd w:id="0"/>
                  <w:r w:rsidR="00C35E8E">
                    <w:rPr>
                      <w:rStyle w:val="Refdecomentario"/>
                    </w:rPr>
                    <w:commentReference w:id="0"/>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4A5537"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4A5537"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r w:rsidRPr="00C35E8E">
        <w:rPr>
          <w:rFonts w:ascii="Times New Roman" w:eastAsia="Times New Roman" w:hAnsi="Times New Roman" w:cs="Times New Roman"/>
          <w:sz w:val="26"/>
          <w:szCs w:val="26"/>
          <w:lang w:val="it-IT"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Content>
          <w:r w:rsidR="00074E53" w:rsidRPr="00C35E8E">
            <w:rPr>
              <w:rFonts w:ascii="Times New Roman" w:eastAsia="Times New Roman" w:hAnsi="Times New Roman" w:cs="Times New Roman"/>
              <w:sz w:val="26"/>
              <w:szCs w:val="26"/>
              <w:lang w:val="it-IT" w:eastAsia="es-ES"/>
            </w:rPr>
            <w:t>David Alfonso Velasco Sedano</w:t>
          </w:r>
        </w:sdtContent>
      </w:sdt>
    </w:p>
    <w:p w14:paraId="52612B7A"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p>
    <w:p w14:paraId="74CDD72F" w14:textId="77777777" w:rsidR="00ED45F2" w:rsidRPr="00ED45F2" w:rsidRDefault="004A5537"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Content>
          <w:sdt>
            <w:sdtPr>
              <w:rPr>
                <w:sz w:val="26"/>
                <w:szCs w:val="26"/>
              </w:rPr>
              <w:alias w:val="Nombre del director, tutor o asesor"/>
              <w:tag w:val="Nombre del director, tutor o asesor"/>
              <w:id w:val="-25568455"/>
              <w:placeholder>
                <w:docPart w:val="714BD306BE904836BB17A56BB953F2AC"/>
              </w:placeholder>
            </w:sdt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4F98C47B"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Tlaquepaque, </w:t>
      </w:r>
      <w:commentRangeStart w:id="1"/>
      <w:commentRangeStart w:id="2"/>
      <w:r w:rsidRPr="00ED45F2">
        <w:rPr>
          <w:rFonts w:ascii="Times New Roman" w:eastAsia="Times New Roman" w:hAnsi="Times New Roman" w:cs="Times New Roman"/>
          <w:sz w:val="26"/>
          <w:szCs w:val="26"/>
          <w:lang w:eastAsia="es-ES"/>
        </w:rPr>
        <w:t>Jalisco</w:t>
      </w:r>
      <w:commentRangeEnd w:id="1"/>
      <w:r w:rsidR="00C35E8E">
        <w:rPr>
          <w:rStyle w:val="Refdecomentario"/>
        </w:rPr>
        <w:commentReference w:id="1"/>
      </w:r>
      <w:commentRangeEnd w:id="2"/>
      <w:r w:rsidR="00EF273D">
        <w:rPr>
          <w:rStyle w:val="Refdecomentario"/>
        </w:rPr>
        <w:commentReference w:id="2"/>
      </w:r>
      <w:r w:rsidRPr="00ED45F2">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u w:val="single"/>
            <w:lang w:eastAsia="es-ES"/>
          </w:rPr>
          <w:id w:val="1795862146"/>
          <w:placeholder>
            <w:docPart w:val="30F4691E915A4C428F2A08B258284F26"/>
          </w:placeholder>
          <w:date>
            <w:dateFormat w:val="MMMM' de 'yyyy"/>
            <w:lid w:val="es-MX"/>
            <w:storeMappedDataAs w:val="dateTime"/>
            <w:calendar w:val="gregorian"/>
          </w:date>
        </w:sdtPr>
        <w:sdtContent>
          <w:r w:rsidR="00065D0E" w:rsidRPr="00946EE5">
            <w:rPr>
              <w:rFonts w:ascii="Times New Roman" w:eastAsia="Times New Roman" w:hAnsi="Times New Roman" w:cs="Times New Roman"/>
              <w:sz w:val="26"/>
              <w:szCs w:val="26"/>
              <w:u w:val="single"/>
              <w:lang w:eastAsia="es-ES"/>
            </w:rPr>
            <w:t xml:space="preserve"> </w:t>
          </w:r>
          <w:r w:rsidR="00946EE5" w:rsidRPr="00946EE5">
            <w:rPr>
              <w:rFonts w:ascii="Times New Roman" w:eastAsia="Times New Roman" w:hAnsi="Times New Roman" w:cs="Times New Roman"/>
              <w:sz w:val="26"/>
              <w:szCs w:val="26"/>
              <w:u w:val="single"/>
              <w:lang w:eastAsia="es-ES"/>
            </w:rPr>
            <w:t>14</w:t>
          </w:r>
          <w:r w:rsidR="00074E53" w:rsidRPr="00946EE5">
            <w:rPr>
              <w:rFonts w:ascii="Times New Roman" w:eastAsia="Times New Roman" w:hAnsi="Times New Roman" w:cs="Times New Roman"/>
              <w:sz w:val="26"/>
              <w:szCs w:val="26"/>
              <w:u w:val="single"/>
              <w:lang w:eastAsia="es-ES"/>
            </w:rPr>
            <w:t xml:space="preserve"> de </w:t>
          </w:r>
          <w:proofErr w:type="gramStart"/>
          <w:r w:rsidR="00074E53" w:rsidRPr="00946EE5">
            <w:rPr>
              <w:rFonts w:ascii="Times New Roman" w:eastAsia="Times New Roman" w:hAnsi="Times New Roman" w:cs="Times New Roman"/>
              <w:sz w:val="26"/>
              <w:szCs w:val="26"/>
              <w:u w:val="single"/>
              <w:lang w:eastAsia="es-ES"/>
            </w:rPr>
            <w:t>Noviembre</w:t>
          </w:r>
          <w:proofErr w:type="gramEnd"/>
          <w:r w:rsidR="00074E53" w:rsidRPr="00946EE5">
            <w:rPr>
              <w:rFonts w:ascii="Times New Roman" w:eastAsia="Times New Roman" w:hAnsi="Times New Roman" w:cs="Times New Roman"/>
              <w:sz w:val="26"/>
              <w:szCs w:val="26"/>
              <w:u w:val="single"/>
              <w:lang w:eastAsia="es-ES"/>
            </w:rPr>
            <w:t xml:space="preserve"> de 2017</w:t>
          </w:r>
        </w:sdtContent>
      </w:sdt>
      <w:r w:rsidRPr="00ED45F2">
        <w:rPr>
          <w:rFonts w:ascii="Times New Roman" w:eastAsia="Times New Roman" w:hAnsi="Times New Roman" w:cs="Times New Roman"/>
          <w:sz w:val="26"/>
          <w:szCs w:val="26"/>
          <w:lang w:eastAsia="es-ES"/>
        </w:rPr>
        <w:t>.</w:t>
      </w:r>
    </w:p>
    <w:p w14:paraId="0561208B" w14:textId="77777777" w:rsidR="00ED45F2" w:rsidRDefault="00ED45F2"/>
    <w:p w14:paraId="7E5E861D" w14:textId="77777777" w:rsidR="00BE1D24" w:rsidRDefault="00BE1D24" w:rsidP="005E5EC6">
      <w:pPr>
        <w:pStyle w:val="TtuloIntro"/>
      </w:pPr>
      <w:r>
        <w:lastRenderedPageBreak/>
        <w:t>RESUMEN</w:t>
      </w:r>
    </w:p>
    <w:p w14:paraId="0B4C0CBC" w14:textId="77777777" w:rsidR="00074E53" w:rsidRDefault="00074E53" w:rsidP="005F2E10">
      <w:pPr>
        <w:pStyle w:val="TOGNormalText"/>
        <w:rPr>
          <w:rStyle w:val="nfasissutil"/>
          <w:i w:val="0"/>
        </w:rPr>
      </w:pPr>
      <w:r>
        <w:rPr>
          <w:rStyle w:val="nfasissutil"/>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440A51" w:rsidRDefault="00074E53" w:rsidP="005F2E10">
      <w:pPr>
        <w:pStyle w:val="TOGNormalText"/>
        <w:ind w:firstLine="708"/>
        <w:rPr>
          <w:rStyle w:val="nfasissutil"/>
          <w:i w:val="0"/>
        </w:rPr>
      </w:pPr>
      <w:r>
        <w:rPr>
          <w:rStyle w:val="nfasissutil"/>
          <w:i w:val="0"/>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Pr>
          <w:rStyle w:val="nfasissutil"/>
          <w:i w:val="0"/>
        </w:rPr>
        <w:t>a</w:t>
      </w:r>
      <w:r>
        <w:rPr>
          <w:rStyle w:val="nfasissutil"/>
          <w:i w:val="0"/>
        </w:rPr>
        <w:t>travesar ciertos caminos y cuáles son las rutas óptimas para alcanzar nuestro objetivo a partir de un punto inicial deseado.</w:t>
      </w:r>
    </w:p>
    <w:p w14:paraId="03865765" w14:textId="27B4D4EF" w:rsidR="00074E53" w:rsidRDefault="00074E53" w:rsidP="005F2E10">
      <w:pPr>
        <w:pStyle w:val="TOGNormalText"/>
        <w:ind w:firstLine="708"/>
        <w:rPr>
          <w:rStyle w:val="nfasissutil"/>
          <w:i w:val="0"/>
        </w:rPr>
      </w:pPr>
      <w:r w:rsidRPr="00E41ECA">
        <w:rPr>
          <w:rStyle w:val="nfasissutil"/>
          <w:i w:val="0"/>
        </w:rPr>
        <w:t xml:space="preserve">Actualmente </w:t>
      </w:r>
      <w:r>
        <w:rPr>
          <w:rStyle w:val="nfasissutil"/>
          <w:i w:val="0"/>
        </w:rPr>
        <w:t xml:space="preserve">se encuentran herramientas (tal como </w:t>
      </w:r>
      <w:proofErr w:type="spellStart"/>
      <w:r>
        <w:rPr>
          <w:rStyle w:val="nfasissutil"/>
          <w:i w:val="0"/>
        </w:rPr>
        <w:t>Gephi</w:t>
      </w:r>
      <w:proofErr w:type="spellEnd"/>
      <w:r>
        <w:rPr>
          <w:rStyle w:val="nfasissutil"/>
          <w:i w:val="0"/>
        </w:rPr>
        <w:t>) que permiten desplegar y hacer análisis de los grafos, aunque estos se encuentran representados en ambientes bidimensionales.</w:t>
      </w:r>
      <w:r w:rsidRPr="00E41ECA">
        <w:rPr>
          <w:rStyle w:val="nfasissutil"/>
          <w:i w:val="0"/>
        </w:rPr>
        <w:t xml:space="preserve"> Durante la </w:t>
      </w:r>
      <w:r w:rsidR="00E4374C">
        <w:rPr>
          <w:rStyle w:val="nfasissutil"/>
          <w:i w:val="0"/>
        </w:rPr>
        <w:t xml:space="preserve">investigación </w:t>
      </w:r>
      <w:r w:rsidRPr="00E41ECA">
        <w:rPr>
          <w:rStyle w:val="nfasissutil"/>
          <w:i w:val="0"/>
        </w:rPr>
        <w:t xml:space="preserve">se va gestionar una solución para la visualización de un grafo en ambiente virtual </w:t>
      </w:r>
      <w:r>
        <w:rPr>
          <w:rStyle w:val="nfasissutil"/>
          <w:i w:val="0"/>
        </w:rPr>
        <w:t>tridimensional</w:t>
      </w:r>
      <w:r w:rsidRPr="00E41ECA">
        <w:rPr>
          <w:rStyle w:val="nfasissutil"/>
          <w:i w:val="0"/>
        </w:rPr>
        <w:t xml:space="preserve">. </w:t>
      </w:r>
    </w:p>
    <w:p w14:paraId="53D37F8D" w14:textId="2CB94A57" w:rsidR="00074E53" w:rsidRPr="00440A51" w:rsidRDefault="00074E53" w:rsidP="005F2E10">
      <w:pPr>
        <w:pStyle w:val="TOGNormalText"/>
        <w:ind w:firstLine="708"/>
        <w:rPr>
          <w:rStyle w:val="nfasissutil"/>
          <w:i w:val="0"/>
        </w:rPr>
      </w:pPr>
      <w:r>
        <w:rPr>
          <w:rStyle w:val="nfasissutil"/>
          <w:i w:val="0"/>
        </w:rPr>
        <w:t>Al inicio el trabajo se estará enfoca</w:t>
      </w:r>
      <w:r w:rsidR="005F2E10">
        <w:rPr>
          <w:rStyle w:val="nfasissutil"/>
          <w:i w:val="0"/>
        </w:rPr>
        <w:t>n</w:t>
      </w:r>
      <w:r>
        <w:rPr>
          <w:rStyle w:val="nfasissutil"/>
          <w:i w:val="0"/>
        </w:rPr>
        <w:t xml:space="preserve">do </w:t>
      </w:r>
      <w:r w:rsidR="005F2E10">
        <w:rPr>
          <w:rStyle w:val="nfasissutil"/>
          <w:i w:val="0"/>
        </w:rPr>
        <w:t xml:space="preserve">a </w:t>
      </w:r>
      <w:r>
        <w:rPr>
          <w:rStyle w:val="nfasissutil"/>
          <w:i w:val="0"/>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Pr>
          <w:rStyle w:val="nfasissutil"/>
          <w:i w:val="0"/>
        </w:rPr>
        <w:t xml:space="preserve"> Tomando como base de datos inicial el Repositorio Institucional del ITESO (REI).</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27C056DA" w14:textId="77777777" w:rsidR="00267B5F" w:rsidRDefault="000377D9">
      <w:pPr>
        <w:pStyle w:val="TDC1"/>
        <w:tabs>
          <w:tab w:val="left" w:pos="420"/>
          <w:tab w:val="right" w:leader="dot" w:pos="8828"/>
        </w:tabs>
        <w:rPr>
          <w:rFonts w:cstheme="minorBidi"/>
          <w:b w:val="0"/>
          <w:bCs w:val="0"/>
          <w:caps w:val="0"/>
          <w:noProof/>
          <w:sz w:val="22"/>
          <w:szCs w:val="22"/>
          <w:lang w:val="en-US"/>
        </w:rPr>
      </w:pPr>
      <w:r w:rsidRPr="00C87BA5">
        <w:rPr>
          <w:sz w:val="21"/>
        </w:rPr>
        <w:fldChar w:fldCharType="begin"/>
      </w:r>
      <w:r w:rsidRPr="00C87BA5">
        <w:rPr>
          <w:sz w:val="21"/>
        </w:rPr>
        <w:instrText xml:space="preserve"> TOC \o "1-4" \h \z \t "Tìtulo Intro;1" </w:instrText>
      </w:r>
      <w:r w:rsidRPr="00C87BA5">
        <w:rPr>
          <w:sz w:val="21"/>
        </w:rPr>
        <w:fldChar w:fldCharType="separate"/>
      </w:r>
      <w:hyperlink w:anchor="_Toc497208574" w:history="1">
        <w:r w:rsidR="00267B5F" w:rsidRPr="003732BA">
          <w:rPr>
            <w:rStyle w:val="Hipervnculo"/>
            <w:noProof/>
          </w:rPr>
          <w:t>1.</w:t>
        </w:r>
        <w:r w:rsidR="00267B5F">
          <w:rPr>
            <w:rFonts w:cstheme="minorBidi"/>
            <w:b w:val="0"/>
            <w:bCs w:val="0"/>
            <w:caps w:val="0"/>
            <w:noProof/>
            <w:sz w:val="22"/>
            <w:szCs w:val="22"/>
            <w:lang w:val="en-US"/>
          </w:rPr>
          <w:tab/>
        </w:r>
        <w:r w:rsidR="00267B5F" w:rsidRPr="003732BA">
          <w:rPr>
            <w:rStyle w:val="Hipervnculo"/>
            <w:noProof/>
          </w:rPr>
          <w:t>INTRODUCCIÓN</w:t>
        </w:r>
        <w:r w:rsidR="00267B5F">
          <w:rPr>
            <w:noProof/>
            <w:webHidden/>
          </w:rPr>
          <w:tab/>
        </w:r>
        <w:r w:rsidR="00267B5F">
          <w:rPr>
            <w:noProof/>
            <w:webHidden/>
          </w:rPr>
          <w:fldChar w:fldCharType="begin"/>
        </w:r>
        <w:r w:rsidR="00267B5F">
          <w:rPr>
            <w:noProof/>
            <w:webHidden/>
          </w:rPr>
          <w:instrText xml:space="preserve"> PAGEREF _Toc497208574 \h </w:instrText>
        </w:r>
        <w:r w:rsidR="00267B5F">
          <w:rPr>
            <w:noProof/>
            <w:webHidden/>
          </w:rPr>
        </w:r>
        <w:r w:rsidR="00267B5F">
          <w:rPr>
            <w:noProof/>
            <w:webHidden/>
          </w:rPr>
          <w:fldChar w:fldCharType="separate"/>
        </w:r>
        <w:r w:rsidR="00267B5F">
          <w:rPr>
            <w:noProof/>
            <w:webHidden/>
          </w:rPr>
          <w:t>7</w:t>
        </w:r>
        <w:r w:rsidR="00267B5F">
          <w:rPr>
            <w:noProof/>
            <w:webHidden/>
          </w:rPr>
          <w:fldChar w:fldCharType="end"/>
        </w:r>
      </w:hyperlink>
    </w:p>
    <w:p w14:paraId="18D0B94C"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75" w:history="1">
        <w:r w:rsidR="00267B5F" w:rsidRPr="003732BA">
          <w:rPr>
            <w:rStyle w:val="Hipervnculo"/>
            <w:noProof/>
          </w:rPr>
          <w:t>1.1.</w:t>
        </w:r>
        <w:r w:rsidR="00267B5F">
          <w:rPr>
            <w:rFonts w:cstheme="minorBidi"/>
            <w:smallCaps w:val="0"/>
            <w:noProof/>
            <w:sz w:val="22"/>
            <w:szCs w:val="22"/>
            <w:lang w:val="en-US"/>
          </w:rPr>
          <w:tab/>
        </w:r>
        <w:r w:rsidR="00267B5F" w:rsidRPr="003732BA">
          <w:rPr>
            <w:rStyle w:val="Hipervnculo"/>
            <w:noProof/>
          </w:rPr>
          <w:t>Antecedentes</w:t>
        </w:r>
        <w:r w:rsidR="00267B5F">
          <w:rPr>
            <w:noProof/>
            <w:webHidden/>
          </w:rPr>
          <w:tab/>
        </w:r>
        <w:r w:rsidR="00267B5F">
          <w:rPr>
            <w:noProof/>
            <w:webHidden/>
          </w:rPr>
          <w:fldChar w:fldCharType="begin"/>
        </w:r>
        <w:r w:rsidR="00267B5F">
          <w:rPr>
            <w:noProof/>
            <w:webHidden/>
          </w:rPr>
          <w:instrText xml:space="preserve"> PAGEREF _Toc497208575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1A6152C2"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76" w:history="1">
        <w:r w:rsidR="00267B5F" w:rsidRPr="003732BA">
          <w:rPr>
            <w:rStyle w:val="Hipervnculo"/>
            <w:noProof/>
          </w:rPr>
          <w:t>1.2.</w:t>
        </w:r>
        <w:r w:rsidR="00267B5F">
          <w:rPr>
            <w:rFonts w:cstheme="minorBidi"/>
            <w:smallCaps w:val="0"/>
            <w:noProof/>
            <w:sz w:val="22"/>
            <w:szCs w:val="22"/>
            <w:lang w:val="en-US"/>
          </w:rPr>
          <w:tab/>
        </w:r>
        <w:r w:rsidR="00267B5F" w:rsidRPr="003732BA">
          <w:rPr>
            <w:rStyle w:val="Hipervnculo"/>
            <w:noProof/>
          </w:rPr>
          <w:t>Justificación</w:t>
        </w:r>
        <w:r w:rsidR="00267B5F">
          <w:rPr>
            <w:noProof/>
            <w:webHidden/>
          </w:rPr>
          <w:tab/>
        </w:r>
        <w:r w:rsidR="00267B5F">
          <w:rPr>
            <w:noProof/>
            <w:webHidden/>
          </w:rPr>
          <w:fldChar w:fldCharType="begin"/>
        </w:r>
        <w:r w:rsidR="00267B5F">
          <w:rPr>
            <w:noProof/>
            <w:webHidden/>
          </w:rPr>
          <w:instrText xml:space="preserve"> PAGEREF _Toc497208576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22B08E28"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77" w:history="1">
        <w:r w:rsidR="00267B5F" w:rsidRPr="003732BA">
          <w:rPr>
            <w:rStyle w:val="Hipervnculo"/>
            <w:noProof/>
          </w:rPr>
          <w:t>1.3.</w:t>
        </w:r>
        <w:r w:rsidR="00267B5F">
          <w:rPr>
            <w:rFonts w:cstheme="minorBidi"/>
            <w:smallCaps w:val="0"/>
            <w:noProof/>
            <w:sz w:val="22"/>
            <w:szCs w:val="22"/>
            <w:lang w:val="en-US"/>
          </w:rPr>
          <w:tab/>
        </w:r>
        <w:r w:rsidR="00267B5F" w:rsidRPr="003732BA">
          <w:rPr>
            <w:rStyle w:val="Hipervnculo"/>
            <w:noProof/>
          </w:rPr>
          <w:t>Problema</w:t>
        </w:r>
        <w:r w:rsidR="00267B5F">
          <w:rPr>
            <w:noProof/>
            <w:webHidden/>
          </w:rPr>
          <w:tab/>
        </w:r>
        <w:r w:rsidR="00267B5F">
          <w:rPr>
            <w:noProof/>
            <w:webHidden/>
          </w:rPr>
          <w:fldChar w:fldCharType="begin"/>
        </w:r>
        <w:r w:rsidR="00267B5F">
          <w:rPr>
            <w:noProof/>
            <w:webHidden/>
          </w:rPr>
          <w:instrText xml:space="preserve"> PAGEREF _Toc497208577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6A4A586A"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78" w:history="1">
        <w:r w:rsidR="00267B5F" w:rsidRPr="003732BA">
          <w:rPr>
            <w:rStyle w:val="Hipervnculo"/>
            <w:noProof/>
          </w:rPr>
          <w:t>1.4.</w:t>
        </w:r>
        <w:r w:rsidR="00267B5F">
          <w:rPr>
            <w:rFonts w:cstheme="minorBidi"/>
            <w:smallCaps w:val="0"/>
            <w:noProof/>
            <w:sz w:val="22"/>
            <w:szCs w:val="22"/>
            <w:lang w:val="en-US"/>
          </w:rPr>
          <w:tab/>
        </w:r>
        <w:r w:rsidR="00267B5F" w:rsidRPr="003732BA">
          <w:rPr>
            <w:rStyle w:val="Hipervnculo"/>
            <w:noProof/>
          </w:rPr>
          <w:t>Objetivos</w:t>
        </w:r>
        <w:r w:rsidR="00267B5F">
          <w:rPr>
            <w:noProof/>
            <w:webHidden/>
          </w:rPr>
          <w:tab/>
        </w:r>
        <w:r w:rsidR="00267B5F">
          <w:rPr>
            <w:noProof/>
            <w:webHidden/>
          </w:rPr>
          <w:fldChar w:fldCharType="begin"/>
        </w:r>
        <w:r w:rsidR="00267B5F">
          <w:rPr>
            <w:noProof/>
            <w:webHidden/>
          </w:rPr>
          <w:instrText xml:space="preserve"> PAGEREF _Toc497208578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412ECA14" w14:textId="77777777" w:rsidR="00267B5F" w:rsidRDefault="004A5537">
      <w:pPr>
        <w:pStyle w:val="TDC3"/>
        <w:tabs>
          <w:tab w:val="left" w:pos="1260"/>
          <w:tab w:val="right" w:leader="dot" w:pos="8828"/>
        </w:tabs>
        <w:rPr>
          <w:rFonts w:cstheme="minorBidi"/>
          <w:i w:val="0"/>
          <w:iCs w:val="0"/>
          <w:noProof/>
          <w:sz w:val="22"/>
          <w:szCs w:val="22"/>
          <w:lang w:val="en-US"/>
        </w:rPr>
      </w:pPr>
      <w:hyperlink w:anchor="_Toc497208579" w:history="1">
        <w:r w:rsidR="00267B5F" w:rsidRPr="003732BA">
          <w:rPr>
            <w:rStyle w:val="Hipervnculo"/>
            <w:noProof/>
          </w:rPr>
          <w:t>1.4.1.</w:t>
        </w:r>
        <w:r w:rsidR="00267B5F">
          <w:rPr>
            <w:rFonts w:cstheme="minorBidi"/>
            <w:i w:val="0"/>
            <w:iCs w:val="0"/>
            <w:noProof/>
            <w:sz w:val="22"/>
            <w:szCs w:val="22"/>
            <w:lang w:val="en-US"/>
          </w:rPr>
          <w:tab/>
        </w:r>
        <w:r w:rsidR="00267B5F" w:rsidRPr="003732BA">
          <w:rPr>
            <w:rStyle w:val="Hipervnculo"/>
            <w:noProof/>
          </w:rPr>
          <w:t>Objetivo General:</w:t>
        </w:r>
        <w:r w:rsidR="00267B5F">
          <w:rPr>
            <w:noProof/>
            <w:webHidden/>
          </w:rPr>
          <w:tab/>
        </w:r>
        <w:r w:rsidR="00267B5F">
          <w:rPr>
            <w:noProof/>
            <w:webHidden/>
          </w:rPr>
          <w:fldChar w:fldCharType="begin"/>
        </w:r>
        <w:r w:rsidR="00267B5F">
          <w:rPr>
            <w:noProof/>
            <w:webHidden/>
          </w:rPr>
          <w:instrText xml:space="preserve"> PAGEREF _Toc497208579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3B0B2680" w14:textId="77777777" w:rsidR="00267B5F" w:rsidRDefault="004A5537">
      <w:pPr>
        <w:pStyle w:val="TDC3"/>
        <w:tabs>
          <w:tab w:val="left" w:pos="1260"/>
          <w:tab w:val="right" w:leader="dot" w:pos="8828"/>
        </w:tabs>
        <w:rPr>
          <w:rFonts w:cstheme="minorBidi"/>
          <w:i w:val="0"/>
          <w:iCs w:val="0"/>
          <w:noProof/>
          <w:sz w:val="22"/>
          <w:szCs w:val="22"/>
          <w:lang w:val="en-US"/>
        </w:rPr>
      </w:pPr>
      <w:hyperlink w:anchor="_Toc497208580" w:history="1">
        <w:r w:rsidR="00267B5F" w:rsidRPr="003732BA">
          <w:rPr>
            <w:rStyle w:val="Hipervnculo"/>
            <w:noProof/>
          </w:rPr>
          <w:t>1.4.2.</w:t>
        </w:r>
        <w:r w:rsidR="00267B5F">
          <w:rPr>
            <w:rFonts w:cstheme="minorBidi"/>
            <w:i w:val="0"/>
            <w:iCs w:val="0"/>
            <w:noProof/>
            <w:sz w:val="22"/>
            <w:szCs w:val="22"/>
            <w:lang w:val="en-US"/>
          </w:rPr>
          <w:tab/>
        </w:r>
        <w:r w:rsidR="00267B5F" w:rsidRPr="003732BA">
          <w:rPr>
            <w:rStyle w:val="Hipervnculo"/>
            <w:noProof/>
          </w:rPr>
          <w:t>Objetivos Específicos:</w:t>
        </w:r>
        <w:r w:rsidR="00267B5F">
          <w:rPr>
            <w:noProof/>
            <w:webHidden/>
          </w:rPr>
          <w:tab/>
        </w:r>
        <w:r w:rsidR="00267B5F">
          <w:rPr>
            <w:noProof/>
            <w:webHidden/>
          </w:rPr>
          <w:fldChar w:fldCharType="begin"/>
        </w:r>
        <w:r w:rsidR="00267B5F">
          <w:rPr>
            <w:noProof/>
            <w:webHidden/>
          </w:rPr>
          <w:instrText xml:space="preserve"> PAGEREF _Toc497208580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5D0D00C"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1" w:history="1">
        <w:r w:rsidR="00267B5F" w:rsidRPr="003732BA">
          <w:rPr>
            <w:rStyle w:val="Hipervnculo"/>
            <w:noProof/>
          </w:rPr>
          <w:t>1.5.</w:t>
        </w:r>
        <w:r w:rsidR="00267B5F">
          <w:rPr>
            <w:rFonts w:cstheme="minorBidi"/>
            <w:smallCaps w:val="0"/>
            <w:noProof/>
            <w:sz w:val="22"/>
            <w:szCs w:val="22"/>
            <w:lang w:val="en-US"/>
          </w:rPr>
          <w:tab/>
        </w:r>
        <w:r w:rsidR="00267B5F" w:rsidRPr="003732BA">
          <w:rPr>
            <w:rStyle w:val="Hipervnculo"/>
            <w:noProof/>
          </w:rPr>
          <w:t>Mercado meta</w:t>
        </w:r>
        <w:r w:rsidR="00267B5F">
          <w:rPr>
            <w:noProof/>
            <w:webHidden/>
          </w:rPr>
          <w:tab/>
        </w:r>
        <w:r w:rsidR="00267B5F">
          <w:rPr>
            <w:noProof/>
            <w:webHidden/>
          </w:rPr>
          <w:fldChar w:fldCharType="begin"/>
        </w:r>
        <w:r w:rsidR="00267B5F">
          <w:rPr>
            <w:noProof/>
            <w:webHidden/>
          </w:rPr>
          <w:instrText xml:space="preserve"> PAGEREF _Toc497208581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26CA2424"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2" w:history="1">
        <w:r w:rsidR="00267B5F" w:rsidRPr="003732BA">
          <w:rPr>
            <w:rStyle w:val="Hipervnculo"/>
            <w:noProof/>
          </w:rPr>
          <w:t>1.6.</w:t>
        </w:r>
        <w:r w:rsidR="00267B5F">
          <w:rPr>
            <w:rFonts w:cstheme="minorBidi"/>
            <w:smallCaps w:val="0"/>
            <w:noProof/>
            <w:sz w:val="22"/>
            <w:szCs w:val="22"/>
            <w:lang w:val="en-US"/>
          </w:rPr>
          <w:tab/>
        </w:r>
        <w:r w:rsidR="00267B5F" w:rsidRPr="003732BA">
          <w:rPr>
            <w:rStyle w:val="Hipervnculo"/>
            <w:noProof/>
          </w:rPr>
          <w:t>Hábitos de consumo actuales</w:t>
        </w:r>
        <w:r w:rsidR="00267B5F">
          <w:rPr>
            <w:noProof/>
            <w:webHidden/>
          </w:rPr>
          <w:tab/>
        </w:r>
        <w:r w:rsidR="00267B5F">
          <w:rPr>
            <w:noProof/>
            <w:webHidden/>
          </w:rPr>
          <w:fldChar w:fldCharType="begin"/>
        </w:r>
        <w:r w:rsidR="00267B5F">
          <w:rPr>
            <w:noProof/>
            <w:webHidden/>
          </w:rPr>
          <w:instrText xml:space="preserve"> PAGEREF _Toc497208582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3D9535E"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3" w:history="1">
        <w:r w:rsidR="00267B5F" w:rsidRPr="003732BA">
          <w:rPr>
            <w:rStyle w:val="Hipervnculo"/>
            <w:noProof/>
          </w:rPr>
          <w:t>1.7.</w:t>
        </w:r>
        <w:r w:rsidR="00267B5F">
          <w:rPr>
            <w:rFonts w:cstheme="minorBidi"/>
            <w:smallCaps w:val="0"/>
            <w:noProof/>
            <w:sz w:val="22"/>
            <w:szCs w:val="22"/>
            <w:lang w:val="en-US"/>
          </w:rPr>
          <w:tab/>
        </w:r>
        <w:r w:rsidR="00267B5F" w:rsidRPr="003732BA">
          <w:rPr>
            <w:rStyle w:val="Hipervnculo"/>
            <w:noProof/>
          </w:rPr>
          <w:t>Características funcionales</w:t>
        </w:r>
        <w:r w:rsidR="00267B5F">
          <w:rPr>
            <w:noProof/>
            <w:webHidden/>
          </w:rPr>
          <w:tab/>
        </w:r>
        <w:r w:rsidR="00267B5F">
          <w:rPr>
            <w:noProof/>
            <w:webHidden/>
          </w:rPr>
          <w:fldChar w:fldCharType="begin"/>
        </w:r>
        <w:r w:rsidR="00267B5F">
          <w:rPr>
            <w:noProof/>
            <w:webHidden/>
          </w:rPr>
          <w:instrText xml:space="preserve"> PAGEREF _Toc497208583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33601245"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4" w:history="1">
        <w:r w:rsidR="00267B5F" w:rsidRPr="003732BA">
          <w:rPr>
            <w:rStyle w:val="Hipervnculo"/>
            <w:noProof/>
          </w:rPr>
          <w:t>1.8.</w:t>
        </w:r>
        <w:r w:rsidR="00267B5F">
          <w:rPr>
            <w:rFonts w:cstheme="minorBidi"/>
            <w:smallCaps w:val="0"/>
            <w:noProof/>
            <w:sz w:val="22"/>
            <w:szCs w:val="22"/>
            <w:lang w:val="en-US"/>
          </w:rPr>
          <w:tab/>
        </w:r>
        <w:r w:rsidR="00267B5F" w:rsidRPr="003732BA">
          <w:rPr>
            <w:rStyle w:val="Hipervnculo"/>
            <w:noProof/>
          </w:rPr>
          <w:t>Novedad científica, tecnológica o aportación</w:t>
        </w:r>
        <w:r w:rsidR="00267B5F">
          <w:rPr>
            <w:noProof/>
            <w:webHidden/>
          </w:rPr>
          <w:tab/>
        </w:r>
        <w:r w:rsidR="00267B5F">
          <w:rPr>
            <w:noProof/>
            <w:webHidden/>
          </w:rPr>
          <w:fldChar w:fldCharType="begin"/>
        </w:r>
        <w:r w:rsidR="00267B5F">
          <w:rPr>
            <w:noProof/>
            <w:webHidden/>
          </w:rPr>
          <w:instrText xml:space="preserve"> PAGEREF _Toc497208584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07A9A1BC" w14:textId="77777777" w:rsidR="00267B5F" w:rsidRDefault="004A5537">
      <w:pPr>
        <w:pStyle w:val="TDC1"/>
        <w:tabs>
          <w:tab w:val="left" w:pos="420"/>
          <w:tab w:val="right" w:leader="dot" w:pos="8828"/>
        </w:tabs>
        <w:rPr>
          <w:rFonts w:cstheme="minorBidi"/>
          <w:b w:val="0"/>
          <w:bCs w:val="0"/>
          <w:caps w:val="0"/>
          <w:noProof/>
          <w:sz w:val="22"/>
          <w:szCs w:val="22"/>
          <w:lang w:val="en-US"/>
        </w:rPr>
      </w:pPr>
      <w:hyperlink w:anchor="_Toc497208585" w:history="1">
        <w:r w:rsidR="00267B5F" w:rsidRPr="003732BA">
          <w:rPr>
            <w:rStyle w:val="Hipervnculo"/>
            <w:noProof/>
          </w:rPr>
          <w:t>2.</w:t>
        </w:r>
        <w:r w:rsidR="00267B5F">
          <w:rPr>
            <w:rFonts w:cstheme="minorBidi"/>
            <w:b w:val="0"/>
            <w:bCs w:val="0"/>
            <w:caps w:val="0"/>
            <w:noProof/>
            <w:sz w:val="22"/>
            <w:szCs w:val="22"/>
            <w:lang w:val="en-US"/>
          </w:rPr>
          <w:tab/>
        </w:r>
        <w:r w:rsidR="00267B5F" w:rsidRPr="003732BA">
          <w:rPr>
            <w:rStyle w:val="Hipervnculo"/>
            <w:noProof/>
          </w:rPr>
          <w:t>ESTADO DEL ARTE o de la TÉCNICA</w:t>
        </w:r>
        <w:r w:rsidR="00267B5F">
          <w:rPr>
            <w:noProof/>
            <w:webHidden/>
          </w:rPr>
          <w:tab/>
        </w:r>
        <w:r w:rsidR="00267B5F">
          <w:rPr>
            <w:noProof/>
            <w:webHidden/>
          </w:rPr>
          <w:fldChar w:fldCharType="begin"/>
        </w:r>
        <w:r w:rsidR="00267B5F">
          <w:rPr>
            <w:noProof/>
            <w:webHidden/>
          </w:rPr>
          <w:instrText xml:space="preserve"> PAGEREF _Toc497208585 \h </w:instrText>
        </w:r>
        <w:r w:rsidR="00267B5F">
          <w:rPr>
            <w:noProof/>
            <w:webHidden/>
          </w:rPr>
        </w:r>
        <w:r w:rsidR="00267B5F">
          <w:rPr>
            <w:noProof/>
            <w:webHidden/>
          </w:rPr>
          <w:fldChar w:fldCharType="separate"/>
        </w:r>
        <w:r w:rsidR="00267B5F">
          <w:rPr>
            <w:noProof/>
            <w:webHidden/>
          </w:rPr>
          <w:t>11</w:t>
        </w:r>
        <w:r w:rsidR="00267B5F">
          <w:rPr>
            <w:noProof/>
            <w:webHidden/>
          </w:rPr>
          <w:fldChar w:fldCharType="end"/>
        </w:r>
      </w:hyperlink>
    </w:p>
    <w:p w14:paraId="11AE5369"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6" w:history="1">
        <w:r w:rsidR="00267B5F" w:rsidRPr="003732BA">
          <w:rPr>
            <w:rStyle w:val="Hipervnculo"/>
            <w:noProof/>
          </w:rPr>
          <w:t>2.1.</w:t>
        </w:r>
        <w:r w:rsidR="00267B5F">
          <w:rPr>
            <w:rFonts w:cstheme="minorBidi"/>
            <w:smallCaps w:val="0"/>
            <w:noProof/>
            <w:sz w:val="22"/>
            <w:szCs w:val="22"/>
            <w:lang w:val="en-US"/>
          </w:rPr>
          <w:tab/>
        </w:r>
        <w:r w:rsidR="00267B5F" w:rsidRPr="003732BA">
          <w:rPr>
            <w:rStyle w:val="Hipervnculo"/>
            <w:noProof/>
          </w:rPr>
          <w:t>Visualización de redes en realidad virtual</w:t>
        </w:r>
        <w:r w:rsidR="00267B5F">
          <w:rPr>
            <w:noProof/>
            <w:webHidden/>
          </w:rPr>
          <w:tab/>
        </w:r>
        <w:r w:rsidR="00267B5F">
          <w:rPr>
            <w:noProof/>
            <w:webHidden/>
          </w:rPr>
          <w:fldChar w:fldCharType="begin"/>
        </w:r>
        <w:r w:rsidR="00267B5F">
          <w:rPr>
            <w:noProof/>
            <w:webHidden/>
          </w:rPr>
          <w:instrText xml:space="preserve"> PAGEREF _Toc497208586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67C299C4"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7" w:history="1">
        <w:r w:rsidR="00267B5F" w:rsidRPr="003732BA">
          <w:rPr>
            <w:rStyle w:val="Hipervnculo"/>
            <w:noProof/>
          </w:rPr>
          <w:t>2.2.</w:t>
        </w:r>
        <w:r w:rsidR="00267B5F">
          <w:rPr>
            <w:rFonts w:cstheme="minorBidi"/>
            <w:smallCaps w:val="0"/>
            <w:noProof/>
            <w:sz w:val="22"/>
            <w:szCs w:val="22"/>
            <w:lang w:val="en-US"/>
          </w:rPr>
          <w:tab/>
        </w:r>
        <w:r w:rsidR="00267B5F" w:rsidRPr="003732BA">
          <w:rPr>
            <w:rStyle w:val="Hipervnculo"/>
            <w:noProof/>
          </w:rPr>
          <w:t>Un acercamiento inmersivo a la exploración visual geoespacial de base de datos de redes</w:t>
        </w:r>
        <w:r w:rsidR="00267B5F">
          <w:rPr>
            <w:noProof/>
            <w:webHidden/>
          </w:rPr>
          <w:tab/>
        </w:r>
        <w:r w:rsidR="00267B5F">
          <w:rPr>
            <w:noProof/>
            <w:webHidden/>
          </w:rPr>
          <w:fldChar w:fldCharType="begin"/>
        </w:r>
        <w:r w:rsidR="00267B5F">
          <w:rPr>
            <w:noProof/>
            <w:webHidden/>
          </w:rPr>
          <w:instrText xml:space="preserve"> PAGEREF _Toc497208587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2F91DE01" w14:textId="77777777" w:rsidR="00267B5F" w:rsidRDefault="004A5537">
      <w:pPr>
        <w:pStyle w:val="TDC1"/>
        <w:tabs>
          <w:tab w:val="left" w:pos="420"/>
          <w:tab w:val="right" w:leader="dot" w:pos="8828"/>
        </w:tabs>
        <w:rPr>
          <w:rFonts w:cstheme="minorBidi"/>
          <w:b w:val="0"/>
          <w:bCs w:val="0"/>
          <w:caps w:val="0"/>
          <w:noProof/>
          <w:sz w:val="22"/>
          <w:szCs w:val="22"/>
          <w:lang w:val="en-US"/>
        </w:rPr>
      </w:pPr>
      <w:hyperlink w:anchor="_Toc497208588" w:history="1">
        <w:r w:rsidR="00267B5F" w:rsidRPr="003732BA">
          <w:rPr>
            <w:rStyle w:val="Hipervnculo"/>
            <w:noProof/>
          </w:rPr>
          <w:t>3.</w:t>
        </w:r>
        <w:r w:rsidR="00267B5F">
          <w:rPr>
            <w:rFonts w:cstheme="minorBidi"/>
            <w:b w:val="0"/>
            <w:bCs w:val="0"/>
            <w:caps w:val="0"/>
            <w:noProof/>
            <w:sz w:val="22"/>
            <w:szCs w:val="22"/>
            <w:lang w:val="en-US"/>
          </w:rPr>
          <w:tab/>
        </w:r>
        <w:r w:rsidR="00267B5F" w:rsidRPr="003732BA">
          <w:rPr>
            <w:rStyle w:val="Hipervnculo"/>
            <w:noProof/>
          </w:rPr>
          <w:t>MARCO TEÓRICO/CONCEPTUAL</w:t>
        </w:r>
        <w:r w:rsidR="00267B5F">
          <w:rPr>
            <w:noProof/>
            <w:webHidden/>
          </w:rPr>
          <w:tab/>
        </w:r>
        <w:r w:rsidR="00267B5F">
          <w:rPr>
            <w:noProof/>
            <w:webHidden/>
          </w:rPr>
          <w:fldChar w:fldCharType="begin"/>
        </w:r>
        <w:r w:rsidR="00267B5F">
          <w:rPr>
            <w:noProof/>
            <w:webHidden/>
          </w:rPr>
          <w:instrText xml:space="preserve"> PAGEREF _Toc497208588 \h </w:instrText>
        </w:r>
        <w:r w:rsidR="00267B5F">
          <w:rPr>
            <w:noProof/>
            <w:webHidden/>
          </w:rPr>
        </w:r>
        <w:r w:rsidR="00267B5F">
          <w:rPr>
            <w:noProof/>
            <w:webHidden/>
          </w:rPr>
          <w:fldChar w:fldCharType="separate"/>
        </w:r>
        <w:r w:rsidR="00267B5F">
          <w:rPr>
            <w:noProof/>
            <w:webHidden/>
          </w:rPr>
          <w:t>13</w:t>
        </w:r>
        <w:r w:rsidR="00267B5F">
          <w:rPr>
            <w:noProof/>
            <w:webHidden/>
          </w:rPr>
          <w:fldChar w:fldCharType="end"/>
        </w:r>
      </w:hyperlink>
    </w:p>
    <w:p w14:paraId="09FE9220"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89" w:history="1">
        <w:r w:rsidR="00267B5F" w:rsidRPr="003732BA">
          <w:rPr>
            <w:rStyle w:val="Hipervnculo"/>
            <w:noProof/>
          </w:rPr>
          <w:t>3.1.</w:t>
        </w:r>
        <w:r w:rsidR="00267B5F">
          <w:rPr>
            <w:rFonts w:cstheme="minorBidi"/>
            <w:smallCaps w:val="0"/>
            <w:noProof/>
            <w:sz w:val="22"/>
            <w:szCs w:val="22"/>
            <w:lang w:val="en-US"/>
          </w:rPr>
          <w:tab/>
        </w:r>
        <w:r w:rsidR="00267B5F" w:rsidRPr="003732BA">
          <w:rPr>
            <w:rStyle w:val="Hipervnculo"/>
            <w:noProof/>
          </w:rPr>
          <w:t>Grafo</w:t>
        </w:r>
        <w:r w:rsidR="00267B5F">
          <w:rPr>
            <w:noProof/>
            <w:webHidden/>
          </w:rPr>
          <w:tab/>
        </w:r>
        <w:r w:rsidR="00267B5F">
          <w:rPr>
            <w:noProof/>
            <w:webHidden/>
          </w:rPr>
          <w:fldChar w:fldCharType="begin"/>
        </w:r>
        <w:r w:rsidR="00267B5F">
          <w:rPr>
            <w:noProof/>
            <w:webHidden/>
          </w:rPr>
          <w:instrText xml:space="preserve"> PAGEREF _Toc497208589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06388D3A"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0" w:history="1">
        <w:r w:rsidR="00267B5F" w:rsidRPr="003732BA">
          <w:rPr>
            <w:rStyle w:val="Hipervnculo"/>
            <w:noProof/>
          </w:rPr>
          <w:t>3.2.</w:t>
        </w:r>
        <w:r w:rsidR="00267B5F">
          <w:rPr>
            <w:rFonts w:cstheme="minorBidi"/>
            <w:smallCaps w:val="0"/>
            <w:noProof/>
            <w:sz w:val="22"/>
            <w:szCs w:val="22"/>
            <w:lang w:val="en-US"/>
          </w:rPr>
          <w:tab/>
        </w:r>
        <w:r w:rsidR="00267B5F" w:rsidRPr="003732BA">
          <w:rPr>
            <w:rStyle w:val="Hipervnculo"/>
            <w:noProof/>
          </w:rPr>
          <w:t>Base de datos</w:t>
        </w:r>
        <w:r w:rsidR="00267B5F">
          <w:rPr>
            <w:noProof/>
            <w:webHidden/>
          </w:rPr>
          <w:tab/>
        </w:r>
        <w:r w:rsidR="00267B5F">
          <w:rPr>
            <w:noProof/>
            <w:webHidden/>
          </w:rPr>
          <w:fldChar w:fldCharType="begin"/>
        </w:r>
        <w:r w:rsidR="00267B5F">
          <w:rPr>
            <w:noProof/>
            <w:webHidden/>
          </w:rPr>
          <w:instrText xml:space="preserve"> PAGEREF _Toc497208590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428E9501"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1" w:history="1">
        <w:r w:rsidR="00267B5F" w:rsidRPr="003732BA">
          <w:rPr>
            <w:rStyle w:val="Hipervnculo"/>
            <w:noProof/>
          </w:rPr>
          <w:t>3.3.</w:t>
        </w:r>
        <w:r w:rsidR="00267B5F">
          <w:rPr>
            <w:rFonts w:cstheme="minorBidi"/>
            <w:smallCaps w:val="0"/>
            <w:noProof/>
            <w:sz w:val="22"/>
            <w:szCs w:val="22"/>
            <w:lang w:val="en-US"/>
          </w:rPr>
          <w:tab/>
        </w:r>
        <w:r w:rsidR="00267B5F" w:rsidRPr="003732BA">
          <w:rPr>
            <w:rStyle w:val="Hipervnculo"/>
            <w:noProof/>
          </w:rPr>
          <w:t>Framework</w:t>
        </w:r>
        <w:r w:rsidR="00267B5F">
          <w:rPr>
            <w:noProof/>
            <w:webHidden/>
          </w:rPr>
          <w:tab/>
        </w:r>
        <w:r w:rsidR="00267B5F">
          <w:rPr>
            <w:noProof/>
            <w:webHidden/>
          </w:rPr>
          <w:fldChar w:fldCharType="begin"/>
        </w:r>
        <w:r w:rsidR="00267B5F">
          <w:rPr>
            <w:noProof/>
            <w:webHidden/>
          </w:rPr>
          <w:instrText xml:space="preserve"> PAGEREF _Toc497208591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72F72446" w14:textId="77777777" w:rsidR="00267B5F" w:rsidRDefault="004A5537">
      <w:pPr>
        <w:pStyle w:val="TDC1"/>
        <w:tabs>
          <w:tab w:val="left" w:pos="420"/>
          <w:tab w:val="right" w:leader="dot" w:pos="8828"/>
        </w:tabs>
        <w:rPr>
          <w:rFonts w:cstheme="minorBidi"/>
          <w:b w:val="0"/>
          <w:bCs w:val="0"/>
          <w:caps w:val="0"/>
          <w:noProof/>
          <w:sz w:val="22"/>
          <w:szCs w:val="22"/>
          <w:lang w:val="en-US"/>
        </w:rPr>
      </w:pPr>
      <w:hyperlink w:anchor="_Toc497208592" w:history="1">
        <w:r w:rsidR="00267B5F" w:rsidRPr="003732BA">
          <w:rPr>
            <w:rStyle w:val="Hipervnculo"/>
            <w:noProof/>
          </w:rPr>
          <w:t>4.</w:t>
        </w:r>
        <w:r w:rsidR="00267B5F">
          <w:rPr>
            <w:rFonts w:cstheme="minorBidi"/>
            <w:b w:val="0"/>
            <w:bCs w:val="0"/>
            <w:caps w:val="0"/>
            <w:noProof/>
            <w:sz w:val="22"/>
            <w:szCs w:val="22"/>
            <w:lang w:val="en-US"/>
          </w:rPr>
          <w:tab/>
        </w:r>
        <w:r w:rsidR="00267B5F" w:rsidRPr="003732BA">
          <w:rPr>
            <w:rStyle w:val="Hipervnculo"/>
            <w:noProof/>
          </w:rPr>
          <w:t>Plan del proyecto TOG</w:t>
        </w:r>
        <w:r w:rsidR="00267B5F">
          <w:rPr>
            <w:noProof/>
            <w:webHidden/>
          </w:rPr>
          <w:tab/>
        </w:r>
        <w:r w:rsidR="00267B5F">
          <w:rPr>
            <w:noProof/>
            <w:webHidden/>
          </w:rPr>
          <w:fldChar w:fldCharType="begin"/>
        </w:r>
        <w:r w:rsidR="00267B5F">
          <w:rPr>
            <w:noProof/>
            <w:webHidden/>
          </w:rPr>
          <w:instrText xml:space="preserve"> PAGEREF _Toc497208592 \h </w:instrText>
        </w:r>
        <w:r w:rsidR="00267B5F">
          <w:rPr>
            <w:noProof/>
            <w:webHidden/>
          </w:rPr>
        </w:r>
        <w:r w:rsidR="00267B5F">
          <w:rPr>
            <w:noProof/>
            <w:webHidden/>
          </w:rPr>
          <w:fldChar w:fldCharType="separate"/>
        </w:r>
        <w:r w:rsidR="00267B5F">
          <w:rPr>
            <w:noProof/>
            <w:webHidden/>
          </w:rPr>
          <w:t>15</w:t>
        </w:r>
        <w:r w:rsidR="00267B5F">
          <w:rPr>
            <w:noProof/>
            <w:webHidden/>
          </w:rPr>
          <w:fldChar w:fldCharType="end"/>
        </w:r>
      </w:hyperlink>
    </w:p>
    <w:p w14:paraId="0E377443"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3" w:history="1">
        <w:r w:rsidR="00267B5F" w:rsidRPr="003732BA">
          <w:rPr>
            <w:rStyle w:val="Hipervnculo"/>
            <w:noProof/>
          </w:rPr>
          <w:t>4.1.</w:t>
        </w:r>
        <w:r w:rsidR="00267B5F">
          <w:rPr>
            <w:rFonts w:cstheme="minorBidi"/>
            <w:smallCaps w:val="0"/>
            <w:noProof/>
            <w:sz w:val="22"/>
            <w:szCs w:val="22"/>
            <w:lang w:val="en-US"/>
          </w:rPr>
          <w:tab/>
        </w:r>
        <w:r w:rsidR="00267B5F" w:rsidRPr="003732BA">
          <w:rPr>
            <w:rStyle w:val="Hipervnculo"/>
            <w:noProof/>
          </w:rPr>
          <w:t>Alcance</w:t>
        </w:r>
        <w:r w:rsidR="00267B5F">
          <w:rPr>
            <w:noProof/>
            <w:webHidden/>
          </w:rPr>
          <w:tab/>
        </w:r>
        <w:r w:rsidR="00267B5F">
          <w:rPr>
            <w:noProof/>
            <w:webHidden/>
          </w:rPr>
          <w:fldChar w:fldCharType="begin"/>
        </w:r>
        <w:r w:rsidR="00267B5F">
          <w:rPr>
            <w:noProof/>
            <w:webHidden/>
          </w:rPr>
          <w:instrText xml:space="preserve"> PAGEREF _Toc497208593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073F84C" w14:textId="77777777" w:rsidR="00267B5F" w:rsidRDefault="004A5537">
      <w:pPr>
        <w:pStyle w:val="TDC3"/>
        <w:tabs>
          <w:tab w:val="left" w:pos="1260"/>
          <w:tab w:val="right" w:leader="dot" w:pos="8828"/>
        </w:tabs>
        <w:rPr>
          <w:rFonts w:cstheme="minorBidi"/>
          <w:i w:val="0"/>
          <w:iCs w:val="0"/>
          <w:noProof/>
          <w:sz w:val="22"/>
          <w:szCs w:val="22"/>
          <w:lang w:val="en-US"/>
        </w:rPr>
      </w:pPr>
      <w:hyperlink w:anchor="_Toc497208594" w:history="1">
        <w:r w:rsidR="00267B5F" w:rsidRPr="003732BA">
          <w:rPr>
            <w:rStyle w:val="Hipervnculo"/>
            <w:noProof/>
          </w:rPr>
          <w:t>4.1.1.</w:t>
        </w:r>
        <w:r w:rsidR="00267B5F">
          <w:rPr>
            <w:rFonts w:cstheme="minorBidi"/>
            <w:i w:val="0"/>
            <w:iCs w:val="0"/>
            <w:noProof/>
            <w:sz w:val="22"/>
            <w:szCs w:val="22"/>
            <w:lang w:val="en-US"/>
          </w:rPr>
          <w:tab/>
        </w:r>
        <w:r w:rsidR="00267B5F" w:rsidRPr="003732BA">
          <w:rPr>
            <w:rStyle w:val="Hipervnculo"/>
            <w:noProof/>
          </w:rPr>
          <w:t>Estructura del desglose del trabajo (WBS)</w:t>
        </w:r>
        <w:r w:rsidR="00267B5F">
          <w:rPr>
            <w:noProof/>
            <w:webHidden/>
          </w:rPr>
          <w:tab/>
        </w:r>
        <w:r w:rsidR="00267B5F">
          <w:rPr>
            <w:noProof/>
            <w:webHidden/>
          </w:rPr>
          <w:fldChar w:fldCharType="begin"/>
        </w:r>
        <w:r w:rsidR="00267B5F">
          <w:rPr>
            <w:noProof/>
            <w:webHidden/>
          </w:rPr>
          <w:instrText xml:space="preserve"> PAGEREF _Toc497208594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7C0939CC" w14:textId="77777777" w:rsidR="00267B5F" w:rsidRDefault="004A5537">
      <w:pPr>
        <w:pStyle w:val="TDC3"/>
        <w:tabs>
          <w:tab w:val="left" w:pos="1260"/>
          <w:tab w:val="right" w:leader="dot" w:pos="8828"/>
        </w:tabs>
        <w:rPr>
          <w:rFonts w:cstheme="minorBidi"/>
          <w:i w:val="0"/>
          <w:iCs w:val="0"/>
          <w:noProof/>
          <w:sz w:val="22"/>
          <w:szCs w:val="22"/>
          <w:lang w:val="en-US"/>
        </w:rPr>
      </w:pPr>
      <w:hyperlink w:anchor="_Toc497208595" w:history="1">
        <w:r w:rsidR="00267B5F" w:rsidRPr="003732BA">
          <w:rPr>
            <w:rStyle w:val="Hipervnculo"/>
            <w:noProof/>
          </w:rPr>
          <w:t>4.1.2.</w:t>
        </w:r>
        <w:r w:rsidR="00267B5F">
          <w:rPr>
            <w:rFonts w:cstheme="minorBidi"/>
            <w:i w:val="0"/>
            <w:iCs w:val="0"/>
            <w:noProof/>
            <w:sz w:val="22"/>
            <w:szCs w:val="22"/>
            <w:lang w:val="en-US"/>
          </w:rPr>
          <w:tab/>
        </w:r>
        <w:r w:rsidR="00267B5F" w:rsidRPr="003732BA">
          <w:rPr>
            <w:rStyle w:val="Hipervnculo"/>
            <w:noProof/>
          </w:rPr>
          <w:t>Requerimientos</w:t>
        </w:r>
        <w:r w:rsidR="00267B5F">
          <w:rPr>
            <w:noProof/>
            <w:webHidden/>
          </w:rPr>
          <w:tab/>
        </w:r>
        <w:r w:rsidR="00267B5F">
          <w:rPr>
            <w:noProof/>
            <w:webHidden/>
          </w:rPr>
          <w:fldChar w:fldCharType="begin"/>
        </w:r>
        <w:r w:rsidR="00267B5F">
          <w:rPr>
            <w:noProof/>
            <w:webHidden/>
          </w:rPr>
          <w:instrText xml:space="preserve"> PAGEREF _Toc497208595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8FB3E2D"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6" w:history="1">
        <w:r w:rsidR="00267B5F" w:rsidRPr="003732BA">
          <w:rPr>
            <w:rStyle w:val="Hipervnculo"/>
            <w:noProof/>
          </w:rPr>
          <w:t>4.2.</w:t>
        </w:r>
        <w:r w:rsidR="00267B5F">
          <w:rPr>
            <w:rFonts w:cstheme="minorBidi"/>
            <w:smallCaps w:val="0"/>
            <w:noProof/>
            <w:sz w:val="22"/>
            <w:szCs w:val="22"/>
            <w:lang w:val="en-US"/>
          </w:rPr>
          <w:tab/>
        </w:r>
        <w:r w:rsidR="00267B5F" w:rsidRPr="003732BA">
          <w:rPr>
            <w:rStyle w:val="Hipervnculo"/>
            <w:noProof/>
          </w:rPr>
          <w:t>Cronograma</w:t>
        </w:r>
        <w:r w:rsidR="00267B5F">
          <w:rPr>
            <w:noProof/>
            <w:webHidden/>
          </w:rPr>
          <w:tab/>
        </w:r>
        <w:r w:rsidR="00267B5F">
          <w:rPr>
            <w:noProof/>
            <w:webHidden/>
          </w:rPr>
          <w:fldChar w:fldCharType="begin"/>
        </w:r>
        <w:r w:rsidR="00267B5F">
          <w:rPr>
            <w:noProof/>
            <w:webHidden/>
          </w:rPr>
          <w:instrText xml:space="preserve"> PAGEREF _Toc497208596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298CF521"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7" w:history="1">
        <w:r w:rsidR="00267B5F" w:rsidRPr="003732BA">
          <w:rPr>
            <w:rStyle w:val="Hipervnculo"/>
            <w:noProof/>
          </w:rPr>
          <w:t>4.3.</w:t>
        </w:r>
        <w:r w:rsidR="00267B5F">
          <w:rPr>
            <w:rFonts w:cstheme="minorBidi"/>
            <w:smallCaps w:val="0"/>
            <w:noProof/>
            <w:sz w:val="22"/>
            <w:szCs w:val="22"/>
            <w:lang w:val="en-US"/>
          </w:rPr>
          <w:tab/>
        </w:r>
        <w:r w:rsidR="00267B5F" w:rsidRPr="003732BA">
          <w:rPr>
            <w:rStyle w:val="Hipervnculo"/>
            <w:noProof/>
          </w:rPr>
          <w:t>Riesgos</w:t>
        </w:r>
        <w:r w:rsidR="00267B5F">
          <w:rPr>
            <w:noProof/>
            <w:webHidden/>
          </w:rPr>
          <w:tab/>
        </w:r>
        <w:r w:rsidR="00267B5F">
          <w:rPr>
            <w:noProof/>
            <w:webHidden/>
          </w:rPr>
          <w:fldChar w:fldCharType="begin"/>
        </w:r>
        <w:r w:rsidR="00267B5F">
          <w:rPr>
            <w:noProof/>
            <w:webHidden/>
          </w:rPr>
          <w:instrText xml:space="preserve"> PAGEREF _Toc497208597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1FA4AFFB"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598" w:history="1">
        <w:r w:rsidR="00267B5F" w:rsidRPr="003732BA">
          <w:rPr>
            <w:rStyle w:val="Hipervnculo"/>
            <w:noProof/>
          </w:rPr>
          <w:t>4.4.</w:t>
        </w:r>
        <w:r w:rsidR="00267B5F">
          <w:rPr>
            <w:rFonts w:cstheme="minorBidi"/>
            <w:smallCaps w:val="0"/>
            <w:noProof/>
            <w:sz w:val="22"/>
            <w:szCs w:val="22"/>
            <w:lang w:val="en-US"/>
          </w:rPr>
          <w:tab/>
        </w:r>
        <w:r w:rsidR="00267B5F" w:rsidRPr="003732BA">
          <w:rPr>
            <w:rStyle w:val="Hipervnculo"/>
            <w:noProof/>
          </w:rPr>
          <w:t>Secciones adicionales (Costos, calidad, recursos humanos, riesgos, comunicaciones).</w:t>
        </w:r>
        <w:r w:rsidR="00267B5F">
          <w:rPr>
            <w:noProof/>
            <w:webHidden/>
          </w:rPr>
          <w:tab/>
        </w:r>
        <w:r w:rsidR="00267B5F">
          <w:rPr>
            <w:noProof/>
            <w:webHidden/>
          </w:rPr>
          <w:fldChar w:fldCharType="begin"/>
        </w:r>
        <w:r w:rsidR="00267B5F">
          <w:rPr>
            <w:noProof/>
            <w:webHidden/>
          </w:rPr>
          <w:instrText xml:space="preserve"> PAGEREF _Toc497208598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C00047B" w14:textId="77777777" w:rsidR="00267B5F" w:rsidRDefault="004A5537">
      <w:pPr>
        <w:pStyle w:val="TDC1"/>
        <w:tabs>
          <w:tab w:val="left" w:pos="420"/>
          <w:tab w:val="right" w:leader="dot" w:pos="8828"/>
        </w:tabs>
        <w:rPr>
          <w:rFonts w:cstheme="minorBidi"/>
          <w:b w:val="0"/>
          <w:bCs w:val="0"/>
          <w:caps w:val="0"/>
          <w:noProof/>
          <w:sz w:val="22"/>
          <w:szCs w:val="22"/>
          <w:lang w:val="en-US"/>
        </w:rPr>
      </w:pPr>
      <w:hyperlink w:anchor="_Toc497208599" w:history="1">
        <w:r w:rsidR="00267B5F" w:rsidRPr="003732BA">
          <w:rPr>
            <w:rStyle w:val="Hipervnculo"/>
            <w:noProof/>
          </w:rPr>
          <w:t>5.</w:t>
        </w:r>
        <w:r w:rsidR="00267B5F">
          <w:rPr>
            <w:rFonts w:cstheme="minorBidi"/>
            <w:b w:val="0"/>
            <w:bCs w:val="0"/>
            <w:caps w:val="0"/>
            <w:noProof/>
            <w:sz w:val="22"/>
            <w:szCs w:val="22"/>
            <w:lang w:val="en-US"/>
          </w:rPr>
          <w:tab/>
        </w:r>
        <w:r w:rsidR="00267B5F" w:rsidRPr="003732BA">
          <w:rPr>
            <w:rStyle w:val="Hipervnculo"/>
            <w:noProof/>
          </w:rPr>
          <w:t>CONCLUSIONES</w:t>
        </w:r>
        <w:r w:rsidR="00267B5F">
          <w:rPr>
            <w:noProof/>
            <w:webHidden/>
          </w:rPr>
          <w:tab/>
        </w:r>
        <w:r w:rsidR="00267B5F">
          <w:rPr>
            <w:noProof/>
            <w:webHidden/>
          </w:rPr>
          <w:fldChar w:fldCharType="begin"/>
        </w:r>
        <w:r w:rsidR="00267B5F">
          <w:rPr>
            <w:noProof/>
            <w:webHidden/>
          </w:rPr>
          <w:instrText xml:space="preserve"> PAGEREF _Toc497208599 \h </w:instrText>
        </w:r>
        <w:r w:rsidR="00267B5F">
          <w:rPr>
            <w:noProof/>
            <w:webHidden/>
          </w:rPr>
        </w:r>
        <w:r w:rsidR="00267B5F">
          <w:rPr>
            <w:noProof/>
            <w:webHidden/>
          </w:rPr>
          <w:fldChar w:fldCharType="separate"/>
        </w:r>
        <w:r w:rsidR="00267B5F">
          <w:rPr>
            <w:noProof/>
            <w:webHidden/>
          </w:rPr>
          <w:t>17</w:t>
        </w:r>
        <w:r w:rsidR="00267B5F">
          <w:rPr>
            <w:noProof/>
            <w:webHidden/>
          </w:rPr>
          <w:fldChar w:fldCharType="end"/>
        </w:r>
      </w:hyperlink>
    </w:p>
    <w:p w14:paraId="77B8A36B"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600" w:history="1">
        <w:r w:rsidR="00267B5F" w:rsidRPr="003732BA">
          <w:rPr>
            <w:rStyle w:val="Hipervnculo"/>
            <w:noProof/>
          </w:rPr>
          <w:t>5.1.</w:t>
        </w:r>
        <w:r w:rsidR="00267B5F">
          <w:rPr>
            <w:rFonts w:cstheme="minorBidi"/>
            <w:smallCaps w:val="0"/>
            <w:noProof/>
            <w:sz w:val="22"/>
            <w:szCs w:val="22"/>
            <w:lang w:val="en-US"/>
          </w:rPr>
          <w:tab/>
        </w:r>
        <w:r w:rsidR="00267B5F" w:rsidRPr="003732BA">
          <w:rPr>
            <w:rStyle w:val="Hipervnculo"/>
            <w:noProof/>
          </w:rPr>
          <w:t>Conclusiones</w:t>
        </w:r>
        <w:r w:rsidR="00267B5F">
          <w:rPr>
            <w:noProof/>
            <w:webHidden/>
          </w:rPr>
          <w:tab/>
        </w:r>
        <w:r w:rsidR="00267B5F">
          <w:rPr>
            <w:noProof/>
            <w:webHidden/>
          </w:rPr>
          <w:fldChar w:fldCharType="begin"/>
        </w:r>
        <w:r w:rsidR="00267B5F">
          <w:rPr>
            <w:noProof/>
            <w:webHidden/>
          </w:rPr>
          <w:instrText xml:space="preserve"> PAGEREF _Toc497208600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01623DAE" w14:textId="77777777" w:rsidR="00267B5F" w:rsidRDefault="004A5537">
      <w:pPr>
        <w:pStyle w:val="TDC2"/>
        <w:tabs>
          <w:tab w:val="left" w:pos="840"/>
          <w:tab w:val="right" w:leader="dot" w:pos="8828"/>
        </w:tabs>
        <w:rPr>
          <w:rFonts w:cstheme="minorBidi"/>
          <w:smallCaps w:val="0"/>
          <w:noProof/>
          <w:sz w:val="22"/>
          <w:szCs w:val="22"/>
          <w:lang w:val="en-US"/>
        </w:rPr>
      </w:pPr>
      <w:hyperlink w:anchor="_Toc497208601" w:history="1">
        <w:r w:rsidR="00267B5F" w:rsidRPr="003732BA">
          <w:rPr>
            <w:rStyle w:val="Hipervnculo"/>
            <w:noProof/>
          </w:rPr>
          <w:t>5.2.</w:t>
        </w:r>
        <w:r w:rsidR="00267B5F">
          <w:rPr>
            <w:rFonts w:cstheme="minorBidi"/>
            <w:smallCaps w:val="0"/>
            <w:noProof/>
            <w:sz w:val="22"/>
            <w:szCs w:val="22"/>
            <w:lang w:val="en-US"/>
          </w:rPr>
          <w:tab/>
        </w:r>
        <w:r w:rsidR="00267B5F" w:rsidRPr="003732BA">
          <w:rPr>
            <w:rStyle w:val="Hipervnculo"/>
            <w:noProof/>
          </w:rPr>
          <w:t>Trabajo Futuro</w:t>
        </w:r>
        <w:r w:rsidR="00267B5F">
          <w:rPr>
            <w:noProof/>
            <w:webHidden/>
          </w:rPr>
          <w:tab/>
        </w:r>
        <w:r w:rsidR="00267B5F">
          <w:rPr>
            <w:noProof/>
            <w:webHidden/>
          </w:rPr>
          <w:fldChar w:fldCharType="begin"/>
        </w:r>
        <w:r w:rsidR="00267B5F">
          <w:rPr>
            <w:noProof/>
            <w:webHidden/>
          </w:rPr>
          <w:instrText xml:space="preserve"> PAGEREF _Toc497208601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3C8257B6" w14:textId="77777777" w:rsidR="00036453" w:rsidRDefault="000377D9" w:rsidP="00C87BA5">
      <w:pPr>
        <w:pStyle w:val="TOGNormalText"/>
      </w:pPr>
      <w:r w:rsidRPr="00C87BA5">
        <w:fldChar w:fldCharType="end"/>
      </w:r>
      <w:r w:rsidR="00036453" w:rsidRPr="00034615">
        <w:br w:type="page"/>
      </w:r>
    </w:p>
    <w:p w14:paraId="6F6BAE11" w14:textId="77777777" w:rsidR="00FD0061" w:rsidRDefault="00FD0061" w:rsidP="00C300F2">
      <w:pPr>
        <w:pStyle w:val="TtuloIntro"/>
      </w:pPr>
      <w:r>
        <w:lastRenderedPageBreak/>
        <w:t>LISTA DE FIGURAS</w:t>
      </w:r>
    </w:p>
    <w:commentRangeStart w:id="3"/>
    <w:p w14:paraId="33E63CA0" w14:textId="5EC06C3C" w:rsidR="009C07F8" w:rsidRDefault="00A86219">
      <w:pPr>
        <w:pStyle w:val="Tabladeilustraciones"/>
        <w:tabs>
          <w:tab w:val="right" w:leader="dot" w:pos="8828"/>
        </w:tabs>
        <w:rPr>
          <w:noProof/>
          <w:sz w:val="22"/>
          <w:szCs w:val="22"/>
          <w:lang w:eastAsia="es-ES"/>
        </w:rPr>
      </w:pPr>
      <w:r>
        <w:fldChar w:fldCharType="begin"/>
      </w:r>
      <w:r>
        <w:instrText xml:space="preserve"> TOC \h \z \c "Figure" </w:instrText>
      </w:r>
      <w:r>
        <w:fldChar w:fldCharType="separate"/>
      </w:r>
      <w:hyperlink w:anchor="_Toc497321448" w:history="1">
        <w:r w:rsidR="009C07F8" w:rsidRPr="006F5198">
          <w:rPr>
            <w:rStyle w:val="Hipervnculo"/>
            <w:noProof/>
          </w:rPr>
          <w:t>Figura 4.1 Estructura del desglose del trabajo (WBS)</w:t>
        </w:r>
        <w:r w:rsidR="009C07F8">
          <w:rPr>
            <w:noProof/>
            <w:webHidden/>
          </w:rPr>
          <w:tab/>
        </w:r>
        <w:r w:rsidR="009C07F8">
          <w:rPr>
            <w:noProof/>
            <w:webHidden/>
          </w:rPr>
          <w:fldChar w:fldCharType="begin"/>
        </w:r>
        <w:r w:rsidR="009C07F8">
          <w:rPr>
            <w:noProof/>
            <w:webHidden/>
          </w:rPr>
          <w:instrText xml:space="preserve"> PAGEREF _Toc497321448 \h </w:instrText>
        </w:r>
        <w:r w:rsidR="009C07F8">
          <w:rPr>
            <w:noProof/>
            <w:webHidden/>
          </w:rPr>
        </w:r>
        <w:r w:rsidR="009C07F8">
          <w:rPr>
            <w:noProof/>
            <w:webHidden/>
          </w:rPr>
          <w:fldChar w:fldCharType="separate"/>
        </w:r>
        <w:r w:rsidR="009C07F8">
          <w:rPr>
            <w:noProof/>
            <w:webHidden/>
          </w:rPr>
          <w:t>16</w:t>
        </w:r>
        <w:r w:rsidR="009C07F8">
          <w:rPr>
            <w:noProof/>
            <w:webHidden/>
          </w:rPr>
          <w:fldChar w:fldCharType="end"/>
        </w:r>
      </w:hyperlink>
    </w:p>
    <w:p w14:paraId="22B099D2" w14:textId="07318692" w:rsidR="009C07F8" w:rsidRDefault="004A5537">
      <w:pPr>
        <w:pStyle w:val="Tabladeilustraciones"/>
        <w:tabs>
          <w:tab w:val="right" w:leader="dot" w:pos="8828"/>
        </w:tabs>
        <w:rPr>
          <w:noProof/>
          <w:sz w:val="22"/>
          <w:szCs w:val="22"/>
          <w:lang w:eastAsia="es-ES"/>
        </w:rPr>
      </w:pPr>
      <w:hyperlink w:anchor="_Toc497321449" w:history="1">
        <w:r w:rsidR="009C07F8" w:rsidRPr="006F5198">
          <w:rPr>
            <w:rStyle w:val="Hipervnculo"/>
            <w:noProof/>
          </w:rPr>
          <w:t>Figura 4.2 Cronograma</w:t>
        </w:r>
        <w:r w:rsidR="009C07F8">
          <w:rPr>
            <w:noProof/>
            <w:webHidden/>
          </w:rPr>
          <w:tab/>
        </w:r>
        <w:r w:rsidR="009C07F8">
          <w:rPr>
            <w:noProof/>
            <w:webHidden/>
          </w:rPr>
          <w:fldChar w:fldCharType="begin"/>
        </w:r>
        <w:r w:rsidR="009C07F8">
          <w:rPr>
            <w:noProof/>
            <w:webHidden/>
          </w:rPr>
          <w:instrText xml:space="preserve"> PAGEREF _Toc497321449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08ED1332" w14:textId="25687892" w:rsidR="00724BBE" w:rsidRDefault="00A86219" w:rsidP="00C300F2">
      <w:r>
        <w:fldChar w:fldCharType="end"/>
      </w:r>
      <w:commentRangeEnd w:id="3"/>
      <w:r w:rsidR="00C35E8E">
        <w:rPr>
          <w:rStyle w:val="Refdecomentario"/>
        </w:rPr>
        <w:commentReference w:id="3"/>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1C926E4" w14:textId="65BF5257" w:rsidR="009C07F8"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97321441" w:history="1">
        <w:r w:rsidR="009C07F8" w:rsidRPr="00F0545A">
          <w:rPr>
            <w:rStyle w:val="Hipervnculo"/>
            <w:noProof/>
          </w:rPr>
          <w:t>Tabla 4.1</w:t>
        </w:r>
        <w:r w:rsidR="009C07F8">
          <w:rPr>
            <w:noProof/>
            <w:webHidden/>
          </w:rPr>
          <w:tab/>
        </w:r>
        <w:r w:rsidR="009C07F8">
          <w:rPr>
            <w:noProof/>
            <w:webHidden/>
          </w:rPr>
          <w:fldChar w:fldCharType="begin"/>
        </w:r>
        <w:r w:rsidR="009C07F8">
          <w:rPr>
            <w:noProof/>
            <w:webHidden/>
          </w:rPr>
          <w:instrText xml:space="preserve"> PAGEREF _Toc497321441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28762B97" w14:textId="5ECB8C10"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14:paraId="3513177E" w14:textId="77777777" w:rsidTr="005B1DAC">
        <w:tc>
          <w:tcPr>
            <w:tcW w:w="2263" w:type="dxa"/>
            <w:tcBorders>
              <w:top w:val="single" w:sz="4" w:space="0" w:color="auto"/>
              <w:left w:val="single" w:sz="4" w:space="0" w:color="auto"/>
              <w:bottom w:val="single" w:sz="4" w:space="0" w:color="auto"/>
              <w:right w:val="single" w:sz="4" w:space="0" w:color="auto"/>
            </w:tcBorders>
          </w:tcPr>
          <w:p w14:paraId="7C03DE4C" w14:textId="4A99C6DD" w:rsidR="003D5BBC" w:rsidRDefault="005F2B53" w:rsidP="00C87BA5">
            <w:pPr>
              <w:pStyle w:val="TOGNormalText"/>
            </w:pPr>
            <w:commentRangeStart w:id="4"/>
            <w:commentRangeStart w:id="5"/>
            <w:r>
              <w:t>REI</w:t>
            </w:r>
            <w:commentRangeEnd w:id="4"/>
            <w:r w:rsidR="00C35E8E">
              <w:rPr>
                <w:rStyle w:val="Refdecomentario"/>
              </w:rPr>
              <w:commentReference w:id="4"/>
            </w:r>
            <w:commentRangeEnd w:id="5"/>
            <w:r w:rsidR="005B1DAC">
              <w:rPr>
                <w:rStyle w:val="Refdecomentario"/>
              </w:rPr>
              <w:commentReference w:id="5"/>
            </w:r>
          </w:p>
        </w:tc>
        <w:tc>
          <w:tcPr>
            <w:tcW w:w="851" w:type="dxa"/>
            <w:tcBorders>
              <w:top w:val="single" w:sz="4" w:space="0" w:color="auto"/>
              <w:left w:val="single" w:sz="4" w:space="0" w:color="auto"/>
              <w:bottom w:val="single" w:sz="4" w:space="0" w:color="auto"/>
              <w:right w:val="single" w:sz="4" w:space="0" w:color="auto"/>
            </w:tcBorders>
          </w:tcPr>
          <w:p w14:paraId="3B73FFEC"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6C2DD361" w14:textId="086ED7D1" w:rsidR="003D5BBC" w:rsidRDefault="005F2B53" w:rsidP="00C87BA5">
            <w:pPr>
              <w:pStyle w:val="TOGNormalText"/>
            </w:pPr>
            <w:r>
              <w:t>Repositorio Institucional del ITESO</w:t>
            </w:r>
          </w:p>
        </w:tc>
      </w:tr>
      <w:tr w:rsidR="003D5BBC" w14:paraId="737CCC7B" w14:textId="77777777" w:rsidTr="005B1DAC">
        <w:tc>
          <w:tcPr>
            <w:tcW w:w="2263" w:type="dxa"/>
            <w:tcBorders>
              <w:top w:val="single" w:sz="4" w:space="0" w:color="auto"/>
              <w:left w:val="single" w:sz="4" w:space="0" w:color="auto"/>
              <w:bottom w:val="single" w:sz="4" w:space="0" w:color="auto"/>
              <w:right w:val="single" w:sz="4" w:space="0" w:color="auto"/>
            </w:tcBorders>
          </w:tcPr>
          <w:p w14:paraId="3878FBF0" w14:textId="1F5A2400" w:rsidR="003D5BBC" w:rsidRDefault="005F2B53" w:rsidP="00C87BA5">
            <w:pPr>
              <w:pStyle w:val="TOGNormalText"/>
            </w:pPr>
            <w:r>
              <w:t>ITESO</w:t>
            </w:r>
          </w:p>
        </w:tc>
        <w:tc>
          <w:tcPr>
            <w:tcW w:w="851" w:type="dxa"/>
            <w:tcBorders>
              <w:top w:val="single" w:sz="4" w:space="0" w:color="auto"/>
              <w:left w:val="single" w:sz="4" w:space="0" w:color="auto"/>
              <w:bottom w:val="single" w:sz="4" w:space="0" w:color="auto"/>
              <w:right w:val="single" w:sz="4" w:space="0" w:color="auto"/>
            </w:tcBorders>
          </w:tcPr>
          <w:p w14:paraId="146604C0"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28D0F612" w14:textId="03745F59" w:rsidR="003D5BBC" w:rsidRDefault="005F2B53" w:rsidP="00C87BA5">
            <w:pPr>
              <w:pStyle w:val="TOGNormalText"/>
            </w:pPr>
            <w:r>
              <w:t>Instituto Tecnológico y de Estudios Superiores de Occidente</w:t>
            </w:r>
          </w:p>
        </w:tc>
      </w:tr>
      <w:tr w:rsidR="003D5BBC" w14:paraId="59D36C8D" w14:textId="77777777" w:rsidTr="005B1DAC">
        <w:tc>
          <w:tcPr>
            <w:tcW w:w="2263" w:type="dxa"/>
            <w:tcBorders>
              <w:top w:val="single" w:sz="4" w:space="0" w:color="auto"/>
              <w:left w:val="single" w:sz="4" w:space="0" w:color="auto"/>
              <w:bottom w:val="single" w:sz="4" w:space="0" w:color="auto"/>
              <w:right w:val="single" w:sz="4" w:space="0" w:color="auto"/>
            </w:tcBorders>
          </w:tcPr>
          <w:p w14:paraId="15BD7084" w14:textId="77777777" w:rsidR="003D5BBC" w:rsidRDefault="003D5BBC" w:rsidP="00C300F2">
            <w:pPr>
              <w:spacing w:line="300" w:lineRule="auto"/>
            </w:pPr>
          </w:p>
        </w:tc>
        <w:tc>
          <w:tcPr>
            <w:tcW w:w="851" w:type="dxa"/>
            <w:tcBorders>
              <w:top w:val="single" w:sz="4" w:space="0" w:color="auto"/>
              <w:left w:val="single" w:sz="4" w:space="0" w:color="auto"/>
              <w:bottom w:val="single" w:sz="4" w:space="0" w:color="auto"/>
              <w:right w:val="single" w:sz="4" w:space="0" w:color="auto"/>
            </w:tcBorders>
          </w:tcPr>
          <w:p w14:paraId="1F9225BD" w14:textId="77777777" w:rsidR="003D5BBC" w:rsidRDefault="003D5BBC" w:rsidP="00C300F2">
            <w:pPr>
              <w:spacing w:line="300" w:lineRule="auto"/>
            </w:pPr>
          </w:p>
        </w:tc>
        <w:tc>
          <w:tcPr>
            <w:tcW w:w="5714" w:type="dxa"/>
            <w:tcBorders>
              <w:top w:val="single" w:sz="4" w:space="0" w:color="auto"/>
              <w:left w:val="single" w:sz="4" w:space="0" w:color="auto"/>
              <w:bottom w:val="single" w:sz="4" w:space="0" w:color="auto"/>
              <w:right w:val="single" w:sz="4" w:space="0" w:color="auto"/>
            </w:tcBorders>
          </w:tcPr>
          <w:p w14:paraId="44BE7676" w14:textId="77777777" w:rsidR="003D5BBC" w:rsidRDefault="003D5BBC" w:rsidP="00C300F2">
            <w:pPr>
              <w:spacing w:line="300" w:lineRule="auto"/>
            </w:pPr>
          </w:p>
        </w:tc>
      </w:tr>
      <w:tr w:rsidR="003D5BBC" w14:paraId="325F9A40" w14:textId="77777777" w:rsidTr="005B1DAC">
        <w:tc>
          <w:tcPr>
            <w:tcW w:w="2263" w:type="dxa"/>
            <w:tcBorders>
              <w:top w:val="single" w:sz="4" w:space="0" w:color="auto"/>
            </w:tcBorders>
          </w:tcPr>
          <w:p w14:paraId="1EF83557" w14:textId="77777777" w:rsidR="003D5BBC" w:rsidRDefault="003D5BBC" w:rsidP="00C300F2">
            <w:pPr>
              <w:spacing w:line="300" w:lineRule="auto"/>
            </w:pPr>
          </w:p>
        </w:tc>
        <w:tc>
          <w:tcPr>
            <w:tcW w:w="851" w:type="dxa"/>
            <w:tcBorders>
              <w:top w:val="single" w:sz="4" w:space="0" w:color="auto"/>
            </w:tcBorders>
          </w:tcPr>
          <w:p w14:paraId="33231576" w14:textId="77777777" w:rsidR="003D5BBC" w:rsidRDefault="003D5BBC" w:rsidP="00C300F2">
            <w:pPr>
              <w:spacing w:line="300" w:lineRule="auto"/>
            </w:pPr>
          </w:p>
        </w:tc>
        <w:tc>
          <w:tcPr>
            <w:tcW w:w="5714" w:type="dxa"/>
            <w:tcBorders>
              <w:top w:val="single" w:sz="4" w:space="0" w:color="auto"/>
            </w:tcBorders>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Pr="00C87BA5" w:rsidRDefault="00036453" w:rsidP="00C87BA5">
      <w:pPr>
        <w:pStyle w:val="TtuloTDC"/>
        <w:rPr>
          <w:rStyle w:val="Ttulo1Car"/>
          <w:caps/>
          <w:sz w:val="36"/>
          <w:szCs w:val="36"/>
        </w:rPr>
      </w:pPr>
      <w:bookmarkStart w:id="6" w:name="_Toc497208574"/>
      <w:r w:rsidRPr="00C87BA5">
        <w:rPr>
          <w:rStyle w:val="Ttulo1Car"/>
          <w:caps/>
          <w:sz w:val="36"/>
          <w:szCs w:val="36"/>
        </w:rPr>
        <w:t>INTRODUCCIÓN</w:t>
      </w:r>
      <w:bookmarkEnd w:id="6"/>
    </w:p>
    <w:p w14:paraId="48313878" w14:textId="77777777" w:rsidR="00813FAF" w:rsidRDefault="0080328A" w:rsidP="006D0EB5">
      <w:pPr>
        <w:pStyle w:val="TOCHeading2"/>
      </w:pPr>
      <w:bookmarkStart w:id="7" w:name="_Toc497208575"/>
      <w:r w:rsidRPr="005E5EC6">
        <w:t>Antecedentes</w:t>
      </w:r>
      <w:bookmarkEnd w:id="7"/>
    </w:p>
    <w:p w14:paraId="2350251C" w14:textId="73B39A6F" w:rsidR="00074E53" w:rsidRPr="004E6834" w:rsidRDefault="00074E53" w:rsidP="006D0EB5">
      <w:pPr>
        <w:pStyle w:val="TOGNormalText"/>
      </w:pPr>
      <w:r w:rsidRPr="004E6834">
        <w:t xml:space="preserve">El estado actual del arte con respecto al despliegue de </w:t>
      </w:r>
      <w:r w:rsidR="00760DB6">
        <w:t>cualquier grafo</w:t>
      </w:r>
      <w:r w:rsidRPr="004E6834">
        <w:t xml:space="preserve"> en </w:t>
      </w:r>
      <w:r w:rsidR="00760DB6">
        <w:t xml:space="preserve">un </w:t>
      </w:r>
      <w:r w:rsidRPr="004E6834">
        <w:t>ambien</w:t>
      </w:r>
      <w:r w:rsidR="00760DB6">
        <w:t xml:space="preserve">te </w:t>
      </w:r>
      <w:r w:rsidR="00C62B25">
        <w:t>virtual tridimensional está</w:t>
      </w:r>
      <w:r w:rsidR="00760DB6">
        <w:t xml:space="preserve"> limitado a proyectos estudiantiles</w:t>
      </w:r>
      <w:r w:rsidRPr="004E6834">
        <w:t xml:space="preserve">. Mucho son prototipos que utilizan redes sociales como su fuente de información. Estos ligan al despliegue de los mensajes enviados por usuarios al igual que la creación de caminos para alcanzar a cualquier individuo en una red </w:t>
      </w:r>
      <w:commentRangeStart w:id="8"/>
      <w:commentRangeStart w:id="9"/>
      <w:r w:rsidRPr="004E6834">
        <w:t>social</w:t>
      </w:r>
      <w:commentRangeEnd w:id="8"/>
      <w:r w:rsidR="00AC4FBC">
        <w:rPr>
          <w:rStyle w:val="Refdecomentario"/>
        </w:rPr>
        <w:commentReference w:id="8"/>
      </w:r>
      <w:commentRangeEnd w:id="9"/>
      <w:r w:rsidR="00C35E8E">
        <w:rPr>
          <w:rStyle w:val="Refdecomentario"/>
        </w:rPr>
        <w:commentReference w:id="9"/>
      </w:r>
      <w:r w:rsidRPr="004E6834">
        <w:t>.</w:t>
      </w:r>
    </w:p>
    <w:p w14:paraId="54AC5F57" w14:textId="6A1E2453" w:rsidR="00074E53" w:rsidRDefault="00074E53" w:rsidP="00AC4FBC">
      <w:pPr>
        <w:pStyle w:val="TOGNormalText"/>
        <w:ind w:firstLine="708"/>
      </w:pPr>
      <w:r w:rsidRPr="004E6834">
        <w:t xml:space="preserve">También se encuentran herramientas de modelado de grafo y su interpretación. Aunque por el momento estas están limitadas a un ambiente bidimensional. Para mencionar algunas de estas, podemos encontrar a </w:t>
      </w:r>
      <w:proofErr w:type="spellStart"/>
      <w:r w:rsidR="0025654C">
        <w:t>Graphv</w:t>
      </w:r>
      <w:r w:rsidR="004A5537">
        <w:t>iz</w:t>
      </w:r>
      <w:proofErr w:type="spellEnd"/>
      <w:sdt>
        <w:sdtPr>
          <w:id w:val="553664579"/>
          <w:citation/>
        </w:sdtPr>
        <w:sdtContent>
          <w:r w:rsidR="00FA112C">
            <w:fldChar w:fldCharType="begin"/>
          </w:r>
          <w:r w:rsidR="00FA112C" w:rsidRPr="00FA112C">
            <w:instrText xml:space="preserve"> CITATION Ell03 \l 1033 </w:instrText>
          </w:r>
          <w:r w:rsidR="00FA112C">
            <w:fldChar w:fldCharType="separate"/>
          </w:r>
          <w:r w:rsidR="00723F98">
            <w:rPr>
              <w:noProof/>
            </w:rPr>
            <w:t xml:space="preserve"> </w:t>
          </w:r>
          <w:r w:rsidR="00723F98" w:rsidRPr="00723F98">
            <w:rPr>
              <w:noProof/>
            </w:rPr>
            <w:t>[1]</w:t>
          </w:r>
          <w:r w:rsidR="00FA112C">
            <w:fldChar w:fldCharType="end"/>
          </w:r>
        </w:sdtContent>
      </w:sdt>
      <w:commentRangeStart w:id="10"/>
      <w:commentRangeStart w:id="11"/>
      <w:r w:rsidRPr="004E6834">
        <w:t xml:space="preserve"> y </w:t>
      </w:r>
      <w:proofErr w:type="spellStart"/>
      <w:r w:rsidRPr="004E6834">
        <w:t>Gephi</w:t>
      </w:r>
      <w:commentRangeEnd w:id="10"/>
      <w:proofErr w:type="spellEnd"/>
      <w:r w:rsidR="008E7B31">
        <w:rPr>
          <w:rStyle w:val="Refdecomentario"/>
        </w:rPr>
        <w:commentReference w:id="10"/>
      </w:r>
      <w:commentRangeEnd w:id="11"/>
      <w:sdt>
        <w:sdtPr>
          <w:id w:val="-203015343"/>
          <w:citation/>
        </w:sdtPr>
        <w:sdtContent>
          <w:r w:rsidR="004A5537">
            <w:fldChar w:fldCharType="begin"/>
          </w:r>
          <w:r w:rsidR="004A5537" w:rsidRPr="004A5537">
            <w:instrText xml:space="preserve"> CITATION Kho15 \l 1033 </w:instrText>
          </w:r>
          <w:r w:rsidR="004A5537">
            <w:fldChar w:fldCharType="separate"/>
          </w:r>
          <w:r w:rsidR="00723F98">
            <w:rPr>
              <w:noProof/>
            </w:rPr>
            <w:t xml:space="preserve"> </w:t>
          </w:r>
          <w:r w:rsidR="00723F98" w:rsidRPr="00723F98">
            <w:rPr>
              <w:noProof/>
            </w:rPr>
            <w:t>[2]</w:t>
          </w:r>
          <w:r w:rsidR="004A5537">
            <w:fldChar w:fldCharType="end"/>
          </w:r>
        </w:sdtContent>
      </w:sdt>
      <w:r w:rsidR="00C35E8E">
        <w:rPr>
          <w:rStyle w:val="Refdecomentario"/>
        </w:rPr>
        <w:commentReference w:id="11"/>
      </w:r>
      <w:r w:rsidRPr="004E6834">
        <w:t>. Aunque estos carecen de un despliegue del grafo de forma tridimensional.</w:t>
      </w:r>
    </w:p>
    <w:p w14:paraId="24454E35" w14:textId="77777777" w:rsidR="006D0EB5" w:rsidRDefault="006D0EB5" w:rsidP="00074E53"/>
    <w:p w14:paraId="73D260F9" w14:textId="77777777" w:rsidR="00813FAF" w:rsidRDefault="00813FAF" w:rsidP="006D0EB5">
      <w:pPr>
        <w:pStyle w:val="TOCHeading2"/>
      </w:pPr>
      <w:bookmarkStart w:id="12" w:name="_Toc497208576"/>
      <w:r>
        <w:t>Justificación</w:t>
      </w:r>
      <w:bookmarkEnd w:id="12"/>
    </w:p>
    <w:p w14:paraId="68DF1E86" w14:textId="4BC8E8D3" w:rsidR="00813FAF" w:rsidRDefault="00074E53" w:rsidP="00C300F2">
      <w:r>
        <w:t>Se debe hacer más eficiente la manera en que se consigue, analiza y se despliega información basado en grafos. Una representación de esto es en las redes sociales.</w:t>
      </w:r>
      <w:r w:rsidR="00AC4FBC">
        <w:t xml:space="preserve"> Debe de generarse una forma de fácil acceso</w:t>
      </w:r>
      <w:r>
        <w:t>, digerir y entregar información relacionado a un usuario o un concepto.</w:t>
      </w:r>
    </w:p>
    <w:p w14:paraId="52A2F470" w14:textId="77777777" w:rsidR="00813FAF" w:rsidRDefault="00813FAF" w:rsidP="00C300F2"/>
    <w:p w14:paraId="50884CE5" w14:textId="77777777" w:rsidR="00813FAF" w:rsidRDefault="00813FAF" w:rsidP="006D0EB5">
      <w:pPr>
        <w:pStyle w:val="TOCHeading2"/>
      </w:pPr>
      <w:bookmarkStart w:id="13" w:name="_Toc497208577"/>
      <w:r>
        <w:t>Problema</w:t>
      </w:r>
      <w:bookmarkEnd w:id="13"/>
    </w:p>
    <w:p w14:paraId="2B6F506C" w14:textId="0F7182E6" w:rsidR="00AC4FBC" w:rsidRDefault="00AC4FBC" w:rsidP="00AC4FBC">
      <w:pPr>
        <w:pStyle w:val="TOGNormalText"/>
      </w:pPr>
      <w:r>
        <w:t xml:space="preserve">Las redes sociales vistas </w:t>
      </w:r>
      <w:r w:rsidR="00074E53">
        <w:t>como un grafo tienen consigo un gran desafío en su tiempo de ejecución y análisis. E</w:t>
      </w:r>
      <w:r>
        <w:t xml:space="preserve">sto a su vez conlleva al desafió de poder resolver la petición hecha por el usuario en un tiempo eficiente y entregar un resultado lo más cercano posible a lo deseado. </w:t>
      </w:r>
    </w:p>
    <w:p w14:paraId="0BFFC094" w14:textId="77777777" w:rsidR="00074E53" w:rsidRDefault="00074E53" w:rsidP="00AC4FBC">
      <w:pPr>
        <w:pStyle w:val="TOGNormalText"/>
        <w:ind w:firstLine="708"/>
      </w:pPr>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6D0EB5">
      <w:pPr>
        <w:pStyle w:val="TOCHeading2"/>
      </w:pPr>
      <w:bookmarkStart w:id="14" w:name="_Toc497208578"/>
      <w:r>
        <w:lastRenderedPageBreak/>
        <w:t>Objetivos</w:t>
      </w:r>
      <w:bookmarkEnd w:id="14"/>
    </w:p>
    <w:p w14:paraId="40069B08" w14:textId="77777777" w:rsidR="00074E53" w:rsidRDefault="00813FAF" w:rsidP="0029182B">
      <w:pPr>
        <w:pStyle w:val="TOCHeading3"/>
      </w:pPr>
      <w:bookmarkStart w:id="15" w:name="_Toc497208579"/>
      <w:r w:rsidRPr="005E5EC6">
        <w:t>Objetivo</w:t>
      </w:r>
      <w:r w:rsidRPr="00813FAF">
        <w:t xml:space="preserve"> General:</w:t>
      </w:r>
      <w:bookmarkEnd w:id="15"/>
    </w:p>
    <w:p w14:paraId="5876688F" w14:textId="5E0C7BF9" w:rsidR="00074E53" w:rsidRDefault="00074E53" w:rsidP="00CA4F10">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w:t>
      </w:r>
      <w:r w:rsidR="00CA4F10">
        <w:t>U</w:t>
      </w:r>
      <w:r w:rsidR="00CA4F10">
        <w:t xml:space="preserve">n </w:t>
      </w:r>
      <w:proofErr w:type="spellStart"/>
      <w:r w:rsidR="00CA4F10">
        <w:t>framework</w:t>
      </w:r>
      <w:proofErr w:type="spellEnd"/>
      <w:r w:rsidR="00CA4F10">
        <w:t xml:space="preserve"> </w:t>
      </w:r>
      <w:r w:rsidR="00CA4F10">
        <w:t xml:space="preserve">se puede ver como una solución completa o semi-completa de software de la cual puedes utilizar sus funciones y atributos de acceso público. En este escenario, nuestros elementos de acceso público </w:t>
      </w:r>
      <w:r w:rsidR="007F534A">
        <w:t>estarán enfocados a</w:t>
      </w:r>
      <w:r>
        <w:t>l filtrado y la generación de grafos tridimensionales. Aunque se puede extender a tener implementaciones abstractas las cuales el usuario final (como un investigador) puede definir para obtener una mejor respuesta basad</w:t>
      </w:r>
      <w:r w:rsidR="004B45EA">
        <w:t>a</w:t>
      </w:r>
      <w:r>
        <w:t xml:space="preserve"> en sus necesidades. </w:t>
      </w:r>
    </w:p>
    <w:p w14:paraId="04085425" w14:textId="3CF2D9A8" w:rsidR="00074E53" w:rsidRDefault="00074E53" w:rsidP="00DD6ECF">
      <w:pPr>
        <w:pStyle w:val="TOGNormalText"/>
        <w:ind w:firstLine="708"/>
      </w:pPr>
      <w:r>
        <w:t xml:space="preserve">Dentro de nuestro escenario, se </w:t>
      </w:r>
      <w:r w:rsidR="00CA4F10">
        <w:t>va a</w:t>
      </w:r>
      <w:r>
        <w:t xml:space="preserve"> construir el </w:t>
      </w:r>
      <w:proofErr w:type="spellStart"/>
      <w:r>
        <w:t>framework</w:t>
      </w:r>
      <w:proofErr w:type="spellEnd"/>
      <w:r>
        <w:t xml:space="preserve"> especializado en la red social </w:t>
      </w:r>
      <w:commentRangeStart w:id="16"/>
      <w:r>
        <w:t>Twitter</w:t>
      </w:r>
      <w:commentRangeEnd w:id="16"/>
      <w:r w:rsidR="00C35E8E">
        <w:rPr>
          <w:rStyle w:val="Refdecomentario"/>
        </w:rPr>
        <w:commentReference w:id="16"/>
      </w:r>
      <w:sdt>
        <w:sdtPr>
          <w:id w:val="-147362695"/>
          <w:citation/>
        </w:sdtPr>
        <w:sdtContent>
          <w:r w:rsidR="00142450">
            <w:fldChar w:fldCharType="begin"/>
          </w:r>
          <w:r w:rsidR="00142450" w:rsidRPr="00142450">
            <w:instrText xml:space="preserve"> CITATION Gil17 \l 1033 </w:instrText>
          </w:r>
          <w:r w:rsidR="00142450">
            <w:fldChar w:fldCharType="separate"/>
          </w:r>
          <w:r w:rsidR="00142450" w:rsidRPr="00142450">
            <w:rPr>
              <w:noProof/>
            </w:rPr>
            <w:t xml:space="preserve"> [3]</w:t>
          </w:r>
          <w:r w:rsidR="00142450">
            <w:fldChar w:fldCharType="end"/>
          </w:r>
        </w:sdtContent>
      </w:sdt>
      <w: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074E53" w:rsidRDefault="009D067D" w:rsidP="00074E53">
      <w:pPr>
        <w:pStyle w:val="TOCHeading3"/>
      </w:pPr>
      <w:bookmarkStart w:id="17" w:name="_Toc497208580"/>
      <w:r w:rsidRPr="005E5EC6">
        <w:t>Objetivos</w:t>
      </w:r>
      <w:r>
        <w:t xml:space="preserve"> Específicos:</w:t>
      </w:r>
      <w:bookmarkEnd w:id="17"/>
    </w:p>
    <w:p w14:paraId="656FD9D4" w14:textId="77777777" w:rsidR="00074E53" w:rsidRDefault="00074E53" w:rsidP="00074E53">
      <w:pPr>
        <w:pStyle w:val="TOGNormalText"/>
      </w:pPr>
      <w:r>
        <w:t>De forma colectiva se espera, y no está limitado, a los siguientes objetivos:</w:t>
      </w:r>
    </w:p>
    <w:p w14:paraId="0F048850" w14:textId="6B813A79" w:rsidR="00074E53" w:rsidRDefault="00074E53" w:rsidP="00074E53">
      <w:pPr>
        <w:pStyle w:val="TOGNormalText"/>
        <w:numPr>
          <w:ilvl w:val="0"/>
          <w:numId w:val="45"/>
        </w:numPr>
      </w:pPr>
      <w:r>
        <w:t>Hacer una representación 3D del grafo</w:t>
      </w:r>
      <w:r w:rsidR="00DD6ECF">
        <w:t xml:space="preserve"> usando datos obtenidos de la página Twitter</w:t>
      </w:r>
      <w:r>
        <w:t>.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1F4B0DBB" w:rsidR="00074E53" w:rsidRDefault="00074E53" w:rsidP="00074E53">
      <w:pPr>
        <w:pStyle w:val="TOGNormalText"/>
        <w:numPr>
          <w:ilvl w:val="0"/>
          <w:numId w:val="45"/>
        </w:numPr>
      </w:pPr>
      <w:r>
        <w:t>Expandir mi conocimiento de generación de ambiente</w:t>
      </w:r>
      <w:r w:rsidR="006F76FD">
        <w:t>s tridimensionales usando Unity.</w:t>
      </w:r>
    </w:p>
    <w:p w14:paraId="77B57255" w14:textId="77777777" w:rsidR="0024064D" w:rsidRDefault="00074E53" w:rsidP="00C824F2">
      <w:pPr>
        <w:pStyle w:val="TOGNormalText"/>
        <w:numPr>
          <w:ilvl w:val="0"/>
          <w:numId w:val="45"/>
        </w:numPr>
      </w:pPr>
      <w:r>
        <w:t xml:space="preserve">Generar </w:t>
      </w:r>
      <w:r w:rsidR="006F76FD">
        <w:t>conocimiento de cómo proponer y crear algoritmos eficientes para solucionar problemas cuya respuesta tiene una representación visual.</w:t>
      </w:r>
    </w:p>
    <w:p w14:paraId="0145AB62" w14:textId="06F028CF" w:rsidR="009D067D" w:rsidRDefault="00074E53" w:rsidP="00C824F2">
      <w:pPr>
        <w:pStyle w:val="TOGNormalText"/>
        <w:numPr>
          <w:ilvl w:val="0"/>
          <w:numId w:val="45"/>
        </w:numPr>
      </w:pPr>
      <w: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252846">
      <w:pPr>
        <w:pStyle w:val="TOCHeading2"/>
      </w:pPr>
      <w:bookmarkStart w:id="18" w:name="_Toc497208581"/>
      <w:r>
        <w:t>Mercado meta</w:t>
      </w:r>
      <w:bookmarkEnd w:id="18"/>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252846">
      <w:pPr>
        <w:pStyle w:val="TOCHeading2"/>
      </w:pPr>
      <w:bookmarkStart w:id="19" w:name="_Toc497208582"/>
      <w:r>
        <w:t>Hábitos de consumo actuales</w:t>
      </w:r>
      <w:bookmarkEnd w:id="19"/>
    </w:p>
    <w:p w14:paraId="7CB4D11C" w14:textId="2ADBFC92" w:rsidR="00074E53" w:rsidRDefault="00074E53" w:rsidP="00252846">
      <w:pPr>
        <w:pStyle w:val="TOGNormalText"/>
      </w:pPr>
      <w:r>
        <w:t xml:space="preserve">El estado actual del mercado en su mayoría está dominado por herramientas de visualización de grafos en dos dimensiones. Tal es el caso de las herramientas </w:t>
      </w:r>
      <w:proofErr w:type="spellStart"/>
      <w:r>
        <w:t>Gephi</w:t>
      </w:r>
      <w:proofErr w:type="spellEnd"/>
      <w:sdt>
        <w:sdtPr>
          <w:id w:val="1632905323"/>
          <w:citation/>
        </w:sdtPr>
        <w:sdtContent>
          <w:r w:rsidR="00603034">
            <w:fldChar w:fldCharType="begin"/>
          </w:r>
          <w:r w:rsidR="00603034" w:rsidRPr="00603034">
            <w:instrText xml:space="preserve"> CITATION Kho15 \l 1033 </w:instrText>
          </w:r>
          <w:r w:rsidR="00603034">
            <w:fldChar w:fldCharType="separate"/>
          </w:r>
          <w:r w:rsidR="00723F98">
            <w:rPr>
              <w:noProof/>
            </w:rPr>
            <w:t xml:space="preserve"> </w:t>
          </w:r>
          <w:r w:rsidR="00723F98" w:rsidRPr="00723F98">
            <w:rPr>
              <w:noProof/>
            </w:rPr>
            <w:t>[2]</w:t>
          </w:r>
          <w:r w:rsidR="00603034">
            <w:fldChar w:fldCharType="end"/>
          </w:r>
        </w:sdtContent>
      </w:sdt>
      <w:r>
        <w:t xml:space="preserve">, </w:t>
      </w:r>
      <w:proofErr w:type="spellStart"/>
      <w:r>
        <w:t>Graph</w:t>
      </w:r>
      <w:proofErr w:type="spellEnd"/>
      <w:r>
        <w:t>-Tool</w:t>
      </w:r>
      <w:sdt>
        <w:sdtPr>
          <w:id w:val="1951971360"/>
          <w:citation/>
        </w:sdtPr>
        <w:sdtContent>
          <w:r w:rsidR="00603034">
            <w:fldChar w:fldCharType="begin"/>
          </w:r>
          <w:r w:rsidR="00603034" w:rsidRPr="00603034">
            <w:instrText xml:space="preserve"> CITATION Pei17 \l 1033 </w:instrText>
          </w:r>
          <w:r w:rsidR="00603034">
            <w:fldChar w:fldCharType="separate"/>
          </w:r>
          <w:r w:rsidR="00723F98">
            <w:rPr>
              <w:noProof/>
            </w:rPr>
            <w:t xml:space="preserve"> </w:t>
          </w:r>
          <w:r w:rsidR="00723F98" w:rsidRPr="00723F98">
            <w:rPr>
              <w:noProof/>
            </w:rPr>
            <w:t>[4]</w:t>
          </w:r>
          <w:r w:rsidR="00603034">
            <w:fldChar w:fldCharType="end"/>
          </w:r>
        </w:sdtContent>
      </w:sdt>
      <w:r>
        <w:t xml:space="preserve"> y </w:t>
      </w:r>
      <w:proofErr w:type="spellStart"/>
      <w:r>
        <w:t>Graphviz</w:t>
      </w:r>
      <w:proofErr w:type="spellEnd"/>
      <w:sdt>
        <w:sdtPr>
          <w:id w:val="1410967244"/>
          <w:citation/>
        </w:sdtPr>
        <w:sdtContent>
          <w:r w:rsidR="00603034">
            <w:fldChar w:fldCharType="begin"/>
          </w:r>
          <w:r w:rsidR="00603034" w:rsidRPr="00603034">
            <w:instrText xml:space="preserve"> CITATION Ell03 \l 1033 </w:instrText>
          </w:r>
          <w:r w:rsidR="00603034">
            <w:fldChar w:fldCharType="separate"/>
          </w:r>
          <w:r w:rsidR="00723F98">
            <w:rPr>
              <w:noProof/>
            </w:rPr>
            <w:t xml:space="preserve"> </w:t>
          </w:r>
          <w:r w:rsidR="00723F98" w:rsidRPr="00723F98">
            <w:rPr>
              <w:noProof/>
            </w:rPr>
            <w:t>[1]</w:t>
          </w:r>
          <w:r w:rsidR="00603034">
            <w:fldChar w:fldCharType="end"/>
          </w:r>
        </w:sdtContent>
      </w:sdt>
      <w:r>
        <w:t>. Muchas de estas herramientas piden que de manera manual que el usuario meta la información del cual el análisis se basará en.</w:t>
      </w:r>
    </w:p>
    <w:p w14:paraId="3FC71BEE" w14:textId="53AA49E0" w:rsidR="00074E53" w:rsidRDefault="00074E53" w:rsidP="008E7B31">
      <w:pPr>
        <w:pStyle w:val="TOGNormalText"/>
      </w:pPr>
      <w:r>
        <w:t>Mientras tanto, podemos utilizar software similar para el análisis de una red social. Usando de ejemplo a</w:t>
      </w:r>
      <w:commentRangeStart w:id="20"/>
      <w:commentRangeStart w:id="21"/>
      <w:r>
        <w:t xml:space="preserve"> </w:t>
      </w:r>
      <w:proofErr w:type="spellStart"/>
      <w:r w:rsidRPr="00CA4F10">
        <w:t>Graph</w:t>
      </w:r>
      <w:proofErr w:type="spellEnd"/>
      <w:r w:rsidR="00B9223D">
        <w:t>-T</w:t>
      </w:r>
      <w:r>
        <w:t>ool</w:t>
      </w:r>
      <w:sdt>
        <w:sdtPr>
          <w:id w:val="9966042"/>
          <w:citation/>
        </w:sdtPr>
        <w:sdtContent>
          <w:r w:rsidR="00723F98">
            <w:fldChar w:fldCharType="begin"/>
          </w:r>
          <w:r w:rsidR="00723F98">
            <w:rPr>
              <w:lang w:val="en-US"/>
            </w:rPr>
            <w:instrText xml:space="preserve"> CITATION Pei17 \l 1033 </w:instrText>
          </w:r>
          <w:r w:rsidR="00723F98">
            <w:fldChar w:fldCharType="separate"/>
          </w:r>
          <w:r w:rsidR="00723F98">
            <w:rPr>
              <w:noProof/>
              <w:lang w:val="en-US"/>
            </w:rPr>
            <w:t xml:space="preserve"> </w:t>
          </w:r>
          <w:r w:rsidR="00723F98" w:rsidRPr="00723F98">
            <w:rPr>
              <w:noProof/>
              <w:lang w:val="en-US"/>
            </w:rPr>
            <w:t>[4]</w:t>
          </w:r>
          <w:r w:rsidR="00723F98">
            <w:fldChar w:fldCharType="end"/>
          </w:r>
        </w:sdtContent>
      </w:sdt>
      <w:r>
        <w:t xml:space="preserve"> y </w:t>
      </w:r>
      <w:proofErr w:type="spellStart"/>
      <w:r>
        <w:t>AllegroGraph</w:t>
      </w:r>
      <w:commentRangeEnd w:id="20"/>
      <w:proofErr w:type="spellEnd"/>
      <w:r w:rsidR="008E7B31">
        <w:rPr>
          <w:rStyle w:val="Refdecomentario"/>
        </w:rPr>
        <w:commentReference w:id="20"/>
      </w:r>
      <w:commentRangeEnd w:id="21"/>
      <w:sdt>
        <w:sdtPr>
          <w:id w:val="-1012913173"/>
          <w:citation/>
        </w:sdtPr>
        <w:sdtContent>
          <w:r w:rsidR="00723F98">
            <w:fldChar w:fldCharType="begin"/>
          </w:r>
          <w:r w:rsidR="00723F98">
            <w:rPr>
              <w:u w:val="single"/>
              <w:lang w:val="en-US"/>
            </w:rPr>
            <w:instrText xml:space="preserve"> CITATION Fra17 \l 1033 </w:instrText>
          </w:r>
          <w:r w:rsidR="00723F98">
            <w:fldChar w:fldCharType="separate"/>
          </w:r>
          <w:r w:rsidR="00723F98">
            <w:rPr>
              <w:noProof/>
              <w:u w:val="single"/>
              <w:lang w:val="en-US"/>
            </w:rPr>
            <w:t xml:space="preserve"> </w:t>
          </w:r>
          <w:r w:rsidR="00723F98" w:rsidRPr="00723F98">
            <w:rPr>
              <w:noProof/>
              <w:lang w:val="en-US"/>
            </w:rPr>
            <w:t>[5]</w:t>
          </w:r>
          <w:r w:rsidR="00723F98">
            <w:fldChar w:fldCharType="end"/>
          </w:r>
        </w:sdtContent>
      </w:sdt>
      <w:r w:rsidR="00C35E8E">
        <w:rPr>
          <w:rStyle w:val="Refdecomentario"/>
        </w:rPr>
        <w:commentReference w:id="21"/>
      </w:r>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252846">
      <w:pPr>
        <w:pStyle w:val="TOGNormalText"/>
      </w:pPr>
      <w:r>
        <w:tab/>
        <w:t xml:space="preserve">Finalmente, páginas de redes sociales tal como Facebook, Twitter y </w:t>
      </w:r>
      <w:commentRangeStart w:id="22"/>
      <w:proofErr w:type="spellStart"/>
      <w:r>
        <w:t>Youtube</w:t>
      </w:r>
      <w:commentRangeEnd w:id="22"/>
      <w:proofErr w:type="spellEnd"/>
      <w:r w:rsidR="00C35E8E">
        <w:rPr>
          <w:rStyle w:val="Refdecomentario"/>
        </w:rPr>
        <w:commentReference w:id="22"/>
      </w:r>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252846">
      <w:pPr>
        <w:pStyle w:val="TOCHeading2"/>
      </w:pPr>
      <w:bookmarkStart w:id="23" w:name="_Toc497208583"/>
      <w:r>
        <w:t>Características funcionales</w:t>
      </w:r>
      <w:bookmarkEnd w:id="23"/>
    </w:p>
    <w:p w14:paraId="5843D90A" w14:textId="77777777" w:rsidR="00074E53" w:rsidRDefault="00074E53" w:rsidP="00074E53">
      <w:pPr>
        <w:pStyle w:val="TOGNormalText"/>
      </w:pPr>
      <w: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Default="00E80FAC" w:rsidP="00E80FAC">
      <w:pPr>
        <w:pStyle w:val="TOGNormalText"/>
        <w:ind w:firstLine="708"/>
      </w:pPr>
      <w:r>
        <w:t xml:space="preserve">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w:t>
      </w:r>
      <w:commentRangeStart w:id="24"/>
      <w:proofErr w:type="spellStart"/>
      <w:r>
        <w:t>framewor</w:t>
      </w:r>
      <w:commentRangeEnd w:id="24"/>
      <w:r w:rsidR="00C35E8E">
        <w:rPr>
          <w:rStyle w:val="Refdecomentario"/>
        </w:rPr>
        <w:commentReference w:id="24"/>
      </w:r>
      <w:r w:rsidR="000C110C">
        <w:t>k</w:t>
      </w:r>
      <w:proofErr w:type="spellEnd"/>
      <w:r>
        <w:t xml:space="preserve">. </w:t>
      </w:r>
    </w:p>
    <w:p w14:paraId="201F03B6" w14:textId="77777777" w:rsidR="00E80FAC" w:rsidRPr="00074E53" w:rsidRDefault="00E80FAC" w:rsidP="00E80FAC">
      <w:pPr>
        <w:pStyle w:val="TOGNormalText"/>
        <w:ind w:firstLine="708"/>
      </w:pPr>
    </w:p>
    <w:p w14:paraId="74F7CE7A" w14:textId="77777777" w:rsidR="008B225A" w:rsidRDefault="009D067D" w:rsidP="00252846">
      <w:pPr>
        <w:pStyle w:val="TOCHeading2"/>
      </w:pPr>
      <w:bookmarkStart w:id="25" w:name="_Toc497208584"/>
      <w:r>
        <w:t>Novedad científica, tecnológica o aportación</w:t>
      </w:r>
      <w:bookmarkEnd w:id="25"/>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Default="008B225A" w:rsidP="00E36AF2">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Default="00E36AF2">
      <w:r>
        <w:br w:type="page"/>
      </w:r>
    </w:p>
    <w:p w14:paraId="1B59E09F" w14:textId="77777777" w:rsidR="00E36AF2" w:rsidRDefault="00E36AF2" w:rsidP="00E36AF2">
      <w:pPr>
        <w:pStyle w:val="TOGNormalText"/>
        <w:ind w:firstLine="708"/>
      </w:pPr>
    </w:p>
    <w:p w14:paraId="0AC63CDD" w14:textId="77777777" w:rsidR="00E36AF2" w:rsidRDefault="00E36AF2" w:rsidP="00E36AF2">
      <w:pPr>
        <w:pStyle w:val="TOGNormalText"/>
        <w:ind w:firstLine="708"/>
      </w:pPr>
    </w:p>
    <w:p w14:paraId="7A3BBB5B" w14:textId="77777777" w:rsidR="00E36AF2" w:rsidRDefault="00E36AF2" w:rsidP="00E36AF2">
      <w:pPr>
        <w:pStyle w:val="TOGNormalText"/>
        <w:ind w:firstLine="708"/>
      </w:pPr>
    </w:p>
    <w:p w14:paraId="2A7DD3E6" w14:textId="77777777" w:rsidR="00E36AF2" w:rsidRDefault="00E36AF2" w:rsidP="00E36AF2">
      <w:pPr>
        <w:pStyle w:val="TOGNormalText"/>
        <w:ind w:firstLine="708"/>
      </w:pPr>
    </w:p>
    <w:p w14:paraId="608F849F" w14:textId="77777777" w:rsidR="00E36AF2" w:rsidRDefault="00E36AF2" w:rsidP="00E36AF2">
      <w:pPr>
        <w:pStyle w:val="TOGNormalText"/>
        <w:ind w:firstLine="708"/>
      </w:pPr>
    </w:p>
    <w:p w14:paraId="7CDFBD9F" w14:textId="77777777" w:rsidR="00E36AF2" w:rsidRDefault="00E36AF2" w:rsidP="00E36AF2">
      <w:pPr>
        <w:pStyle w:val="TOGNormalText"/>
        <w:ind w:firstLine="708"/>
      </w:pPr>
    </w:p>
    <w:p w14:paraId="2E7A7240" w14:textId="77777777" w:rsidR="00E36AF2" w:rsidRDefault="00E36AF2" w:rsidP="00E36AF2">
      <w:pPr>
        <w:pStyle w:val="TOGNormalText"/>
        <w:ind w:firstLine="708"/>
      </w:pPr>
    </w:p>
    <w:p w14:paraId="5EE5A4BB" w14:textId="2935C94D" w:rsidR="009956F7" w:rsidRPr="00E36AF2" w:rsidRDefault="009D067D" w:rsidP="00C300F2">
      <w:pPr>
        <w:pStyle w:val="TtuloTDC"/>
      </w:pPr>
      <w:bookmarkStart w:id="26" w:name="_Toc497208585"/>
      <w:r w:rsidRPr="005663FF">
        <w:rPr>
          <w:rStyle w:val="Ttulo1Car"/>
          <w:caps/>
          <w:sz w:val="36"/>
          <w:szCs w:val="36"/>
        </w:rPr>
        <w:t xml:space="preserve">ESTADO DEL </w:t>
      </w:r>
      <w:r w:rsidR="0033095E" w:rsidRPr="005663FF">
        <w:rPr>
          <w:rStyle w:val="Ttulo1Car"/>
          <w:caps/>
          <w:sz w:val="36"/>
          <w:szCs w:val="36"/>
        </w:rPr>
        <w:t xml:space="preserve">ARTE o de la </w:t>
      </w:r>
      <w:r w:rsidRPr="005663FF">
        <w:rPr>
          <w:rStyle w:val="Ttulo1Car"/>
          <w:caps/>
          <w:sz w:val="36"/>
          <w:szCs w:val="36"/>
        </w:rPr>
        <w:t>TÉCNICA</w:t>
      </w:r>
      <w:bookmarkEnd w:id="26"/>
    </w:p>
    <w:p w14:paraId="2AED89BA" w14:textId="1099AC54" w:rsidR="00C300F2" w:rsidRDefault="00723F98" w:rsidP="008E7B31">
      <w:pPr>
        <w:pStyle w:val="TOCHeading2"/>
      </w:pPr>
      <w:r>
        <w:t xml:space="preserve">Virtual </w:t>
      </w:r>
      <w:proofErr w:type="spellStart"/>
      <w:r>
        <w:t>Reality</w:t>
      </w:r>
      <w:proofErr w:type="spellEnd"/>
      <w:r>
        <w:t xml:space="preserve"> Network Visualization</w:t>
      </w:r>
      <w:bookmarkStart w:id="27" w:name="_GoBack"/>
      <w:bookmarkEnd w:id="27"/>
    </w:p>
    <w:p w14:paraId="75C97EB5" w14:textId="3A2B95B0"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Content>
          <w:r w:rsidR="00B3681F" w:rsidRPr="00E84C9B">
            <w:fldChar w:fldCharType="begin"/>
          </w:r>
          <w:r w:rsidR="00B3681F" w:rsidRPr="00E84C9B">
            <w:instrText xml:space="preserve"> CITATION Bei16 \l 1033 </w:instrText>
          </w:r>
          <w:r w:rsidR="00B3681F" w:rsidRPr="00E84C9B">
            <w:fldChar w:fldCharType="separate"/>
          </w:r>
          <w:r w:rsidR="00723F98">
            <w:rPr>
              <w:noProof/>
            </w:rPr>
            <w:t xml:space="preserve"> </w:t>
          </w:r>
          <w:r w:rsidR="00723F98" w:rsidRPr="00723F98">
            <w:rPr>
              <w:noProof/>
            </w:rPr>
            <w:t>[6]</w:t>
          </w:r>
          <w:r w:rsidR="00B3681F" w:rsidRPr="00E84C9B">
            <w:fldChar w:fldCharType="end"/>
          </w:r>
        </w:sdtContent>
      </w:sdt>
    </w:p>
    <w:p w14:paraId="4E0ED34C" w14:textId="77777777" w:rsidR="00A64AC6" w:rsidRPr="00B3681F" w:rsidRDefault="00A64AC6" w:rsidP="00A64AC6">
      <w:pPr>
        <w:rPr>
          <w:lang w:val="en-US"/>
        </w:rPr>
      </w:pPr>
    </w:p>
    <w:p w14:paraId="29CCFA08" w14:textId="77777777" w:rsidR="00B3681F" w:rsidRDefault="00B3681F" w:rsidP="008E7B31">
      <w:pPr>
        <w:pStyle w:val="TOCHeading2"/>
        <w:rPr>
          <w:i/>
        </w:rPr>
      </w:pPr>
      <w:bookmarkStart w:id="28" w:name="_Toc497208587"/>
      <w:r>
        <w:t>Un acercamiento inmersivo a la exploración visual geoespacial de base de datos de redes</w:t>
      </w:r>
      <w:bookmarkEnd w:id="28"/>
    </w:p>
    <w:p w14:paraId="37A0BC34" w14:textId="09887A3B" w:rsidR="00B3681F" w:rsidRDefault="00CE4CF1" w:rsidP="00B3681F">
      <w:pPr>
        <w:pStyle w:val="TOGNormalText"/>
      </w:pPr>
      <w:r>
        <w:t xml:space="preserve">La investigación gira alrededor de las ventajas de ver la representación de un grafo vía un espacio virtual en vez del tradicional espacio bidimensional. Se menciona la curvatura y proyección de los elementos a desplegar. Haciendo referencia las distancias claves e ideales entre el usuario y el objeto a explorar. </w:t>
      </w:r>
      <w:r w:rsidR="00AB7137">
        <w:t>También se toca el tema de cómo el ojo va a ir observando y escaneando el área virtual.</w:t>
      </w:r>
      <w:sdt>
        <w:sdtPr>
          <w:id w:val="689801769"/>
          <w:citation/>
        </w:sdtPr>
        <w:sdtContent>
          <w:r w:rsidR="00AB7137">
            <w:fldChar w:fldCharType="begin"/>
          </w:r>
          <w:r w:rsidR="00AB7137" w:rsidRPr="00AB7137">
            <w:instrText xml:space="preserve"> CITATION Zha16 \l 1033 </w:instrText>
          </w:r>
          <w:r w:rsidR="00AB7137">
            <w:fldChar w:fldCharType="separate"/>
          </w:r>
          <w:r w:rsidR="00723F98">
            <w:rPr>
              <w:noProof/>
            </w:rPr>
            <w:t xml:space="preserve"> </w:t>
          </w:r>
          <w:r w:rsidR="00723F98" w:rsidRPr="00723F98">
            <w:rPr>
              <w:noProof/>
            </w:rPr>
            <w:t>[7]</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5663FF" w:rsidRDefault="0033095E" w:rsidP="005663FF">
      <w:pPr>
        <w:pStyle w:val="TtuloTDC"/>
      </w:pPr>
      <w:bookmarkStart w:id="29" w:name="_Toc497208588"/>
      <w:r w:rsidRPr="005663FF">
        <w:rPr>
          <w:rStyle w:val="Ttulo1Car"/>
          <w:caps/>
          <w:sz w:val="36"/>
          <w:szCs w:val="36"/>
        </w:rPr>
        <w:t xml:space="preserve">MARCO </w:t>
      </w:r>
      <w:r w:rsidR="00586EDA" w:rsidRPr="005663FF">
        <w:rPr>
          <w:rStyle w:val="Ttulo1Car"/>
          <w:caps/>
          <w:sz w:val="36"/>
          <w:szCs w:val="36"/>
        </w:rPr>
        <w:t>TEÓRICO/CONCEPTUAL</w:t>
      </w:r>
      <w:bookmarkEnd w:id="29"/>
    </w:p>
    <w:p w14:paraId="341AAB1C" w14:textId="77777777" w:rsidR="00FE65E1" w:rsidRDefault="00FE65E1" w:rsidP="005B4429">
      <w:pPr>
        <w:pStyle w:val="TOCHeading2"/>
      </w:pPr>
      <w:bookmarkStart w:id="30" w:name="_Toc497208589"/>
      <w:r>
        <w:t>Grafo</w:t>
      </w:r>
      <w:bookmarkEnd w:id="30"/>
    </w:p>
    <w:p w14:paraId="7106C852" w14:textId="6A2EF3D5" w:rsidR="0062303D" w:rsidRDefault="0089220E" w:rsidP="0089220E">
      <w:pPr>
        <w:pStyle w:val="TOGNormalText"/>
        <w:rPr>
          <w:rStyle w:val="nfasissutil"/>
          <w:i w:val="0"/>
          <w:iCs w:val="0"/>
        </w:rPr>
      </w:pPr>
      <w:r w:rsidRPr="0089220E">
        <w:rPr>
          <w:rStyle w:val="nfasissutil"/>
          <w:i w:val="0"/>
          <w:iCs w:val="0"/>
        </w:rPr>
        <w:t>Los grafos son una</w:t>
      </w:r>
      <w:r w:rsidR="0062303D">
        <w:rPr>
          <w:rStyle w:val="nfasissutil"/>
          <w:i w:val="0"/>
          <w:iCs w:val="0"/>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Default="0062303D" w:rsidP="0062303D">
      <w:pPr>
        <w:pStyle w:val="TOGNormalText"/>
      </w:pPr>
      <w:r>
        <w:rPr>
          <w:rStyle w:val="nfasissutil"/>
          <w:i w:val="0"/>
          <w:iCs w:val="0"/>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nfasissutil"/>
            <w:i w:val="0"/>
            <w:iCs w:val="0"/>
          </w:rPr>
          <w:id w:val="-1484546607"/>
          <w:citation/>
        </w:sdtPr>
        <w:sdtContent>
          <w:r>
            <w:rPr>
              <w:rStyle w:val="nfasissutil"/>
              <w:i w:val="0"/>
              <w:iCs w:val="0"/>
            </w:rPr>
            <w:fldChar w:fldCharType="begin"/>
          </w:r>
          <w:r>
            <w:rPr>
              <w:rStyle w:val="nfasissutil"/>
              <w:i w:val="0"/>
              <w:iCs w:val="0"/>
              <w:lang w:val="es-MX"/>
            </w:rPr>
            <w:instrText xml:space="preserve"> CITATION Kum15 \l 2058 </w:instrText>
          </w:r>
          <w:r>
            <w:rPr>
              <w:rStyle w:val="nfasissutil"/>
              <w:i w:val="0"/>
              <w:iCs w:val="0"/>
            </w:rPr>
            <w:fldChar w:fldCharType="separate"/>
          </w:r>
          <w:r w:rsidR="00723F98">
            <w:rPr>
              <w:rStyle w:val="nfasissutil"/>
              <w:i w:val="0"/>
              <w:iCs w:val="0"/>
              <w:noProof/>
              <w:lang w:val="es-MX"/>
            </w:rPr>
            <w:t xml:space="preserve"> </w:t>
          </w:r>
          <w:r w:rsidR="00723F98" w:rsidRPr="00723F98">
            <w:rPr>
              <w:noProof/>
              <w:lang w:val="es-MX"/>
            </w:rPr>
            <w:t>[8]</w:t>
          </w:r>
          <w:r>
            <w:rPr>
              <w:rStyle w:val="nfasissutil"/>
              <w:i w:val="0"/>
              <w:iCs w:val="0"/>
            </w:rPr>
            <w:fldChar w:fldCharType="end"/>
          </w:r>
        </w:sdtContent>
      </w:sdt>
    </w:p>
    <w:p w14:paraId="680B4FD2" w14:textId="77777777" w:rsidR="0062303D" w:rsidRPr="0062303D" w:rsidRDefault="0062303D" w:rsidP="0062303D">
      <w:pPr>
        <w:pStyle w:val="TOGNormalText"/>
      </w:pPr>
    </w:p>
    <w:p w14:paraId="475EB179" w14:textId="120FDE61" w:rsidR="00FE65E1" w:rsidRDefault="00FE65E1" w:rsidP="0062303D">
      <w:pPr>
        <w:pStyle w:val="TOCHeading2"/>
      </w:pPr>
      <w:bookmarkStart w:id="31" w:name="_Toc497208591"/>
      <w:r>
        <w:t>Framework</w:t>
      </w:r>
      <w:bookmarkEnd w:id="31"/>
    </w:p>
    <w:p w14:paraId="4E3D2217" w14:textId="055757B6" w:rsidR="0062303D" w:rsidRDefault="00C63262" w:rsidP="0062303D">
      <w:pPr>
        <w:pStyle w:val="TOGNormalText"/>
      </w:pPr>
      <w:bookmarkStart w:id="32" w:name="_Hlk498383243"/>
      <w:r>
        <w:t xml:space="preserve">Se considera un </w:t>
      </w:r>
      <w:proofErr w:type="spellStart"/>
      <w:r>
        <w:t>framework</w:t>
      </w:r>
      <w:proofErr w:type="spellEnd"/>
      <w:r>
        <w:t xml:space="preserve"> a cualquier solución de software que se puede re-usar y es considerado semi-completo</w:t>
      </w:r>
      <w:bookmarkEnd w:id="32"/>
      <w:r>
        <w:t>. Se le denomina semi-completo a cualquier aplicación o implementación que todavía tiene métodos que se le necesita definir su funcionalidad.</w:t>
      </w:r>
    </w:p>
    <w:p w14:paraId="02CCA096" w14:textId="0DCE3A26" w:rsidR="00C63262" w:rsidRPr="00FE65E1" w:rsidRDefault="00C63262" w:rsidP="0062303D">
      <w:pPr>
        <w:pStyle w:val="TOGNormalText"/>
      </w:pPr>
      <w:r>
        <w:tab/>
        <w:t xml:space="preserve">Es esperado que un </w:t>
      </w:r>
      <w:proofErr w:type="spellStart"/>
      <w:r>
        <w:t>framework</w:t>
      </w:r>
      <w:proofErr w:type="spellEnd"/>
      <w:r>
        <w:t xml:space="preserve"> tenga una colección de métodos orientados a solucionar un solo problema. Aunque, por la definición de ser semi-completo, nos da un pequeño margen de cómo se debe solucionar el problema. </w:t>
      </w:r>
      <w:sdt>
        <w:sdtPr>
          <w:id w:val="-1430813580"/>
          <w:citation/>
        </w:sdtPr>
        <w:sdtContent>
          <w:r w:rsidR="00103126">
            <w:fldChar w:fldCharType="begin"/>
          </w:r>
          <w:r w:rsidR="00103126">
            <w:rPr>
              <w:lang w:val="es-MX"/>
            </w:rPr>
            <w:instrText xml:space="preserve"> CITATION Sch97 \l 2058 </w:instrText>
          </w:r>
          <w:r w:rsidR="00103126">
            <w:fldChar w:fldCharType="separate"/>
          </w:r>
          <w:r w:rsidR="00723F98" w:rsidRPr="00723F98">
            <w:rPr>
              <w:noProof/>
              <w:lang w:val="es-MX"/>
            </w:rPr>
            <w:t>[9]</w:t>
          </w:r>
          <w:r w:rsidR="00103126">
            <w:fldChar w:fldCharType="end"/>
          </w:r>
        </w:sdtContent>
      </w:sdt>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034AF7F" w14:textId="4EB40346" w:rsidR="00290362" w:rsidRPr="00E36AF2" w:rsidRDefault="00196171" w:rsidP="00C300F2">
      <w:pPr>
        <w:pStyle w:val="TtuloTDC"/>
      </w:pPr>
      <w:bookmarkStart w:id="33" w:name="_Toc497208592"/>
      <w:r w:rsidRPr="005663FF">
        <w:rPr>
          <w:rStyle w:val="Ttulo1Car"/>
          <w:caps/>
          <w:sz w:val="36"/>
          <w:szCs w:val="36"/>
        </w:rPr>
        <w:t>Plan del proyecto TOG</w:t>
      </w:r>
      <w:bookmarkEnd w:id="33"/>
    </w:p>
    <w:p w14:paraId="103D81B7" w14:textId="77777777" w:rsidR="00290362" w:rsidRPr="00290362" w:rsidRDefault="00196171" w:rsidP="00C300F2">
      <w:pPr>
        <w:pStyle w:val="Ttulo2"/>
        <w:numPr>
          <w:ilvl w:val="1"/>
          <w:numId w:val="26"/>
        </w:numPr>
        <w:spacing w:line="300" w:lineRule="auto"/>
        <w:rPr>
          <w:i/>
        </w:rPr>
      </w:pPr>
      <w:bookmarkStart w:id="34" w:name="_Toc497208593"/>
      <w:r>
        <w:t>Alcance</w:t>
      </w:r>
      <w:bookmarkEnd w:id="34"/>
    </w:p>
    <w:p w14:paraId="22A61682" w14:textId="77777777" w:rsidR="00196171" w:rsidRDefault="00196171" w:rsidP="00C300F2">
      <w:pPr>
        <w:rPr>
          <w:i/>
        </w:rPr>
      </w:pPr>
    </w:p>
    <w:p w14:paraId="58BA4893" w14:textId="77777777" w:rsidR="00196171" w:rsidRDefault="00196171" w:rsidP="00C300F2">
      <w:pPr>
        <w:pStyle w:val="Ttulo3"/>
        <w:numPr>
          <w:ilvl w:val="2"/>
          <w:numId w:val="26"/>
        </w:numPr>
        <w:spacing w:line="300" w:lineRule="auto"/>
      </w:pPr>
      <w:bookmarkStart w:id="35" w:name="_Toc497208594"/>
      <w:r w:rsidRPr="00196171">
        <w:t>Estructura del desglose del trabajo (</w:t>
      </w:r>
      <w:commentRangeStart w:id="36"/>
      <w:commentRangeStart w:id="37"/>
      <w:r w:rsidRPr="00196171">
        <w:t>WBS</w:t>
      </w:r>
      <w:commentRangeEnd w:id="36"/>
      <w:r w:rsidR="00C35E8E">
        <w:rPr>
          <w:rStyle w:val="Refdecomentario"/>
          <w:rFonts w:asciiTheme="minorHAnsi" w:eastAsiaTheme="minorEastAsia" w:hAnsiTheme="minorHAnsi" w:cstheme="minorBidi"/>
        </w:rPr>
        <w:commentReference w:id="36"/>
      </w:r>
      <w:commentRangeEnd w:id="37"/>
      <w:r w:rsidR="00572169">
        <w:rPr>
          <w:rStyle w:val="Refdecomentario"/>
          <w:rFonts w:asciiTheme="minorHAnsi" w:eastAsiaTheme="minorEastAsia" w:hAnsiTheme="minorHAnsi" w:cstheme="minorBidi"/>
        </w:rPr>
        <w:commentReference w:id="37"/>
      </w:r>
      <w:r w:rsidRPr="00196171">
        <w:t>)</w:t>
      </w:r>
      <w:bookmarkEnd w:id="35"/>
    </w:p>
    <w:p w14:paraId="62DD85EC" w14:textId="04E40D7F" w:rsidR="00180F47" w:rsidRDefault="00936D7C" w:rsidP="001722C6">
      <w:r w:rsidRPr="00936D7C">
        <w:rPr>
          <w:noProof/>
        </w:rPr>
        <w:drawing>
          <wp:inline distT="0" distB="0" distL="0" distR="0" wp14:anchorId="7A3956FA" wp14:editId="3BB873C4">
            <wp:extent cx="6405918" cy="429090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3231" cy="4295805"/>
                    </a:xfrm>
                    <a:prstGeom prst="rect">
                      <a:avLst/>
                    </a:prstGeom>
                  </pic:spPr>
                </pic:pic>
              </a:graphicData>
            </a:graphic>
          </wp:inline>
        </w:drawing>
      </w:r>
    </w:p>
    <w:p w14:paraId="7D7F16F3" w14:textId="21F919A9" w:rsidR="00196171" w:rsidRDefault="00180F47" w:rsidP="00E36AF2">
      <w:pPr>
        <w:pStyle w:val="TOGNormalText"/>
      </w:pPr>
      <w:bookmarkStart w:id="38" w:name="_Toc497321448"/>
      <w:r>
        <w:t xml:space="preserve">Figura </w:t>
      </w:r>
      <w:r w:rsidR="00EF273D">
        <w:t>4.</w:t>
      </w:r>
      <w:fldSimple w:instr=" SEQ Figure \* ARABIC ">
        <w:r w:rsidR="002D1F2C">
          <w:rPr>
            <w:noProof/>
          </w:rPr>
          <w:t>1</w:t>
        </w:r>
      </w:fldSimple>
      <w:r>
        <w:t xml:space="preserve"> Estructura del desglose del trab</w:t>
      </w:r>
      <w:r w:rsidR="002D5EE0">
        <w:t>a</w:t>
      </w:r>
      <w:r>
        <w:t>jo (</w:t>
      </w:r>
      <w:commentRangeStart w:id="39"/>
      <w:commentRangeStart w:id="40"/>
      <w:r>
        <w:t>WBS</w:t>
      </w:r>
      <w:commentRangeEnd w:id="39"/>
      <w:r w:rsidR="00871959">
        <w:rPr>
          <w:rStyle w:val="Refdecomentario"/>
          <w:b/>
          <w:bCs/>
        </w:rPr>
        <w:commentReference w:id="39"/>
      </w:r>
      <w:commentRangeEnd w:id="40"/>
      <w:r w:rsidR="00C35E8E">
        <w:rPr>
          <w:rStyle w:val="Refdecomentario"/>
          <w:b/>
          <w:bCs/>
        </w:rPr>
        <w:commentReference w:id="40"/>
      </w:r>
      <w:r>
        <w:t>)</w:t>
      </w:r>
      <w:bookmarkEnd w:id="38"/>
    </w:p>
    <w:p w14:paraId="0FA06988" w14:textId="77777777" w:rsidR="00703E07" w:rsidRDefault="00703E07" w:rsidP="00703E07">
      <w:pPr>
        <w:pStyle w:val="Ttulo3"/>
        <w:numPr>
          <w:ilvl w:val="2"/>
          <w:numId w:val="26"/>
        </w:numPr>
        <w:spacing w:line="300" w:lineRule="auto"/>
      </w:pPr>
      <w:bookmarkStart w:id="41" w:name="_Toc497208595"/>
      <w:r>
        <w:lastRenderedPageBreak/>
        <w:t>Requerimientos</w:t>
      </w:r>
      <w:bookmarkEnd w:id="41"/>
    </w:p>
    <w:tbl>
      <w:tblPr>
        <w:tblW w:w="9340" w:type="dxa"/>
        <w:tblCellMar>
          <w:left w:w="70" w:type="dxa"/>
          <w:right w:w="70" w:type="dxa"/>
        </w:tblCellMar>
        <w:tblLook w:val="04A0" w:firstRow="1" w:lastRow="0" w:firstColumn="1" w:lastColumn="0" w:noHBand="0" w:noVBand="1"/>
      </w:tblPr>
      <w:tblGrid>
        <w:gridCol w:w="770"/>
        <w:gridCol w:w="8975"/>
      </w:tblGrid>
      <w:tr w:rsidR="00CA4F10" w:rsidRPr="00CA4F10" w14:paraId="4CF43849" w14:textId="77777777" w:rsidTr="00CA4F10">
        <w:trPr>
          <w:trHeight w:val="300"/>
        </w:trPr>
        <w:tc>
          <w:tcPr>
            <w:tcW w:w="365"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3AC26157"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bookmarkStart w:id="42" w:name="_Toc497321441"/>
            <w:bookmarkStart w:id="43" w:name="_Toc497208596"/>
            <w:r w:rsidRPr="00CA4F10">
              <w:rPr>
                <w:rFonts w:ascii="Times New Roman" w:eastAsia="Times New Roman" w:hAnsi="Times New Roman" w:cs="Times New Roman"/>
                <w:color w:val="000000"/>
                <w:lang w:val="en-US" w:eastAsia="es-ES"/>
              </w:rPr>
              <w:t>ID</w:t>
            </w:r>
          </w:p>
        </w:tc>
        <w:tc>
          <w:tcPr>
            <w:tcW w:w="8975" w:type="dxa"/>
            <w:tcBorders>
              <w:top w:val="single" w:sz="8" w:space="0" w:color="auto"/>
              <w:left w:val="nil"/>
              <w:bottom w:val="single" w:sz="8" w:space="0" w:color="auto"/>
              <w:right w:val="single" w:sz="8" w:space="0" w:color="auto"/>
            </w:tcBorders>
            <w:shd w:val="clear" w:color="000000" w:fill="BFBFBF"/>
            <w:noWrap/>
            <w:vAlign w:val="center"/>
            <w:hideMark/>
          </w:tcPr>
          <w:p w14:paraId="4E1D167A"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val="es-MX" w:eastAsia="es-ES"/>
              </w:rPr>
              <w:t>Requerimientos</w:t>
            </w:r>
            <w:r w:rsidRPr="00CA4F10">
              <w:rPr>
                <w:rFonts w:ascii="Times New Roman" w:eastAsia="Times New Roman" w:hAnsi="Times New Roman" w:cs="Times New Roman"/>
                <w:color w:val="000000"/>
                <w:sz w:val="16"/>
                <w:szCs w:val="16"/>
                <w:lang w:val="es-MX" w:eastAsia="es-ES"/>
              </w:rPr>
              <w:t>  </w:t>
            </w:r>
          </w:p>
        </w:tc>
      </w:tr>
      <w:tr w:rsidR="00CA4F10" w:rsidRPr="00CA4F10" w14:paraId="23D9C5B2" w14:textId="77777777" w:rsidTr="00CA4F10">
        <w:trPr>
          <w:trHeight w:val="1392"/>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50202CEC"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REQ01</w:t>
            </w:r>
          </w:p>
        </w:tc>
        <w:tc>
          <w:tcPr>
            <w:tcW w:w="8975" w:type="dxa"/>
            <w:tcBorders>
              <w:top w:val="nil"/>
              <w:left w:val="nil"/>
              <w:bottom w:val="single" w:sz="8" w:space="0" w:color="auto"/>
              <w:right w:val="single" w:sz="8" w:space="0" w:color="auto"/>
            </w:tcBorders>
            <w:shd w:val="clear" w:color="auto" w:fill="auto"/>
            <w:noWrap/>
            <w:vAlign w:val="center"/>
            <w:hideMark/>
          </w:tcPr>
          <w:p w14:paraId="7D6842DB"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val="es-MX" w:eastAsia="es-ES"/>
              </w:rPr>
              <w:t xml:space="preserve">El diseño UML por lo menos debe incluir el diagrama de caso de usos. Diagrama de actividad para el proceso de convertir el archivo </w:t>
            </w:r>
            <w:proofErr w:type="spellStart"/>
            <w:r w:rsidRPr="00CA4F10">
              <w:rPr>
                <w:rFonts w:ascii="Times New Roman" w:eastAsia="Times New Roman" w:hAnsi="Times New Roman" w:cs="Times New Roman"/>
                <w:color w:val="000000"/>
                <w:lang w:val="es-MX" w:eastAsia="es-ES"/>
              </w:rPr>
              <w:t>Json</w:t>
            </w:r>
            <w:proofErr w:type="spellEnd"/>
            <w:r w:rsidRPr="00CA4F10">
              <w:rPr>
                <w:rFonts w:ascii="Times New Roman" w:eastAsia="Times New Roman" w:hAnsi="Times New Roman" w:cs="Times New Roman"/>
                <w:color w:val="000000"/>
                <w:lang w:val="es-MX" w:eastAsia="es-ES"/>
              </w:rPr>
              <w:t xml:space="preserve"> a un grafo y el proceso de filtrar la información. Debe haber el diagrama de clases de la estructura general</w:t>
            </w:r>
          </w:p>
        </w:tc>
      </w:tr>
      <w:tr w:rsidR="00CA4F10" w:rsidRPr="00CA4F10" w14:paraId="17BF01EB" w14:textId="77777777" w:rsidTr="00CA4F10">
        <w:trPr>
          <w:trHeight w:val="1116"/>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7481F422"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REQ02</w:t>
            </w:r>
          </w:p>
        </w:tc>
        <w:tc>
          <w:tcPr>
            <w:tcW w:w="8975" w:type="dxa"/>
            <w:tcBorders>
              <w:top w:val="nil"/>
              <w:left w:val="nil"/>
              <w:bottom w:val="single" w:sz="8" w:space="0" w:color="auto"/>
              <w:right w:val="single" w:sz="8" w:space="0" w:color="auto"/>
            </w:tcBorders>
            <w:shd w:val="clear" w:color="auto" w:fill="auto"/>
            <w:noWrap/>
            <w:vAlign w:val="center"/>
            <w:hideMark/>
          </w:tcPr>
          <w:p w14:paraId="387FBE94"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val="es-MX" w:eastAsia="es-ES"/>
              </w:rPr>
              <w:t>Cualquier propuesta hecha debe incluir el algoritmo o la solución que actualmente existe. Una comparativa entre los 2 y enseñar el porqué es más eficiente el algoritmo propuesto</w:t>
            </w:r>
          </w:p>
        </w:tc>
      </w:tr>
      <w:tr w:rsidR="00CA4F10" w:rsidRPr="00CA4F10" w14:paraId="07C9B800" w14:textId="77777777" w:rsidTr="00CA4F10">
        <w:trPr>
          <w:trHeight w:val="1116"/>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15B95928"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REQ03</w:t>
            </w:r>
          </w:p>
        </w:tc>
        <w:tc>
          <w:tcPr>
            <w:tcW w:w="8975" w:type="dxa"/>
            <w:tcBorders>
              <w:top w:val="nil"/>
              <w:left w:val="nil"/>
              <w:bottom w:val="single" w:sz="8" w:space="0" w:color="auto"/>
              <w:right w:val="single" w:sz="8" w:space="0" w:color="auto"/>
            </w:tcBorders>
            <w:shd w:val="clear" w:color="auto" w:fill="auto"/>
            <w:noWrap/>
            <w:vAlign w:val="center"/>
            <w:hideMark/>
          </w:tcPr>
          <w:p w14:paraId="029E23A2"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val="es-MX" w:eastAsia="es-ES"/>
              </w:rPr>
              <w:t>Cualquier implementación de código debe seguir el patrón de diseño MVC. Toda función pública debe tener un valor de retorno, por default debe ser un booleano</w:t>
            </w:r>
          </w:p>
        </w:tc>
      </w:tr>
      <w:tr w:rsidR="00CA4F10" w:rsidRPr="00CA4F10" w14:paraId="50DD5092" w14:textId="77777777" w:rsidTr="00CA4F10">
        <w:trPr>
          <w:trHeight w:val="1116"/>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60A489AE"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REQ04</w:t>
            </w:r>
          </w:p>
        </w:tc>
        <w:tc>
          <w:tcPr>
            <w:tcW w:w="8975" w:type="dxa"/>
            <w:tcBorders>
              <w:top w:val="nil"/>
              <w:left w:val="nil"/>
              <w:bottom w:val="single" w:sz="8" w:space="0" w:color="auto"/>
              <w:right w:val="single" w:sz="8" w:space="0" w:color="auto"/>
            </w:tcBorders>
            <w:shd w:val="clear" w:color="auto" w:fill="auto"/>
            <w:noWrap/>
            <w:vAlign w:val="center"/>
            <w:hideMark/>
          </w:tcPr>
          <w:p w14:paraId="2342B317"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Todo método debe tener por lo menos 4 casos de pruebas. De esos dos deben ser para escenarios positivos y otros dos para el caso negativo.</w:t>
            </w:r>
          </w:p>
        </w:tc>
      </w:tr>
      <w:tr w:rsidR="00CA4F10" w:rsidRPr="00CA4F10" w14:paraId="4A45F47B" w14:textId="77777777" w:rsidTr="00CA4F10">
        <w:trPr>
          <w:trHeight w:val="1116"/>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5568DB5C"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REQ05</w:t>
            </w:r>
          </w:p>
        </w:tc>
        <w:tc>
          <w:tcPr>
            <w:tcW w:w="8975" w:type="dxa"/>
            <w:tcBorders>
              <w:top w:val="nil"/>
              <w:left w:val="nil"/>
              <w:bottom w:val="single" w:sz="8" w:space="0" w:color="auto"/>
              <w:right w:val="single" w:sz="8" w:space="0" w:color="auto"/>
            </w:tcBorders>
            <w:shd w:val="clear" w:color="auto" w:fill="auto"/>
            <w:noWrap/>
            <w:vAlign w:val="center"/>
            <w:hideMark/>
          </w:tcPr>
          <w:p w14:paraId="32B44EF6"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val="es-MX" w:eastAsia="es-ES"/>
              </w:rPr>
              <w:t>Todo tema expuesto en el desarrollo metodológico, en los casos de explicación de algoritmo, debe haber una explicación sobre sus duraciones y un análisis de su complejidad espacial y temporal</w:t>
            </w:r>
          </w:p>
        </w:tc>
      </w:tr>
      <w:tr w:rsidR="00CA4F10" w:rsidRPr="00CA4F10" w14:paraId="222C82CD" w14:textId="77777777" w:rsidTr="00CA4F10">
        <w:trPr>
          <w:trHeight w:val="1392"/>
        </w:trPr>
        <w:tc>
          <w:tcPr>
            <w:tcW w:w="365" w:type="dxa"/>
            <w:tcBorders>
              <w:top w:val="nil"/>
              <w:left w:val="single" w:sz="8" w:space="0" w:color="auto"/>
              <w:bottom w:val="single" w:sz="8" w:space="0" w:color="auto"/>
              <w:right w:val="single" w:sz="8" w:space="0" w:color="auto"/>
            </w:tcBorders>
            <w:shd w:val="clear" w:color="auto" w:fill="auto"/>
            <w:noWrap/>
            <w:vAlign w:val="center"/>
            <w:hideMark/>
          </w:tcPr>
          <w:p w14:paraId="78C0E69A"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REQ06</w:t>
            </w:r>
          </w:p>
        </w:tc>
        <w:tc>
          <w:tcPr>
            <w:tcW w:w="8975" w:type="dxa"/>
            <w:tcBorders>
              <w:top w:val="nil"/>
              <w:left w:val="nil"/>
              <w:bottom w:val="single" w:sz="8" w:space="0" w:color="auto"/>
              <w:right w:val="single" w:sz="8" w:space="0" w:color="auto"/>
            </w:tcBorders>
            <w:shd w:val="clear" w:color="auto" w:fill="auto"/>
            <w:noWrap/>
            <w:vAlign w:val="center"/>
            <w:hideMark/>
          </w:tcPr>
          <w:p w14:paraId="1B5B8C92" w14:textId="77777777" w:rsidR="00CA4F10" w:rsidRPr="00CA4F10" w:rsidRDefault="00CA4F10" w:rsidP="00CA4F10">
            <w:pPr>
              <w:spacing w:after="0" w:line="240" w:lineRule="auto"/>
              <w:jc w:val="both"/>
              <w:rPr>
                <w:rFonts w:ascii="Times New Roman" w:eastAsia="Times New Roman" w:hAnsi="Times New Roman" w:cs="Times New Roman"/>
                <w:color w:val="000000"/>
                <w:lang w:eastAsia="es-ES"/>
              </w:rPr>
            </w:pPr>
            <w:r w:rsidRPr="00CA4F10">
              <w:rPr>
                <w:rFonts w:ascii="Times New Roman" w:eastAsia="Times New Roman" w:hAnsi="Times New Roman" w:cs="Times New Roman"/>
                <w:color w:val="000000"/>
                <w:lang w:eastAsia="es-ES"/>
              </w:rPr>
              <w:t>Los métodos relacionados al procesamiento de filtros deben regresar los valores en formas de arreglos o listas</w:t>
            </w:r>
          </w:p>
        </w:tc>
      </w:tr>
    </w:tbl>
    <w:p w14:paraId="62E79EE7" w14:textId="5E788E1B" w:rsidR="005B1DAC" w:rsidRDefault="005B1DAC" w:rsidP="00E36AF2">
      <w:pPr>
        <w:pStyle w:val="TOGNormalText"/>
      </w:pPr>
      <w:r>
        <w:t>Tabla 4.</w:t>
      </w:r>
      <w:fldSimple w:instr=" SEQ Tabla \* ARABIC ">
        <w:r>
          <w:rPr>
            <w:noProof/>
          </w:rPr>
          <w:t>1</w:t>
        </w:r>
        <w:bookmarkEnd w:id="42"/>
      </w:fldSimple>
      <w:r w:rsidR="00E36AF2">
        <w:rPr>
          <w:noProof/>
        </w:rPr>
        <w:t xml:space="preserve"> Tabla de Requerimientos</w:t>
      </w:r>
    </w:p>
    <w:p w14:paraId="6A8B0EC9" w14:textId="348B667D" w:rsidR="00196171" w:rsidRDefault="00196171" w:rsidP="00C300F2">
      <w:pPr>
        <w:pStyle w:val="Ttulo2"/>
        <w:numPr>
          <w:ilvl w:val="1"/>
          <w:numId w:val="26"/>
        </w:numPr>
        <w:spacing w:line="300" w:lineRule="auto"/>
      </w:pPr>
      <w:commentRangeStart w:id="44"/>
      <w:commentRangeStart w:id="45"/>
      <w:r w:rsidRPr="00196171">
        <w:lastRenderedPageBreak/>
        <w:t>Cronograma</w:t>
      </w:r>
      <w:bookmarkEnd w:id="43"/>
      <w:commentRangeEnd w:id="44"/>
      <w:r w:rsidR="00C824F2">
        <w:rPr>
          <w:rStyle w:val="Refdecomentario"/>
          <w:rFonts w:asciiTheme="minorHAnsi" w:eastAsiaTheme="minorEastAsia" w:hAnsiTheme="minorHAnsi" w:cstheme="minorBidi"/>
        </w:rPr>
        <w:commentReference w:id="44"/>
      </w:r>
      <w:commentRangeEnd w:id="45"/>
      <w:r w:rsidR="00C35E8E">
        <w:rPr>
          <w:rStyle w:val="Refdecomentario"/>
          <w:rFonts w:asciiTheme="minorHAnsi" w:eastAsiaTheme="minorEastAsia" w:hAnsiTheme="minorHAnsi" w:cstheme="minorBidi"/>
        </w:rPr>
        <w:commentReference w:id="45"/>
      </w:r>
    </w:p>
    <w:p w14:paraId="58B16B2D" w14:textId="5089DC62" w:rsidR="00C824F2" w:rsidRDefault="002D1F2C" w:rsidP="002D1F2C">
      <w:pPr>
        <w:jc w:val="center"/>
      </w:pPr>
      <w:r>
        <w:rPr>
          <w:noProof/>
          <w:lang w:val="en-US"/>
        </w:rPr>
        <w:drawing>
          <wp:inline distT="0" distB="0" distL="0" distR="0" wp14:anchorId="53D879EF" wp14:editId="379F2118">
            <wp:extent cx="5612130" cy="51974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197475"/>
                    </a:xfrm>
                    <a:prstGeom prst="rect">
                      <a:avLst/>
                    </a:prstGeom>
                  </pic:spPr>
                </pic:pic>
              </a:graphicData>
            </a:graphic>
          </wp:inline>
        </w:drawing>
      </w:r>
    </w:p>
    <w:p w14:paraId="3159CA52" w14:textId="05FA6EE1" w:rsidR="002D1F2C" w:rsidRPr="00C824F2" w:rsidRDefault="002D1F2C" w:rsidP="002D1F2C">
      <w:pPr>
        <w:pStyle w:val="Descripcin"/>
      </w:pPr>
      <w:bookmarkStart w:id="46" w:name="_Toc497321449"/>
      <w:r>
        <w:t xml:space="preserve">Figura </w:t>
      </w:r>
      <w:r w:rsidR="00EF273D">
        <w:t>4.</w:t>
      </w:r>
      <w:fldSimple w:instr=" SEQ Figure \* ARABIC ">
        <w:r>
          <w:rPr>
            <w:noProof/>
          </w:rPr>
          <w:t>2</w:t>
        </w:r>
      </w:fldSimple>
      <w:r>
        <w:t xml:space="preserve"> Cronograma</w:t>
      </w:r>
      <w:bookmarkEnd w:id="46"/>
    </w:p>
    <w:p w14:paraId="214B2F7D" w14:textId="77777777" w:rsidR="00196171" w:rsidRDefault="00196171" w:rsidP="00C300F2">
      <w:pPr>
        <w:pStyle w:val="Ttulo2"/>
        <w:numPr>
          <w:ilvl w:val="1"/>
          <w:numId w:val="26"/>
        </w:numPr>
        <w:spacing w:line="300" w:lineRule="auto"/>
      </w:pPr>
      <w:bookmarkStart w:id="47" w:name="_Toc497208597"/>
      <w:r>
        <w:t>Riesgos</w:t>
      </w:r>
      <w:bookmarkEnd w:id="47"/>
    </w:p>
    <w:p w14:paraId="5C698315" w14:textId="77777777" w:rsidR="00196171" w:rsidRPr="00196171" w:rsidRDefault="00196171" w:rsidP="00C300F2"/>
    <w:p w14:paraId="56D6B111" w14:textId="77777777" w:rsidR="00196171" w:rsidRPr="00196171" w:rsidRDefault="00196171" w:rsidP="00C300F2">
      <w:pPr>
        <w:pStyle w:val="Ttulo2"/>
        <w:numPr>
          <w:ilvl w:val="1"/>
          <w:numId w:val="26"/>
        </w:numPr>
        <w:spacing w:line="300" w:lineRule="auto"/>
      </w:pPr>
      <w:bookmarkStart w:id="48" w:name="_Toc497208598"/>
      <w:r w:rsidRPr="00196171">
        <w:t>Secciones adicionales (Costos, calidad, recursos humanos, riesgos, comunicaciones).</w:t>
      </w:r>
      <w:bookmarkEnd w:id="48"/>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87BA5">
      <w:pPr>
        <w:pStyle w:val="Ttulo1"/>
      </w:pPr>
      <w:bookmarkStart w:id="49" w:name="_Toc497208599"/>
      <w:r w:rsidRPr="00724BBE">
        <w:rPr>
          <w:rStyle w:val="Ttulo1Car"/>
        </w:rPr>
        <w:t>CONCLUSIONES</w:t>
      </w:r>
      <w:bookmarkEnd w:id="49"/>
    </w:p>
    <w:p w14:paraId="18A302C5" w14:textId="77777777" w:rsidR="0033095E" w:rsidRDefault="0033095E" w:rsidP="00C300F2">
      <w:pPr>
        <w:pStyle w:val="Ttulo2"/>
        <w:numPr>
          <w:ilvl w:val="1"/>
          <w:numId w:val="26"/>
        </w:numPr>
        <w:spacing w:line="300" w:lineRule="auto"/>
        <w:rPr>
          <w:i/>
        </w:rPr>
      </w:pPr>
      <w:bookmarkStart w:id="50" w:name="_Toc497208600"/>
      <w:r>
        <w:t>Conclusiones</w:t>
      </w:r>
      <w:bookmarkEnd w:id="50"/>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Ttulo2"/>
        <w:numPr>
          <w:ilvl w:val="1"/>
          <w:numId w:val="26"/>
        </w:numPr>
        <w:spacing w:line="300" w:lineRule="auto"/>
        <w:rPr>
          <w:i/>
        </w:rPr>
      </w:pPr>
      <w:bookmarkStart w:id="51" w:name="_Toc497208601"/>
      <w:r>
        <w:t>Trabajo Futuro</w:t>
      </w:r>
      <w:bookmarkEnd w:id="51"/>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3A361B18" w14:textId="77777777" w:rsidR="00723F98" w:rsidRDefault="00760DB6" w:rsidP="00C300F2">
      <w:pPr>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723F98" w14:paraId="32A8FE5F" w14:textId="77777777">
        <w:trPr>
          <w:divId w:val="654728572"/>
          <w:tblCellSpacing w:w="15" w:type="dxa"/>
        </w:trPr>
        <w:tc>
          <w:tcPr>
            <w:tcW w:w="50" w:type="pct"/>
            <w:hideMark/>
          </w:tcPr>
          <w:p w14:paraId="7D7F856C" w14:textId="5883252D" w:rsidR="00723F98" w:rsidRDefault="00723F98">
            <w:pPr>
              <w:pStyle w:val="Bibliografa"/>
              <w:rPr>
                <w:noProof/>
                <w:sz w:val="24"/>
                <w:szCs w:val="24"/>
                <w:lang w:val="es-MX"/>
              </w:rPr>
            </w:pPr>
            <w:r>
              <w:rPr>
                <w:noProof/>
                <w:lang w:val="es-MX"/>
              </w:rPr>
              <w:t xml:space="preserve">[1] </w:t>
            </w:r>
          </w:p>
        </w:tc>
        <w:tc>
          <w:tcPr>
            <w:tcW w:w="0" w:type="auto"/>
            <w:hideMark/>
          </w:tcPr>
          <w:p w14:paraId="202E7E1E" w14:textId="77777777" w:rsidR="00723F98" w:rsidRDefault="00723F98">
            <w:pPr>
              <w:pStyle w:val="Bibliografa"/>
              <w:rPr>
                <w:noProof/>
                <w:lang w:val="es-MX"/>
              </w:rPr>
            </w:pPr>
            <w:r w:rsidRPr="00723F98">
              <w:rPr>
                <w:noProof/>
                <w:lang w:val="en-US"/>
              </w:rPr>
              <w:t xml:space="preserve">J. Ellson, E. Gansner, E. Koutsofios, S. North y G. Woodhull, «https://www2.graphviz.org,» 2003. </w:t>
            </w:r>
            <w:r>
              <w:rPr>
                <w:noProof/>
                <w:lang w:val="es-MX"/>
              </w:rPr>
              <w:t>[En línea]. Available: https://graphviz.gitlab.io/_pages/Documentation/EGKNW03.pdf. [Último acceso: 13 Noviembre 2017].</w:t>
            </w:r>
          </w:p>
        </w:tc>
      </w:tr>
      <w:tr w:rsidR="00723F98" w:rsidRPr="00723F98" w14:paraId="147E25B3" w14:textId="77777777">
        <w:trPr>
          <w:divId w:val="654728572"/>
          <w:tblCellSpacing w:w="15" w:type="dxa"/>
        </w:trPr>
        <w:tc>
          <w:tcPr>
            <w:tcW w:w="50" w:type="pct"/>
            <w:hideMark/>
          </w:tcPr>
          <w:p w14:paraId="18334234" w14:textId="77777777" w:rsidR="00723F98" w:rsidRDefault="00723F98">
            <w:pPr>
              <w:pStyle w:val="Bibliografa"/>
              <w:rPr>
                <w:noProof/>
                <w:lang w:val="es-MX"/>
              </w:rPr>
            </w:pPr>
            <w:r>
              <w:rPr>
                <w:noProof/>
                <w:lang w:val="es-MX"/>
              </w:rPr>
              <w:t xml:space="preserve">[2] </w:t>
            </w:r>
          </w:p>
        </w:tc>
        <w:tc>
          <w:tcPr>
            <w:tcW w:w="0" w:type="auto"/>
            <w:hideMark/>
          </w:tcPr>
          <w:p w14:paraId="017F8782" w14:textId="77777777" w:rsidR="00723F98" w:rsidRPr="00723F98" w:rsidRDefault="00723F98">
            <w:pPr>
              <w:pStyle w:val="Bibliografa"/>
              <w:rPr>
                <w:noProof/>
                <w:lang w:val="en-US"/>
              </w:rPr>
            </w:pPr>
            <w:r w:rsidRPr="00723F98">
              <w:rPr>
                <w:noProof/>
                <w:lang w:val="en-US"/>
              </w:rPr>
              <w:t xml:space="preserve">D. Khokhar, «Gephi Cookbook,» de </w:t>
            </w:r>
            <w:r w:rsidRPr="00723F98">
              <w:rPr>
                <w:i/>
                <w:iCs/>
                <w:noProof/>
                <w:lang w:val="en-US"/>
              </w:rPr>
              <w:t>Gephi Cookbook</w:t>
            </w:r>
            <w:r w:rsidRPr="00723F98">
              <w:rPr>
                <w:noProof/>
                <w:lang w:val="en-US"/>
              </w:rPr>
              <w:t>, Birmingham, Packt Publishing Ltd, 2015, p. 296.</w:t>
            </w:r>
          </w:p>
        </w:tc>
      </w:tr>
      <w:tr w:rsidR="00723F98" w14:paraId="6A369216" w14:textId="77777777">
        <w:trPr>
          <w:divId w:val="654728572"/>
          <w:tblCellSpacing w:w="15" w:type="dxa"/>
        </w:trPr>
        <w:tc>
          <w:tcPr>
            <w:tcW w:w="50" w:type="pct"/>
            <w:hideMark/>
          </w:tcPr>
          <w:p w14:paraId="46790298" w14:textId="77777777" w:rsidR="00723F98" w:rsidRDefault="00723F98">
            <w:pPr>
              <w:pStyle w:val="Bibliografa"/>
              <w:rPr>
                <w:noProof/>
                <w:lang w:val="es-MX"/>
              </w:rPr>
            </w:pPr>
            <w:r>
              <w:rPr>
                <w:noProof/>
                <w:lang w:val="es-MX"/>
              </w:rPr>
              <w:t xml:space="preserve">[3] </w:t>
            </w:r>
          </w:p>
        </w:tc>
        <w:tc>
          <w:tcPr>
            <w:tcW w:w="0" w:type="auto"/>
            <w:hideMark/>
          </w:tcPr>
          <w:p w14:paraId="2B6559E6" w14:textId="77777777" w:rsidR="00723F98" w:rsidRDefault="00723F98">
            <w:pPr>
              <w:pStyle w:val="Bibliografa"/>
              <w:rPr>
                <w:noProof/>
                <w:lang w:val="es-MX"/>
              </w:rPr>
            </w:pPr>
            <w:r>
              <w:rPr>
                <w:noProof/>
                <w:lang w:val="es-MX"/>
              </w:rPr>
              <w:t xml:space="preserve">P. Gil, «Lifewire,» 8 Noviembre 2017. [En línea]. </w:t>
            </w:r>
            <w:r w:rsidRPr="00723F98">
              <w:rPr>
                <w:noProof/>
                <w:lang w:val="en-US"/>
              </w:rPr>
              <w:t xml:space="preserve">Available: https://www.lifewire.com/what-exactly-is-twitter-2483331. </w:t>
            </w:r>
            <w:r>
              <w:rPr>
                <w:noProof/>
                <w:lang w:val="es-MX"/>
              </w:rPr>
              <w:t>[Último acceso: 2017 Noviembre 2017].</w:t>
            </w:r>
          </w:p>
        </w:tc>
      </w:tr>
      <w:tr w:rsidR="00723F98" w14:paraId="7EB37C9F" w14:textId="77777777">
        <w:trPr>
          <w:divId w:val="654728572"/>
          <w:tblCellSpacing w:w="15" w:type="dxa"/>
        </w:trPr>
        <w:tc>
          <w:tcPr>
            <w:tcW w:w="50" w:type="pct"/>
            <w:hideMark/>
          </w:tcPr>
          <w:p w14:paraId="4A8F4569" w14:textId="77777777" w:rsidR="00723F98" w:rsidRDefault="00723F98">
            <w:pPr>
              <w:pStyle w:val="Bibliografa"/>
              <w:rPr>
                <w:noProof/>
                <w:lang w:val="es-MX"/>
              </w:rPr>
            </w:pPr>
            <w:r>
              <w:rPr>
                <w:noProof/>
                <w:lang w:val="es-MX"/>
              </w:rPr>
              <w:t xml:space="preserve">[4] </w:t>
            </w:r>
          </w:p>
        </w:tc>
        <w:tc>
          <w:tcPr>
            <w:tcW w:w="0" w:type="auto"/>
            <w:hideMark/>
          </w:tcPr>
          <w:p w14:paraId="7566AACD" w14:textId="77777777" w:rsidR="00723F98" w:rsidRDefault="00723F98">
            <w:pPr>
              <w:pStyle w:val="Bibliografa"/>
              <w:rPr>
                <w:noProof/>
                <w:lang w:val="es-MX"/>
              </w:rPr>
            </w:pPr>
            <w:r>
              <w:rPr>
                <w:noProof/>
                <w:lang w:val="es-MX"/>
              </w:rPr>
              <w:t>T. d. P. Peixoto, «Graph-Tool,» 9 Noviembre 2017. [En línea]. Available: https://graph-tool.skewed.de/static/doc/demos/index.html. [Último acceso: 2017 Noviembre 2017].</w:t>
            </w:r>
          </w:p>
        </w:tc>
      </w:tr>
      <w:tr w:rsidR="00723F98" w14:paraId="04263804" w14:textId="77777777">
        <w:trPr>
          <w:divId w:val="654728572"/>
          <w:tblCellSpacing w:w="15" w:type="dxa"/>
        </w:trPr>
        <w:tc>
          <w:tcPr>
            <w:tcW w:w="50" w:type="pct"/>
            <w:hideMark/>
          </w:tcPr>
          <w:p w14:paraId="46C0CD3B" w14:textId="77777777" w:rsidR="00723F98" w:rsidRDefault="00723F98">
            <w:pPr>
              <w:pStyle w:val="Bibliografa"/>
              <w:rPr>
                <w:noProof/>
                <w:lang w:val="es-MX"/>
              </w:rPr>
            </w:pPr>
            <w:r>
              <w:rPr>
                <w:noProof/>
                <w:lang w:val="es-MX"/>
              </w:rPr>
              <w:t xml:space="preserve">[5] </w:t>
            </w:r>
          </w:p>
        </w:tc>
        <w:tc>
          <w:tcPr>
            <w:tcW w:w="0" w:type="auto"/>
            <w:hideMark/>
          </w:tcPr>
          <w:p w14:paraId="6D8E38CE" w14:textId="77777777" w:rsidR="00723F98" w:rsidRDefault="00723F98">
            <w:pPr>
              <w:pStyle w:val="Bibliografa"/>
              <w:rPr>
                <w:noProof/>
                <w:lang w:val="es-MX"/>
              </w:rPr>
            </w:pPr>
            <w:r>
              <w:rPr>
                <w:noProof/>
                <w:lang w:val="es-MX"/>
              </w:rPr>
              <w:t xml:space="preserve">Franz Incorporated, «Franz,» 3 Noviembre 2017. [En línea]. </w:t>
            </w:r>
            <w:r w:rsidRPr="00723F98">
              <w:rPr>
                <w:noProof/>
                <w:lang w:val="en-US"/>
              </w:rPr>
              <w:t xml:space="preserve">Available: https://franz.com/agraph/support/documentation/current/agraph-introduction.html#ai-overview. </w:t>
            </w:r>
            <w:r>
              <w:rPr>
                <w:noProof/>
                <w:lang w:val="es-MX"/>
              </w:rPr>
              <w:t>[Último acceso: 13 Noviembre 2017].</w:t>
            </w:r>
          </w:p>
        </w:tc>
      </w:tr>
      <w:tr w:rsidR="00723F98" w14:paraId="460A316E" w14:textId="77777777">
        <w:trPr>
          <w:divId w:val="654728572"/>
          <w:tblCellSpacing w:w="15" w:type="dxa"/>
        </w:trPr>
        <w:tc>
          <w:tcPr>
            <w:tcW w:w="50" w:type="pct"/>
            <w:hideMark/>
          </w:tcPr>
          <w:p w14:paraId="493FAAA0" w14:textId="77777777" w:rsidR="00723F98" w:rsidRDefault="00723F98">
            <w:pPr>
              <w:pStyle w:val="Bibliografa"/>
              <w:rPr>
                <w:noProof/>
                <w:lang w:val="es-MX"/>
              </w:rPr>
            </w:pPr>
            <w:r>
              <w:rPr>
                <w:noProof/>
                <w:lang w:val="es-MX"/>
              </w:rPr>
              <w:t xml:space="preserve">[6] </w:t>
            </w:r>
          </w:p>
        </w:tc>
        <w:tc>
          <w:tcPr>
            <w:tcW w:w="0" w:type="auto"/>
            <w:hideMark/>
          </w:tcPr>
          <w:p w14:paraId="2A81864E" w14:textId="77777777" w:rsidR="00723F98" w:rsidRDefault="00723F98">
            <w:pPr>
              <w:pStyle w:val="Bibliografa"/>
              <w:rPr>
                <w:noProof/>
                <w:lang w:val="es-MX"/>
              </w:rPr>
            </w:pPr>
            <w:r>
              <w:rPr>
                <w:noProof/>
                <w:lang w:val="es-MX"/>
              </w:rPr>
              <w:t>L. Beisel, P. Lamouric, J. C. Mayer y H. Dinh, «LUCA BEISEL,» Diciembre 2016. [En línea]. Available: http://lucabeisel.de/vr-network-visualization/. [Último acceso: 30 Octubre 2017].</w:t>
            </w:r>
          </w:p>
        </w:tc>
      </w:tr>
      <w:tr w:rsidR="00723F98" w:rsidRPr="00723F98" w14:paraId="70864A3A" w14:textId="77777777">
        <w:trPr>
          <w:divId w:val="654728572"/>
          <w:tblCellSpacing w:w="15" w:type="dxa"/>
        </w:trPr>
        <w:tc>
          <w:tcPr>
            <w:tcW w:w="50" w:type="pct"/>
            <w:hideMark/>
          </w:tcPr>
          <w:p w14:paraId="101733A9" w14:textId="77777777" w:rsidR="00723F98" w:rsidRDefault="00723F98">
            <w:pPr>
              <w:pStyle w:val="Bibliografa"/>
              <w:rPr>
                <w:noProof/>
                <w:lang w:val="es-MX"/>
              </w:rPr>
            </w:pPr>
            <w:r>
              <w:rPr>
                <w:noProof/>
                <w:lang w:val="es-MX"/>
              </w:rPr>
              <w:t xml:space="preserve">[7] </w:t>
            </w:r>
          </w:p>
        </w:tc>
        <w:tc>
          <w:tcPr>
            <w:tcW w:w="0" w:type="auto"/>
            <w:hideMark/>
          </w:tcPr>
          <w:p w14:paraId="6525A70B" w14:textId="77777777" w:rsidR="00723F98" w:rsidRPr="00723F98" w:rsidRDefault="00723F98">
            <w:pPr>
              <w:pStyle w:val="Bibliografa"/>
              <w:rPr>
                <w:noProof/>
                <w:lang w:val="en-US"/>
              </w:rPr>
            </w:pPr>
            <w:r w:rsidRPr="00723F98">
              <w:rPr>
                <w:noProof/>
                <w:lang w:val="en-US"/>
              </w:rPr>
              <w:t xml:space="preserve">M.-J. Zhang y K. Zhang, «An Immersive Approach to the Visual Exploration of GeospatialNetwork Datasets,» de </w:t>
            </w:r>
            <w:r w:rsidRPr="00723F98">
              <w:rPr>
                <w:i/>
                <w:iCs/>
                <w:noProof/>
                <w:lang w:val="en-US"/>
              </w:rPr>
              <w:t>CCS Concepts: Human-centered computing ~ Virtual reality;Human-centered computing ~ Geographic visualization</w:t>
            </w:r>
            <w:r w:rsidRPr="00723F98">
              <w:rPr>
                <w:noProof/>
                <w:lang w:val="en-US"/>
              </w:rPr>
              <w:t xml:space="preserve">, Zhuhai, China, 2016. </w:t>
            </w:r>
          </w:p>
        </w:tc>
      </w:tr>
      <w:tr w:rsidR="00723F98" w:rsidRPr="00723F98" w14:paraId="168F66B0" w14:textId="77777777">
        <w:trPr>
          <w:divId w:val="654728572"/>
          <w:tblCellSpacing w:w="15" w:type="dxa"/>
        </w:trPr>
        <w:tc>
          <w:tcPr>
            <w:tcW w:w="50" w:type="pct"/>
            <w:hideMark/>
          </w:tcPr>
          <w:p w14:paraId="6ADA8F39" w14:textId="77777777" w:rsidR="00723F98" w:rsidRDefault="00723F98">
            <w:pPr>
              <w:pStyle w:val="Bibliografa"/>
              <w:rPr>
                <w:noProof/>
                <w:lang w:val="es-MX"/>
              </w:rPr>
            </w:pPr>
            <w:r>
              <w:rPr>
                <w:noProof/>
                <w:lang w:val="es-MX"/>
              </w:rPr>
              <w:t xml:space="preserve">[8] </w:t>
            </w:r>
          </w:p>
        </w:tc>
        <w:tc>
          <w:tcPr>
            <w:tcW w:w="0" w:type="auto"/>
            <w:hideMark/>
          </w:tcPr>
          <w:p w14:paraId="5DB57D29" w14:textId="77777777" w:rsidR="00723F98" w:rsidRPr="00723F98" w:rsidRDefault="00723F98">
            <w:pPr>
              <w:pStyle w:val="Bibliografa"/>
              <w:rPr>
                <w:noProof/>
                <w:lang w:val="en-US"/>
              </w:rPr>
            </w:pPr>
            <w:r w:rsidRPr="00723F98">
              <w:rPr>
                <w:noProof/>
                <w:lang w:val="en-US"/>
              </w:rPr>
              <w:t xml:space="preserve">D. P. Kumar, S. Archana y B. T. Kumar, «Graph Theory in an Object Oriented Approach,» </w:t>
            </w:r>
            <w:r w:rsidRPr="00723F98">
              <w:rPr>
                <w:i/>
                <w:iCs/>
                <w:noProof/>
                <w:lang w:val="en-US"/>
              </w:rPr>
              <w:t xml:space="preserve">Journal of Computer Sciences and Applications, </w:t>
            </w:r>
            <w:r w:rsidRPr="00723F98">
              <w:rPr>
                <w:noProof/>
                <w:lang w:val="en-US"/>
              </w:rPr>
              <w:t xml:space="preserve">vol. 3, nº 6, pp. 123-126, 2015. </w:t>
            </w:r>
          </w:p>
        </w:tc>
      </w:tr>
      <w:tr w:rsidR="00723F98" w:rsidRPr="00723F98" w14:paraId="71CCBF6E" w14:textId="77777777">
        <w:trPr>
          <w:divId w:val="654728572"/>
          <w:tblCellSpacing w:w="15" w:type="dxa"/>
        </w:trPr>
        <w:tc>
          <w:tcPr>
            <w:tcW w:w="50" w:type="pct"/>
            <w:hideMark/>
          </w:tcPr>
          <w:p w14:paraId="16632AC8" w14:textId="77777777" w:rsidR="00723F98" w:rsidRDefault="00723F98">
            <w:pPr>
              <w:pStyle w:val="Bibliografa"/>
              <w:rPr>
                <w:noProof/>
                <w:lang w:val="es-MX"/>
              </w:rPr>
            </w:pPr>
            <w:r>
              <w:rPr>
                <w:noProof/>
                <w:lang w:val="es-MX"/>
              </w:rPr>
              <w:t xml:space="preserve">[9] </w:t>
            </w:r>
          </w:p>
        </w:tc>
        <w:tc>
          <w:tcPr>
            <w:tcW w:w="0" w:type="auto"/>
            <w:hideMark/>
          </w:tcPr>
          <w:p w14:paraId="756D0103" w14:textId="77777777" w:rsidR="00723F98" w:rsidRPr="00723F98" w:rsidRDefault="00723F98">
            <w:pPr>
              <w:pStyle w:val="Bibliografa"/>
              <w:rPr>
                <w:noProof/>
                <w:lang w:val="en-US"/>
              </w:rPr>
            </w:pPr>
            <w:r w:rsidRPr="00723F98">
              <w:rPr>
                <w:noProof/>
                <w:lang w:val="en-US"/>
              </w:rPr>
              <w:t xml:space="preserve">D. C. Schmidt, «Applying Patterns and Frameworks to Develop,» de </w:t>
            </w:r>
            <w:r w:rsidRPr="00723F98">
              <w:rPr>
                <w:i/>
                <w:iCs/>
                <w:noProof/>
                <w:lang w:val="en-US"/>
              </w:rPr>
              <w:t>The Handbook of Programming Languages</w:t>
            </w:r>
            <w:r w:rsidRPr="00723F98">
              <w:rPr>
                <w:noProof/>
                <w:lang w:val="en-US"/>
              </w:rPr>
              <w:t>, St. Louis, Macmillan Technical Pub, 1997, p. 250.</w:t>
            </w:r>
          </w:p>
        </w:tc>
      </w:tr>
    </w:tbl>
    <w:p w14:paraId="56D8DC2A" w14:textId="77777777" w:rsidR="00723F98" w:rsidRPr="00723F98" w:rsidRDefault="00723F98">
      <w:pPr>
        <w:divId w:val="654728572"/>
        <w:rPr>
          <w:rFonts w:eastAsia="Times New Roman"/>
          <w:noProof/>
          <w:lang w:val="en-US"/>
        </w:rPr>
      </w:pPr>
    </w:p>
    <w:p w14:paraId="2749528F" w14:textId="139C3000" w:rsidR="008279CC" w:rsidRPr="00760DB6" w:rsidRDefault="00760DB6" w:rsidP="00C300F2">
      <w:pPr>
        <w:rPr>
          <w:lang w:val="en-US"/>
        </w:rPr>
      </w:pPr>
      <w:r>
        <w:fldChar w:fldCharType="end"/>
      </w:r>
    </w:p>
    <w:p w14:paraId="42F1092C" w14:textId="77777777" w:rsidR="008279CC" w:rsidRPr="00760DB6" w:rsidRDefault="008279CC" w:rsidP="00C300F2">
      <w:pPr>
        <w:rPr>
          <w:lang w:val="en-US"/>
        </w:rPr>
      </w:pPr>
    </w:p>
    <w:p w14:paraId="33F9B2EE" w14:textId="77777777" w:rsidR="0033095E" w:rsidRDefault="0033095E" w:rsidP="00C300F2">
      <w:pPr>
        <w:rPr>
          <w:i/>
        </w:rPr>
      </w:pPr>
      <w:r>
        <w:t>[Bibliografía Estilo IEEE</w:t>
      </w:r>
      <w:r w:rsidR="003D5BBC">
        <w:t xml:space="preserve">: </w:t>
      </w:r>
      <w:hyperlink r:id="rId14" w:history="1">
        <w:r w:rsidR="003D5BBC" w:rsidRPr="00B41CDA">
          <w:rPr>
            <w:rStyle w:val="Hipervnculo"/>
          </w:rPr>
          <w:t>http://www.ieee.org/documents/ieeecitationref.pdf</w:t>
        </w:r>
      </w:hyperlink>
      <w:r w:rsidR="003D5BBC">
        <w:t xml:space="preserve"> </w:t>
      </w:r>
    </w:p>
    <w:p w14:paraId="0D52150D" w14:textId="77777777"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14:paraId="20FE5D3B" w14:textId="77777777" w:rsidR="00766A9F" w:rsidRPr="00766A9F" w:rsidRDefault="00766A9F" w:rsidP="00C300F2">
      <w:pPr>
        <w:rPr>
          <w:iCs/>
          <w:lang w:val="es-MX"/>
        </w:rPr>
      </w:pPr>
      <w:r>
        <w:rPr>
          <w:iCs/>
          <w:lang w:val="es-MX"/>
        </w:rPr>
        <w:t>El formato de la bibliografía es como lista numerada simple, sin tabla.</w:t>
      </w:r>
    </w:p>
    <w:p w14:paraId="594B5B2D" w14:textId="77777777" w:rsidR="00766A9F" w:rsidRPr="00766A9F" w:rsidRDefault="00766A9F" w:rsidP="00C300F2">
      <w:pPr>
        <w:rPr>
          <w:iCs/>
          <w:lang w:val="es-MX"/>
        </w:rPr>
      </w:pPr>
      <w:r>
        <w:rPr>
          <w:iCs/>
          <w:lang w:val="es-MX"/>
        </w:rPr>
        <w:lastRenderedPageBreak/>
        <w:t>El formato de cada una es como se describe a continuación y dependiendo del tipo:</w:t>
      </w:r>
    </w:p>
    <w:p w14:paraId="3AF5B6C6" w14:textId="77777777" w:rsidR="00766A9F" w:rsidRPr="00766A9F" w:rsidRDefault="00766A9F" w:rsidP="00C300F2">
      <w:pPr>
        <w:rPr>
          <w:i/>
          <w:iCs/>
          <w:lang w:val="en-US"/>
        </w:rPr>
      </w:pPr>
      <w:r w:rsidRPr="00766A9F">
        <w:rPr>
          <w:i/>
          <w:iCs/>
          <w:lang w:val="en-US"/>
        </w:rPr>
        <w:t>[Book Article</w:t>
      </w:r>
    </w:p>
    <w:p w14:paraId="7F719335" w14:textId="77777777" w:rsidR="00766A9F" w:rsidRPr="00766A9F" w:rsidRDefault="00766A9F" w:rsidP="00C300F2">
      <w:pPr>
        <w:numPr>
          <w:ilvl w:val="0"/>
          <w:numId w:val="38"/>
        </w:numPr>
        <w:rPr>
          <w:i/>
          <w:iCs/>
          <w:lang w:val="en-US"/>
        </w:rPr>
      </w:pPr>
      <w:r w:rsidRPr="00766A9F">
        <w:rPr>
          <w:i/>
          <w:iCs/>
          <w:lang w:val="en-US"/>
        </w:rPr>
        <w:t>For an article in an edited book, use practice similar to that for </w:t>
      </w:r>
      <w:hyperlink r:id="rId15" w:anchor="auth-ed/trans" w:history="1">
        <w:r w:rsidRPr="005770B6">
          <w:rPr>
            <w:rStyle w:val="Hipervnculo"/>
            <w:i/>
            <w:iCs/>
            <w:lang w:val="en-US"/>
          </w:rPr>
          <w:t>author w/ editor or translator</w:t>
        </w:r>
      </w:hyperlink>
      <w:r w:rsidRPr="00766A9F">
        <w:rPr>
          <w:i/>
          <w:iCs/>
          <w:lang w:val="en-US"/>
        </w:rPr>
        <w:t> above, inserting article title between author[s] names and book title.</w:t>
      </w:r>
    </w:p>
    <w:p w14:paraId="43294AD2" w14:textId="77777777" w:rsidR="00766A9F" w:rsidRPr="00766A9F" w:rsidRDefault="00766A9F" w:rsidP="00C300F2">
      <w:pPr>
        <w:numPr>
          <w:ilvl w:val="0"/>
          <w:numId w:val="38"/>
        </w:numPr>
        <w:rPr>
          <w:i/>
          <w:iCs/>
          <w:lang w:val="en-US"/>
        </w:rPr>
      </w:pPr>
      <w:r w:rsidRPr="00766A9F">
        <w:rPr>
          <w:i/>
          <w:iCs/>
          <w:lang w:val="en-US"/>
        </w:rPr>
        <w:t>[Citation Number] Author name[s], "</w:t>
      </w:r>
      <w:hyperlink r:id="rId16" w:anchor="title-art" w:history="1">
        <w:r w:rsidRPr="005770B6">
          <w:rPr>
            <w:rStyle w:val="Hipervnculo"/>
            <w:i/>
            <w:iCs/>
            <w:lang w:val="en-US"/>
          </w:rPr>
          <w:t>article title</w:t>
        </w:r>
      </w:hyperlink>
      <w:r w:rsidRPr="00766A9F">
        <w:rPr>
          <w:i/>
          <w:iCs/>
          <w:lang w:val="en-US"/>
        </w:rPr>
        <w:t>," in  </w:t>
      </w:r>
      <w:hyperlink r:id="rId17" w:anchor="title" w:history="1">
        <w:r w:rsidRPr="005770B6">
          <w:rPr>
            <w:rStyle w:val="Hipervnculo"/>
            <w:i/>
            <w:iCs/>
            <w:lang w:val="en-US"/>
          </w:rPr>
          <w:t>book title</w:t>
        </w:r>
      </w:hyperlink>
      <w:r w:rsidRPr="00766A9F">
        <w:rPr>
          <w:i/>
          <w:iCs/>
          <w:lang w:val="en-US"/>
        </w:rPr>
        <w:t>, </w:t>
      </w:r>
      <w:hyperlink r:id="rId18" w:anchor="auth-ed/trans" w:history="1">
        <w:r w:rsidRPr="005770B6">
          <w:rPr>
            <w:rStyle w:val="Hipervnculo"/>
            <w:i/>
            <w:iCs/>
            <w:lang w:val="en-US"/>
          </w:rPr>
          <w:t>editor names</w:t>
        </w:r>
      </w:hyperlink>
      <w:r w:rsidRPr="00766A9F">
        <w:rPr>
          <w:i/>
          <w:iCs/>
          <w:lang w:val="en-US"/>
        </w:rPr>
        <w:t>, publication location: publisher, year, </w:t>
      </w:r>
      <w:hyperlink r:id="rId19" w:anchor="pages" w:history="1">
        <w:r w:rsidRPr="005770B6">
          <w:rPr>
            <w:rStyle w:val="Hipervnculo"/>
            <w:i/>
            <w:iCs/>
            <w:lang w:val="en-US"/>
          </w:rPr>
          <w:t>pages.</w:t>
        </w:r>
      </w:hyperlink>
    </w:p>
    <w:p w14:paraId="222829CA" w14:textId="77777777" w:rsidR="00766A9F" w:rsidRPr="00766A9F" w:rsidRDefault="00766A9F" w:rsidP="00C300F2">
      <w:pPr>
        <w:numPr>
          <w:ilvl w:val="0"/>
          <w:numId w:val="38"/>
        </w:numPr>
        <w:rPr>
          <w:i/>
          <w:iCs/>
          <w:lang w:val="en-US"/>
        </w:rPr>
      </w:pPr>
      <w:proofErr w:type="spellStart"/>
      <w:r w:rsidRPr="00766A9F">
        <w:rPr>
          <w:i/>
          <w:iCs/>
        </w:rPr>
        <w:t>Examples</w:t>
      </w:r>
      <w:proofErr w:type="spellEnd"/>
      <w:r w:rsidRPr="00766A9F">
        <w:rPr>
          <w:i/>
          <w:iCs/>
        </w:rPr>
        <w:t>:]</w:t>
      </w:r>
    </w:p>
    <w:p w14:paraId="79D7F981" w14:textId="77777777"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w:t>
      </w:r>
      <w:proofErr w:type="spellStart"/>
      <w:r w:rsidRPr="005770B6">
        <w:rPr>
          <w:rStyle w:val="ReferenciaCar"/>
          <w:lang w:val="en-US"/>
        </w:rPr>
        <w:t>Photosensory</w:t>
      </w:r>
      <w:proofErr w:type="spellEnd"/>
      <w:r w:rsidRPr="005770B6">
        <w:rPr>
          <w:rStyle w:val="ReferenciaCar"/>
          <w:lang w:val="en-US"/>
        </w:rPr>
        <w:t xml:space="preserve"> reception and transduction," </w:t>
      </w:r>
      <w:proofErr w:type="spellStart"/>
      <w:r w:rsidRPr="005770B6">
        <w:rPr>
          <w:rStyle w:val="ReferenciaCar"/>
          <w:lang w:val="en-US"/>
        </w:rPr>
        <w:t>inSensory</w:t>
      </w:r>
      <w:proofErr w:type="spellEnd"/>
      <w:r w:rsidRPr="005770B6">
        <w:rPr>
          <w:rStyle w:val="ReferenciaCar"/>
          <w:lang w:val="en-US"/>
        </w:rPr>
        <w:t xml:space="preserve"> Receptors</w:t>
      </w:r>
      <w:r w:rsidRPr="005770B6">
        <w:rPr>
          <w:lang w:val="en-US"/>
        </w:rPr>
        <w:t xml:space="preserve"> and Signal Transduction, J.L. Spudich and B.H. </w:t>
      </w:r>
      <w:proofErr w:type="spellStart"/>
      <w:r w:rsidRPr="005770B6">
        <w:rPr>
          <w:lang w:val="en-US"/>
        </w:rPr>
        <w:t>Satir</w:t>
      </w:r>
      <w:proofErr w:type="spellEnd"/>
      <w:r w:rsidRPr="005770B6">
        <w:rPr>
          <w:lang w:val="en-US"/>
        </w:rPr>
        <w:t xml:space="preserve">, Eds.  </w:t>
      </w:r>
      <w:r w:rsidRPr="00766A9F">
        <w:t xml:space="preserve">New York: </w:t>
      </w:r>
      <w:proofErr w:type="spellStart"/>
      <w:r w:rsidRPr="00766A9F">
        <w:t>Willey</w:t>
      </w:r>
      <w:proofErr w:type="spellEnd"/>
      <w:r w:rsidRPr="00766A9F">
        <w:t>-Liss, 1991.  pp. 1-64.</w:t>
      </w:r>
    </w:p>
    <w:p w14:paraId="6D8BC2DF" w14:textId="77777777" w:rsidR="00766A9F" w:rsidRPr="005770B6" w:rsidRDefault="00766A9F" w:rsidP="00C300F2">
      <w:pPr>
        <w:pStyle w:val="Prrafodelista"/>
        <w:numPr>
          <w:ilvl w:val="0"/>
          <w:numId w:val="44"/>
        </w:numPr>
        <w:ind w:left="567" w:hanging="567"/>
        <w:rPr>
          <w:lang w:val="en-US"/>
        </w:rPr>
      </w:pPr>
      <w:r w:rsidRPr="005770B6">
        <w:rPr>
          <w:iCs/>
          <w:lang w:val="en-US"/>
        </w:rPr>
        <w:t>J. Lacan.  "The insistence of the letter in the unconscious,</w:t>
      </w:r>
      <w:proofErr w:type="gramStart"/>
      <w:r w:rsidRPr="005770B6">
        <w:rPr>
          <w:iCs/>
          <w:lang w:val="en-US"/>
        </w:rPr>
        <w:t>"  in</w:t>
      </w:r>
      <w:proofErr w:type="gramEnd"/>
      <w:r w:rsidRPr="005770B6">
        <w:rPr>
          <w:iCs/>
          <w:lang w:val="en-US"/>
        </w:rPr>
        <w:t xml:space="preserve"> Psychoanalysis and Language, David Lodge, Ed., J. Rose, Trans.,  Ithaca, NY: Cornell University Press, 1992, pp. 123-34.</w:t>
      </w:r>
    </w:p>
    <w:p w14:paraId="25BFCC57" w14:textId="77777777" w:rsidR="00766A9F" w:rsidRPr="00766A9F" w:rsidRDefault="00766A9F" w:rsidP="00C300F2">
      <w:pPr>
        <w:rPr>
          <w:i/>
          <w:iCs/>
          <w:lang w:val="en-US"/>
        </w:rPr>
      </w:pPr>
      <w:bookmarkStart w:id="52" w:name="Journal"/>
      <w:bookmarkEnd w:id="52"/>
      <w:r w:rsidRPr="00766A9F">
        <w:rPr>
          <w:i/>
          <w:iCs/>
          <w:lang w:val="en-US"/>
        </w:rPr>
        <w:t xml:space="preserve">[Journal  </w:t>
      </w:r>
    </w:p>
    <w:p w14:paraId="4A0EEBAA" w14:textId="77777777" w:rsidR="00766A9F" w:rsidRPr="00766A9F" w:rsidRDefault="00766A9F" w:rsidP="00C300F2">
      <w:pPr>
        <w:numPr>
          <w:ilvl w:val="0"/>
          <w:numId w:val="39"/>
        </w:numPr>
        <w:rPr>
          <w:i/>
          <w:iCs/>
          <w:lang w:val="en-US"/>
        </w:rPr>
      </w:pPr>
      <w:r w:rsidRPr="00766A9F">
        <w:rPr>
          <w:i/>
          <w:iCs/>
          <w:lang w:val="en-US"/>
        </w:rPr>
        <w:t>[Citation Number] Author name[s], "</w:t>
      </w:r>
      <w:hyperlink r:id="rId20"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1" w:anchor="title-per" w:history="1">
        <w:r w:rsidRPr="005770B6">
          <w:rPr>
            <w:rStyle w:val="Hipervnculo"/>
            <w:i/>
            <w:iCs/>
            <w:lang w:val="en-US"/>
          </w:rPr>
          <w:t>journal</w:t>
        </w:r>
        <w:proofErr w:type="spellEnd"/>
        <w:r w:rsidRPr="005770B6">
          <w:rPr>
            <w:rStyle w:val="Hipervnculo"/>
            <w:i/>
            <w:iCs/>
            <w:lang w:val="en-US"/>
          </w:rPr>
          <w:t xml:space="preserve"> title</w:t>
        </w:r>
      </w:hyperlink>
      <w:r w:rsidRPr="00766A9F">
        <w:rPr>
          <w:i/>
          <w:iCs/>
          <w:lang w:val="en-US"/>
        </w:rPr>
        <w:t> , </w:t>
      </w:r>
      <w:hyperlink r:id="rId22" w:anchor="volume" w:history="1">
        <w:r w:rsidRPr="005770B6">
          <w:rPr>
            <w:rStyle w:val="Hipervnculo"/>
            <w:i/>
            <w:iCs/>
            <w:lang w:val="en-US"/>
          </w:rPr>
          <w:t>volume number, issue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3" w:anchor="pages" w:history="1">
        <w:r w:rsidRPr="005770B6">
          <w:rPr>
            <w:rStyle w:val="Hipervnculo"/>
            <w:i/>
            <w:iCs/>
            <w:lang w:val="en-US"/>
          </w:rPr>
          <w:t>pages</w:t>
        </w:r>
      </w:hyperlink>
      <w:r w:rsidRPr="00766A9F">
        <w:rPr>
          <w:i/>
          <w:iCs/>
          <w:lang w:val="en-US"/>
        </w:rPr>
        <w:t>, publication year.</w:t>
      </w:r>
    </w:p>
    <w:p w14:paraId="3973AC3B" w14:textId="77777777"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5A31440" w14:textId="77777777" w:rsidR="00766A9F" w:rsidRPr="00766A9F" w:rsidRDefault="00766A9F" w:rsidP="00C300F2">
      <w:pPr>
        <w:numPr>
          <w:ilvl w:val="0"/>
          <w:numId w:val="39"/>
        </w:numPr>
        <w:rPr>
          <w:i/>
          <w:iCs/>
          <w:lang w:val="en-US"/>
        </w:rPr>
      </w:pPr>
      <w:r w:rsidRPr="00766A9F">
        <w:rPr>
          <w:i/>
          <w:iCs/>
          <w:lang w:val="en-US"/>
        </w:rPr>
        <w:t>Examples:</w:t>
      </w:r>
      <w:r>
        <w:rPr>
          <w:i/>
          <w:iCs/>
          <w:lang w:val="en-US"/>
        </w:rPr>
        <w:t>]</w:t>
      </w:r>
    </w:p>
    <w:p w14:paraId="7C4C934B" w14:textId="77777777" w:rsidR="00766A9F" w:rsidRDefault="00766A9F" w:rsidP="00C300F2">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20BB9F5B" w14:textId="77777777" w:rsidR="00766A9F" w:rsidRPr="00766A9F" w:rsidRDefault="00766A9F" w:rsidP="00C300F2">
      <w:pPr>
        <w:pStyle w:val="Referencia"/>
        <w:rPr>
          <w:iCs/>
          <w:vanish/>
          <w:lang w:val="en-US"/>
        </w:rPr>
      </w:pPr>
      <w:r w:rsidRPr="005770B6">
        <w:rPr>
          <w:iCs/>
          <w:lang w:val="en-US"/>
        </w:rPr>
        <w:t>J</w:t>
      </w:r>
      <w:proofErr w:type="spellEnd"/>
      <w:r w:rsidRPr="005770B6">
        <w:rPr>
          <w:iCs/>
          <w:lang w:val="en-US"/>
        </w:rPr>
        <w:t xml:space="preserve">. </w:t>
      </w:r>
      <w:proofErr w:type="spellStart"/>
      <w:r w:rsidRPr="005770B6">
        <w:rPr>
          <w:iCs/>
          <w:lang w:val="en-US"/>
        </w:rPr>
        <w:t>Allemang</w:t>
      </w:r>
      <w:proofErr w:type="spellEnd"/>
      <w:r w:rsidRPr="005770B6">
        <w:rPr>
          <w:iCs/>
          <w:lang w:val="en-US"/>
        </w:rPr>
        <w:t xml:space="preserve">, "Social studies in gibberish," Quarterly Reviews of Doublespeak, vol. 20, no. 1, pp. 9-10. </w:t>
      </w:r>
    </w:p>
    <w:p w14:paraId="58DD2A51" w14:textId="77777777" w:rsidR="00766A9F" w:rsidRPr="00766A9F" w:rsidRDefault="00766A9F" w:rsidP="00C300F2">
      <w:pPr>
        <w:rPr>
          <w:i/>
          <w:iCs/>
          <w:lang w:val="en-US"/>
        </w:rPr>
      </w:pPr>
      <w:bookmarkStart w:id="53" w:name="Periodical_Article_(Semi-Frequent)"/>
      <w:bookmarkEnd w:id="53"/>
      <w:r w:rsidRPr="00766A9F">
        <w:rPr>
          <w:i/>
          <w:iCs/>
          <w:lang w:val="en-US"/>
        </w:rPr>
        <w:t>[Popular Periodical Article (monthly or bimonthly)</w:t>
      </w:r>
    </w:p>
    <w:p w14:paraId="37AD5179" w14:textId="77777777"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14:paraId="0F1B65F4" w14:textId="77777777" w:rsidR="00766A9F" w:rsidRPr="00766A9F" w:rsidRDefault="00766A9F" w:rsidP="00C300F2">
      <w:pPr>
        <w:numPr>
          <w:ilvl w:val="0"/>
          <w:numId w:val="40"/>
        </w:numPr>
        <w:rPr>
          <w:i/>
          <w:iCs/>
          <w:lang w:val="en-US"/>
        </w:rPr>
      </w:pPr>
      <w:r w:rsidRPr="00766A9F">
        <w:rPr>
          <w:i/>
          <w:iCs/>
          <w:lang w:val="en-US"/>
        </w:rPr>
        <w:t>[Citation Number] Author name[s], "</w:t>
      </w:r>
      <w:hyperlink r:id="rId24"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5"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 </w:t>
      </w:r>
      <w:hyperlink r:id="rId26" w:anchor="volume" w:history="1">
        <w:r w:rsidRPr="005770B6">
          <w:rPr>
            <w:rStyle w:val="Hipervnculo"/>
            <w:i/>
            <w:iCs/>
            <w:lang w:val="en-US"/>
          </w:rPr>
          <w:t>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7" w:anchor="pages" w:history="1">
        <w:r w:rsidRPr="005770B6">
          <w:rPr>
            <w:rStyle w:val="Hipervnculo"/>
            <w:i/>
            <w:iCs/>
            <w:lang w:val="en-US"/>
          </w:rPr>
          <w:t>pages</w:t>
        </w:r>
      </w:hyperlink>
      <w:r w:rsidRPr="00766A9F">
        <w:rPr>
          <w:i/>
          <w:iCs/>
          <w:lang w:val="en-US"/>
        </w:rPr>
        <w:t>, publication year.</w:t>
      </w:r>
    </w:p>
    <w:p w14:paraId="2922F0B3" w14:textId="77777777" w:rsidR="00766A9F" w:rsidRPr="00766A9F" w:rsidRDefault="00766A9F" w:rsidP="00C300F2">
      <w:pPr>
        <w:numPr>
          <w:ilvl w:val="0"/>
          <w:numId w:val="40"/>
        </w:numPr>
        <w:rPr>
          <w:i/>
          <w:iCs/>
          <w:lang w:val="en-US"/>
        </w:rPr>
      </w:pPr>
      <w:r w:rsidRPr="00766A9F">
        <w:rPr>
          <w:i/>
          <w:iCs/>
          <w:lang w:val="en-US"/>
        </w:rPr>
        <w:t>Examples:</w:t>
      </w:r>
      <w:r>
        <w:rPr>
          <w:i/>
          <w:iCs/>
          <w:lang w:val="en-US"/>
        </w:rPr>
        <w:t>]</w:t>
      </w:r>
    </w:p>
    <w:p w14:paraId="3C78B933" w14:textId="77777777" w:rsidR="00766A9F" w:rsidRPr="005770B6" w:rsidRDefault="00766A9F" w:rsidP="00C300F2">
      <w:pPr>
        <w:pStyle w:val="Referencia"/>
        <w:rPr>
          <w:lang w:val="en-US"/>
        </w:rPr>
      </w:pPr>
      <w:r w:rsidRPr="005770B6">
        <w:rPr>
          <w:lang w:val="en-US"/>
        </w:rPr>
        <w:t>J. Fallows, "Network technology," Atlantic Monthly, Jul.</w:t>
      </w:r>
      <w:proofErr w:type="gramStart"/>
      <w:r w:rsidRPr="005770B6">
        <w:rPr>
          <w:lang w:val="en-US"/>
        </w:rPr>
        <w:t>,  pp.</w:t>
      </w:r>
      <w:proofErr w:type="gramEnd"/>
      <w:r w:rsidRPr="005770B6">
        <w:rPr>
          <w:lang w:val="en-US"/>
        </w:rPr>
        <w:t xml:space="preserve"> 34-36, 1994.</w:t>
      </w:r>
    </w:p>
    <w:p w14:paraId="7E65BFE0" w14:textId="77777777" w:rsidR="00766A9F" w:rsidRDefault="00766A9F" w:rsidP="00C300F2">
      <w:pPr>
        <w:rPr>
          <w:i/>
          <w:iCs/>
          <w:lang w:val="en-US"/>
        </w:rPr>
      </w:pPr>
      <w:bookmarkStart w:id="54" w:name="Periodical_(Frequent)"/>
      <w:bookmarkEnd w:id="54"/>
    </w:p>
    <w:p w14:paraId="207EF93A" w14:textId="77777777" w:rsidR="00766A9F" w:rsidRPr="00766A9F" w:rsidRDefault="00766A9F" w:rsidP="00C300F2">
      <w:pPr>
        <w:rPr>
          <w:i/>
          <w:iCs/>
          <w:lang w:val="en-US"/>
        </w:rPr>
      </w:pPr>
      <w:r w:rsidRPr="00766A9F">
        <w:rPr>
          <w:i/>
          <w:iCs/>
          <w:lang w:val="en-US"/>
        </w:rPr>
        <w:t>[Popular Periodical Article (Biweekly, weekly, or daily)</w:t>
      </w:r>
    </w:p>
    <w:p w14:paraId="422BDB7F" w14:textId="77777777"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14:paraId="27905E2C" w14:textId="77777777" w:rsidR="00766A9F" w:rsidRPr="00766A9F" w:rsidRDefault="00766A9F" w:rsidP="00C300F2">
      <w:pPr>
        <w:numPr>
          <w:ilvl w:val="0"/>
          <w:numId w:val="41"/>
        </w:numPr>
        <w:rPr>
          <w:i/>
          <w:iCs/>
          <w:lang w:val="en-US"/>
        </w:rPr>
      </w:pPr>
      <w:r w:rsidRPr="00766A9F">
        <w:rPr>
          <w:i/>
          <w:iCs/>
          <w:lang w:val="en-US"/>
        </w:rPr>
        <w:t>[Citation Number] Author name[s], "</w:t>
      </w:r>
      <w:hyperlink r:id="rId28"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9"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w:t>
      </w:r>
      <w:hyperlink r:id="rId30" w:anchor="volume" w:history="1">
        <w:r w:rsidRPr="005770B6">
          <w:rPr>
            <w:rStyle w:val="Hipervnculo"/>
            <w:i/>
            <w:iCs/>
            <w:lang w:val="en-US"/>
          </w:rPr>
          <w:t>day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31" w:anchor="pages" w:history="1">
        <w:r w:rsidRPr="005770B6">
          <w:rPr>
            <w:rStyle w:val="Hipervnculo"/>
            <w:i/>
            <w:iCs/>
            <w:lang w:val="en-US"/>
          </w:rPr>
          <w:t>pages</w:t>
        </w:r>
      </w:hyperlink>
      <w:r w:rsidRPr="00766A9F">
        <w:rPr>
          <w:i/>
          <w:iCs/>
          <w:lang w:val="en-US"/>
        </w:rPr>
        <w:t>, publication year.</w:t>
      </w:r>
    </w:p>
    <w:p w14:paraId="687978F3" w14:textId="77777777" w:rsidR="00766A9F" w:rsidRPr="00766A9F" w:rsidRDefault="00766A9F" w:rsidP="00C300F2">
      <w:pPr>
        <w:numPr>
          <w:ilvl w:val="0"/>
          <w:numId w:val="41"/>
        </w:numPr>
        <w:rPr>
          <w:i/>
          <w:iCs/>
          <w:lang w:val="en-US"/>
        </w:rPr>
      </w:pPr>
      <w:r w:rsidRPr="00766A9F">
        <w:rPr>
          <w:i/>
          <w:iCs/>
          <w:lang w:val="en-US"/>
        </w:rPr>
        <w:lastRenderedPageBreak/>
        <w:t>Examples:]</w:t>
      </w:r>
    </w:p>
    <w:p w14:paraId="1722009C" w14:textId="77777777" w:rsidR="00766A9F" w:rsidRDefault="00766A9F" w:rsidP="00C300F2">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0E7E1D98" w14:textId="77777777" w:rsidR="00766A9F" w:rsidRPr="00766A9F" w:rsidRDefault="00766A9F" w:rsidP="00C300F2">
      <w:pPr>
        <w:pStyle w:val="Referencia"/>
        <w:rPr>
          <w:lang w:val="en-US"/>
        </w:rPr>
      </w:pPr>
      <w:r w:rsidRPr="005770B6">
        <w:rPr>
          <w:iCs/>
          <w:lang w:val="en-US"/>
        </w:rPr>
        <w:t>J. Turner, "Disorder 'kills without warning,'</w:t>
      </w:r>
      <w:proofErr w:type="gramStart"/>
      <w:r w:rsidRPr="005770B6">
        <w:rPr>
          <w:iCs/>
          <w:lang w:val="en-US"/>
        </w:rPr>
        <w:t>"  The</w:t>
      </w:r>
      <w:proofErr w:type="gramEnd"/>
      <w:r w:rsidRPr="005770B6">
        <w:rPr>
          <w:iCs/>
          <w:lang w:val="en-US"/>
        </w:rPr>
        <w:t xml:space="preserve"> Toronto Star, 26 Jun., pp. </w:t>
      </w:r>
      <w:r w:rsidRPr="00766A9F">
        <w:rPr>
          <w:iCs/>
          <w:lang w:val="es-MX"/>
        </w:rPr>
        <w:t xml:space="preserve">F1-F2, 1998. </w:t>
      </w:r>
    </w:p>
    <w:p w14:paraId="1741F72F" w14:textId="77777777" w:rsidR="00766A9F" w:rsidRPr="00766A9F" w:rsidRDefault="00766A9F" w:rsidP="00C300F2">
      <w:pPr>
        <w:rPr>
          <w:i/>
          <w:iCs/>
          <w:lang w:val="en-US"/>
        </w:rPr>
      </w:pPr>
      <w:bookmarkStart w:id="55" w:name="Conference_Proceedings"/>
      <w:bookmarkEnd w:id="55"/>
      <w:r w:rsidRPr="00766A9F">
        <w:rPr>
          <w:i/>
          <w:iCs/>
          <w:lang w:val="en-US"/>
        </w:rPr>
        <w:t>[Paper Published in Conference Proceedings or Presented at Conference</w:t>
      </w:r>
    </w:p>
    <w:p w14:paraId="58B48AEF" w14:textId="77777777"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2142C9E5" w14:textId="77777777" w:rsidR="00766A9F" w:rsidRPr="00766A9F" w:rsidRDefault="00766A9F" w:rsidP="00C300F2">
      <w:pPr>
        <w:numPr>
          <w:ilvl w:val="0"/>
          <w:numId w:val="42"/>
        </w:numPr>
        <w:rPr>
          <w:i/>
          <w:iCs/>
          <w:lang w:val="en-US"/>
        </w:rPr>
      </w:pPr>
      <w:r w:rsidRPr="00766A9F">
        <w:rPr>
          <w:i/>
          <w:iCs/>
          <w:lang w:val="en-US"/>
        </w:rPr>
        <w:t>Example:]</w:t>
      </w:r>
    </w:p>
    <w:p w14:paraId="1A480C38" w14:textId="77777777" w:rsidR="00766A9F" w:rsidRDefault="00766A9F" w:rsidP="00C300F2">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59097265" w14:textId="77777777" w:rsidR="00766A9F" w:rsidRPr="00FF1675" w:rsidRDefault="00FF1675" w:rsidP="00C300F2">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32" w:anchor="title-art" w:history="1">
        <w:r w:rsidR="00766A9F" w:rsidRPr="005770B6">
          <w:rPr>
            <w:rStyle w:val="Hipervnculo"/>
            <w:i/>
            <w:iCs/>
            <w:lang w:val="en-US"/>
          </w:rPr>
          <w:t>article title</w:t>
        </w:r>
      </w:hyperlink>
      <w:r w:rsidR="00766A9F" w:rsidRPr="00FF1675">
        <w:rPr>
          <w:i/>
          <w:iCs/>
          <w:lang w:val="en-US"/>
        </w:rPr>
        <w:t>," presented at conference title. conference location, year.</w:t>
      </w:r>
    </w:p>
    <w:p w14:paraId="5A76736B" w14:textId="77777777"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14:paraId="0D36AAD6" w14:textId="77777777" w:rsidR="00766A9F" w:rsidRPr="00766A9F" w:rsidRDefault="00FF1675" w:rsidP="00C300F2">
      <w:pPr>
        <w:pStyle w:val="Referencia"/>
        <w:rPr>
          <w:lang w:val="es-MX"/>
        </w:rPr>
      </w:pPr>
      <w:r w:rsidRPr="005770B6">
        <w:rPr>
          <w:lang w:val="en-US"/>
        </w:rPr>
        <w:t xml:space="preserve">M. Lai, B. Chen, and S. </w:t>
      </w:r>
      <w:proofErr w:type="gramStart"/>
      <w:r w:rsidRPr="005770B6">
        <w:rPr>
          <w:lang w:val="en-US"/>
        </w:rPr>
        <w:t>Yuan,  "</w:t>
      </w:r>
      <w:proofErr w:type="gramEnd"/>
      <w:r w:rsidRPr="005770B6">
        <w:rPr>
          <w:lang w:val="en-US"/>
        </w:rPr>
        <w:t xml:space="preserve">Toward a new educational environment," presented at 4th Int. </w:t>
      </w:r>
      <w:r w:rsidRPr="00FF1675">
        <w:rPr>
          <w:lang w:val="es-MX"/>
        </w:rPr>
        <w:t xml:space="preserve">World Wide Web Conf. Boston, MA, 1995. </w:t>
      </w:r>
    </w:p>
    <w:p w14:paraId="05449ADA" w14:textId="77777777" w:rsidR="00766A9F" w:rsidRPr="00FF1675" w:rsidRDefault="00766A9F" w:rsidP="00C300F2">
      <w:pPr>
        <w:rPr>
          <w:i/>
          <w:iCs/>
          <w:lang w:val="es-MX"/>
        </w:rPr>
      </w:pPr>
      <w:r w:rsidRPr="00766A9F">
        <w:rPr>
          <w:iCs/>
          <w:lang w:val="es-MX"/>
        </w:rPr>
        <w:br/>
      </w:r>
      <w:bookmarkStart w:id="56" w:name="wp"/>
      <w:bookmarkEnd w:id="56"/>
      <w:r w:rsidR="00FF1675" w:rsidRPr="00FF1675">
        <w:rPr>
          <w:i/>
          <w:iCs/>
          <w:lang w:val="es-MX"/>
        </w:rPr>
        <w:t>[</w:t>
      </w:r>
      <w:r w:rsidRPr="00FF1675">
        <w:rPr>
          <w:i/>
          <w:iCs/>
          <w:lang w:val="es-MX"/>
        </w:rPr>
        <w:t>Web Page</w:t>
      </w:r>
    </w:p>
    <w:p w14:paraId="33F55F22" w14:textId="77777777"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674F6F32" w14:textId="77777777"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14:paraId="6D69B4D1" w14:textId="77777777" w:rsidR="00FF1675" w:rsidRPr="00074E53" w:rsidRDefault="00FF1675" w:rsidP="00C300F2">
      <w:pPr>
        <w:pStyle w:val="Referencia"/>
        <w:rPr>
          <w:i/>
          <w:iCs/>
          <w:lang w:val="en-US"/>
        </w:rPr>
      </w:pPr>
      <w:r w:rsidRPr="005770B6">
        <w:rPr>
          <w:lang w:val="en-US"/>
        </w:rPr>
        <w:t xml:space="preserve">A. </w:t>
      </w:r>
      <w:proofErr w:type="spellStart"/>
      <w:r w:rsidRPr="005770B6">
        <w:rPr>
          <w:lang w:val="en-US"/>
        </w:rPr>
        <w:t>Harnack</w:t>
      </w:r>
      <w:proofErr w:type="spellEnd"/>
      <w:r w:rsidRPr="005770B6">
        <w:rPr>
          <w:lang w:val="en-US"/>
        </w:rPr>
        <w:t xml:space="preserve"> and G. </w:t>
      </w:r>
      <w:proofErr w:type="spellStart"/>
      <w:r w:rsidRPr="005770B6">
        <w:rPr>
          <w:lang w:val="en-US"/>
        </w:rPr>
        <w:t>Kleppinger</w:t>
      </w:r>
      <w:proofErr w:type="spellEnd"/>
      <w:r w:rsidRPr="005770B6">
        <w:rPr>
          <w:lang w:val="en-US"/>
        </w:rPr>
        <w:t xml:space="preserve">, "Beyond the MLA Handbook: Documenting Electronic Sources on the Internet." </w:t>
      </w:r>
      <w:r w:rsidRPr="00074E53">
        <w:rPr>
          <w:lang w:val="en-US"/>
        </w:rPr>
        <w:t>Kairos, [Online serial] 1 (2), (1996 Sum), Available at HTTP: http://english.ttu.edu.kairos/1.2/</w:t>
      </w:r>
    </w:p>
    <w:p w14:paraId="0B4AA619" w14:textId="77777777" w:rsidR="00FF1675" w:rsidRPr="00074E53" w:rsidRDefault="00FF1675" w:rsidP="00C300F2">
      <w:pPr>
        <w:pStyle w:val="Referencia"/>
        <w:rPr>
          <w:i/>
          <w:iCs/>
          <w:lang w:val="en-US"/>
        </w:rPr>
      </w:pPr>
      <w:r w:rsidRPr="00074E53">
        <w:rPr>
          <w:lang w:val="en-US"/>
        </w:rPr>
        <w:t>P. Curtis, "Mudding: Social Phenomena in text-based virtual realities," [Online document] Aug. 1992, [1996 Aug 30], Available at FTP: parcftp.xerox.com/pub/MOO/papers/DIAC921992.</w:t>
      </w:r>
    </w:p>
    <w:p w14:paraId="49D2BD69" w14:textId="77777777" w:rsidR="003D5BBC" w:rsidRDefault="00766A9F" w:rsidP="00C300F2">
      <w:pPr>
        <w:rPr>
          <w:i/>
        </w:rPr>
      </w:pPr>
      <w:r>
        <w:rPr>
          <w:b/>
        </w:rPr>
        <w:t>********</w:t>
      </w:r>
      <w:r w:rsidRPr="00766A9F">
        <w:rPr>
          <w:b/>
        </w:rPr>
        <w:t xml:space="preserve">El </w:t>
      </w:r>
      <w:r w:rsidR="00FF1675">
        <w:rPr>
          <w:b/>
        </w:rPr>
        <w:t>estilo es Referencia</w:t>
      </w:r>
      <w:r>
        <w:t>]</w:t>
      </w: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Textoennegrita"/>
        </w:rPr>
      </w:pPr>
      <w:r w:rsidRPr="00290362">
        <w:rPr>
          <w:rStyle w:val="Textoennegrita"/>
        </w:rPr>
        <w:lastRenderedPageBreak/>
        <w:t>APÉNDICE A. Título</w:t>
      </w:r>
    </w:p>
    <w:p w14:paraId="4D128DE0" w14:textId="77777777" w:rsidR="000376C1" w:rsidRPr="00C300F2" w:rsidRDefault="000376C1" w:rsidP="00C300F2">
      <w:pPr>
        <w:rPr>
          <w:rStyle w:val="Textoennegrita"/>
          <w:b w:val="0"/>
          <w:bCs w:val="0"/>
        </w:rPr>
      </w:pPr>
    </w:p>
    <w:sectPr w:rsidR="000376C1" w:rsidRPr="00C300F2" w:rsidSect="0000660D">
      <w:headerReference w:type="even" r:id="rId33"/>
      <w:headerReference w:type="default" r:id="rId34"/>
      <w:footerReference w:type="even" r:id="rId35"/>
      <w:footerReference w:type="default" r:id="rId36"/>
      <w:headerReference w:type="first" r:id="rId37"/>
      <w:footerReference w:type="first" r:id="rId3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ribe, A" w:date="2017-10-31T17:53:00Z" w:initials="UA">
    <w:p w14:paraId="246688B9" w14:textId="40367D07" w:rsidR="004A5537" w:rsidRDefault="004A5537">
      <w:pPr>
        <w:pStyle w:val="Textocomentario"/>
      </w:pPr>
      <w:r>
        <w:rPr>
          <w:rStyle w:val="Refdecomentario"/>
        </w:rPr>
        <w:annotationRef/>
      </w:r>
      <w:r>
        <w:t>Ponle tu nombre y el nombre del proyecto al archivo, un archivo que solo se llame Enunciado de alcance no presenta nada de información ni se puede distinguir.</w:t>
      </w:r>
    </w:p>
  </w:comment>
  <w:comment w:id="1" w:author="Uribe, A" w:date="2017-10-31T17:54:00Z" w:initials="UA">
    <w:p w14:paraId="056746FE" w14:textId="6CA42DAA" w:rsidR="004A5537" w:rsidRDefault="004A5537">
      <w:pPr>
        <w:pStyle w:val="Textocomentario"/>
      </w:pPr>
      <w:r>
        <w:rPr>
          <w:rStyle w:val="Refdecomentario"/>
        </w:rPr>
        <w:annotationRef/>
      </w:r>
      <w:r>
        <w:t>Cuando actualices la fecha, recuerda el espacio entre el punto y el número del día.</w:t>
      </w:r>
    </w:p>
  </w:comment>
  <w:comment w:id="2" w:author="David Poncho Velasco" w:date="2017-11-01T17:33:00Z" w:initials="DPV">
    <w:p w14:paraId="379915EB" w14:textId="2B2E040C" w:rsidR="004A5537" w:rsidRDefault="004A5537">
      <w:pPr>
        <w:pStyle w:val="Textocomentario"/>
      </w:pPr>
      <w:r>
        <w:rPr>
          <w:rStyle w:val="Refdecomentario"/>
        </w:rPr>
        <w:annotationRef/>
      </w:r>
      <w:r>
        <w:t>Poner la fecha de cuando se vuelve a entregar</w:t>
      </w:r>
    </w:p>
  </w:comment>
  <w:comment w:id="3" w:author="Uribe, A" w:date="2017-10-31T17:55:00Z" w:initials="UA">
    <w:p w14:paraId="7178BEE0" w14:textId="022F47AA" w:rsidR="004A5537" w:rsidRDefault="004A5537">
      <w:pPr>
        <w:pStyle w:val="Textocomentario"/>
      </w:pPr>
      <w:r>
        <w:rPr>
          <w:rStyle w:val="Refdecomentario"/>
        </w:rPr>
        <w:annotationRef/>
      </w:r>
      <w:r>
        <w:t>Mal numeradas las figuras, la numeración debe ser #</w:t>
      </w:r>
      <w:proofErr w:type="spellStart"/>
      <w:proofErr w:type="gramStart"/>
      <w:r>
        <w:t>Capitulo.#</w:t>
      </w:r>
      <w:proofErr w:type="gramEnd"/>
      <w:r>
        <w:t>Figura</w:t>
      </w:r>
      <w:proofErr w:type="spellEnd"/>
      <w:r>
        <w:t>, en este caso la primera seria Figura 4.1. WBS y la segunda Figura 4.2. Cronograma. Igual en tus tablas debe ser tabla 4.1.</w:t>
      </w:r>
    </w:p>
  </w:comment>
  <w:comment w:id="4" w:author="Uribe, A" w:date="2017-10-31T17:56:00Z" w:initials="UA">
    <w:p w14:paraId="6ADCF7A2" w14:textId="4B362620" w:rsidR="004A5537" w:rsidRDefault="004A5537">
      <w:pPr>
        <w:pStyle w:val="Textocomentario"/>
      </w:pPr>
      <w:r>
        <w:rPr>
          <w:rStyle w:val="Refdecomentario"/>
        </w:rPr>
        <w:annotationRef/>
      </w:r>
      <w:r>
        <w:t>No le quites las líneas a la tabla, regrésalas por favor.</w:t>
      </w:r>
    </w:p>
  </w:comment>
  <w:comment w:id="5" w:author="David Poncho Velasco" w:date="2017-11-01T17:41:00Z" w:initials="DPV">
    <w:p w14:paraId="2ABAFFDE" w14:textId="63E8E085" w:rsidR="004A5537" w:rsidRPr="005B1DAC" w:rsidRDefault="004A5537">
      <w:pPr>
        <w:pStyle w:val="Textocomentario"/>
      </w:pPr>
      <w:r>
        <w:rPr>
          <w:rStyle w:val="Refdecomentario"/>
        </w:rPr>
        <w:annotationRef/>
      </w:r>
      <w:r>
        <w:t>Confirmar esto, en la guía decía que no tenía que tener los bordes</w:t>
      </w:r>
    </w:p>
  </w:comment>
  <w:comment w:id="8" w:author="Velasco, David" w:date="2017-10-31T09:34:00Z" w:initials="VD">
    <w:p w14:paraId="30CA9981" w14:textId="07A98444" w:rsidR="004A5537" w:rsidRDefault="004A5537">
      <w:pPr>
        <w:pStyle w:val="Textocomentario"/>
      </w:pPr>
      <w:r>
        <w:rPr>
          <w:rStyle w:val="Refdecomentario"/>
        </w:rPr>
        <w:annotationRef/>
      </w:r>
      <w:r>
        <w:t xml:space="preserve">Poner aquí la referencia de </w:t>
      </w:r>
      <w:proofErr w:type="spellStart"/>
      <w:r>
        <w:t>youtube</w:t>
      </w:r>
      <w:proofErr w:type="spellEnd"/>
    </w:p>
  </w:comment>
  <w:comment w:id="9" w:author="Uribe, A" w:date="2017-10-31T17:58:00Z" w:initials="UA">
    <w:p w14:paraId="6FEA9222" w14:textId="182FD5BA" w:rsidR="004A5537" w:rsidRDefault="004A5537">
      <w:pPr>
        <w:pStyle w:val="Textocomentario"/>
      </w:pPr>
      <w:r>
        <w:rPr>
          <w:rStyle w:val="Refdecomentario"/>
        </w:rPr>
        <w:annotationRef/>
      </w:r>
      <w:r>
        <w:t>No, porque estas mencionando una red social genérica, no mencionas YouTube o Facebook solo mencionas una red social.</w:t>
      </w:r>
    </w:p>
  </w:comment>
  <w:comment w:id="10" w:author="Velasco, David" w:date="2017-10-31T10:11:00Z" w:initials="VD">
    <w:p w14:paraId="52BC2D8F" w14:textId="2BF648AD" w:rsidR="004A5537" w:rsidRDefault="004A5537">
      <w:pPr>
        <w:pStyle w:val="Textocomentario"/>
      </w:pPr>
      <w:r>
        <w:rPr>
          <w:rStyle w:val="Refdecomentario"/>
        </w:rPr>
        <w:annotationRef/>
      </w:r>
      <w:r>
        <w:t>Me quede con la duda si debo realmente hacer una bibliografía de las aplicaciones. Por el momento lo quite dado a que no tiene toda la información para referenciarlos correctamente</w:t>
      </w:r>
    </w:p>
  </w:comment>
  <w:comment w:id="11" w:author="Uribe, A" w:date="2017-10-31T17:59:00Z" w:initials="UA">
    <w:p w14:paraId="7E270EF1" w14:textId="1EE0EC3D" w:rsidR="004A5537" w:rsidRDefault="004A5537">
      <w:pPr>
        <w:pStyle w:val="Textocomentario"/>
      </w:pPr>
      <w:r>
        <w:rPr>
          <w:rStyle w:val="Refdecomentario"/>
        </w:rPr>
        <w:annotationRef/>
      </w:r>
      <w:r>
        <w:t xml:space="preserve">Si, si los mencionas, deben estar referenciados bibliográficamente tanto </w:t>
      </w:r>
      <w:proofErr w:type="spellStart"/>
      <w:r>
        <w:t>Grapheey</w:t>
      </w:r>
      <w:proofErr w:type="spellEnd"/>
      <w:r>
        <w:t xml:space="preserve"> como </w:t>
      </w:r>
      <w:proofErr w:type="spellStart"/>
      <w:r>
        <w:t>Gephi</w:t>
      </w:r>
      <w:proofErr w:type="spellEnd"/>
      <w:r>
        <w:t>.</w:t>
      </w:r>
    </w:p>
  </w:comment>
  <w:comment w:id="16" w:author="Uribe, A" w:date="2017-10-31T18:03:00Z" w:initials="UA">
    <w:p w14:paraId="20E6C22F" w14:textId="23645325" w:rsidR="004A5537" w:rsidRDefault="004A5537">
      <w:pPr>
        <w:pStyle w:val="Textocomentario"/>
      </w:pPr>
      <w:r>
        <w:rPr>
          <w:rStyle w:val="Refdecomentario"/>
        </w:rPr>
        <w:annotationRef/>
      </w:r>
      <w:r>
        <w:t>Aquí como ya mencionas específicamente una red social, podrías crear una referencia bibliográfica a un artículo que explique que es Twitter, aun si parece obvio y que es conocida por todo el mundo, no siempre es así.</w:t>
      </w:r>
    </w:p>
  </w:comment>
  <w:comment w:id="20" w:author="Velasco, David" w:date="2017-10-31T10:09:00Z" w:initials="VD">
    <w:p w14:paraId="68FC4303" w14:textId="63C68A80" w:rsidR="004A5537" w:rsidRDefault="004A5537">
      <w:pPr>
        <w:pStyle w:val="Textocomentario"/>
      </w:pPr>
      <w:r>
        <w:rPr>
          <w:rStyle w:val="Refdecomentario"/>
        </w:rPr>
        <w:annotationRef/>
      </w:r>
      <w:r>
        <w:t>¿Debo hacer referencia de dónde los puedes conseguir?</w:t>
      </w:r>
    </w:p>
  </w:comment>
  <w:comment w:id="21" w:author="Uribe, A" w:date="2017-10-31T18:04:00Z" w:initials="UA">
    <w:p w14:paraId="5AD671C1" w14:textId="6FACF1BC" w:rsidR="004A5537" w:rsidRDefault="004A5537">
      <w:pPr>
        <w:pStyle w:val="Textocomentario"/>
      </w:pPr>
      <w:r>
        <w:rPr>
          <w:rStyle w:val="Refdecomentario"/>
        </w:rPr>
        <w:annotationRef/>
      </w:r>
      <w:r>
        <w:t xml:space="preserve">Más bien la página donde explican que es cada uno, puede ser una página de los creadores de cada uno </w:t>
      </w:r>
      <w:proofErr w:type="gramStart"/>
      <w:r>
        <w:t>de los software</w:t>
      </w:r>
      <w:proofErr w:type="gramEnd"/>
      <w:r>
        <w:t xml:space="preserve"> o un artículo donde hablen de ellos, pero debe quedar algo tipo:</w:t>
      </w:r>
    </w:p>
    <w:p w14:paraId="69C79FE6" w14:textId="46B65FC8" w:rsidR="004A5537" w:rsidRDefault="004A5537">
      <w:pPr>
        <w:pStyle w:val="Textocomentario"/>
        <w:rPr>
          <w:lang w:val="en-US"/>
        </w:rPr>
      </w:pPr>
      <w:proofErr w:type="spellStart"/>
      <w:r w:rsidRPr="00C35E8E">
        <w:rPr>
          <w:lang w:val="en-US"/>
        </w:rPr>
        <w:t>GraphStream</w:t>
      </w:r>
      <w:proofErr w:type="spellEnd"/>
      <w:r w:rsidRPr="00C35E8E">
        <w:rPr>
          <w:lang w:val="en-US"/>
        </w:rPr>
        <w:t xml:space="preserve"> [2], Graph-tool [3], y </w:t>
      </w:r>
      <w:proofErr w:type="spellStart"/>
      <w:r w:rsidRPr="00C35E8E">
        <w:rPr>
          <w:lang w:val="en-US"/>
        </w:rPr>
        <w:t>AllegroGraph</w:t>
      </w:r>
      <w:proofErr w:type="spellEnd"/>
      <w:r>
        <w:rPr>
          <w:lang w:val="en-US"/>
        </w:rPr>
        <w:t xml:space="preserve"> [4].</w:t>
      </w:r>
    </w:p>
    <w:p w14:paraId="58C29A54" w14:textId="77777777" w:rsidR="004A5537" w:rsidRDefault="004A5537">
      <w:pPr>
        <w:pStyle w:val="Textocomentario"/>
        <w:rPr>
          <w:lang w:val="en-US"/>
        </w:rPr>
      </w:pPr>
    </w:p>
    <w:p w14:paraId="3CA76B0C" w14:textId="2D67DA5B" w:rsidR="004A5537" w:rsidRPr="00C35E8E" w:rsidRDefault="004A5537">
      <w:pPr>
        <w:pStyle w:val="Textocomentario"/>
      </w:pPr>
      <w:r w:rsidRPr="00C35E8E">
        <w:t>Es decir, nombre e inmediatamente la referencia bibliográfica no me vayas a poner algo tipo:</w:t>
      </w:r>
    </w:p>
    <w:p w14:paraId="7DC27FBA" w14:textId="5ADABD6A" w:rsidR="004A5537" w:rsidRPr="00C35E8E" w:rsidRDefault="004A5537">
      <w:pPr>
        <w:pStyle w:val="Textocomentario"/>
      </w:pPr>
      <w:proofErr w:type="spellStart"/>
      <w:r w:rsidRPr="00C35E8E">
        <w:t>GraphStream</w:t>
      </w:r>
      <w:proofErr w:type="spellEnd"/>
      <w:r w:rsidRPr="00C35E8E">
        <w:t xml:space="preserve">, </w:t>
      </w:r>
      <w:proofErr w:type="spellStart"/>
      <w:r w:rsidRPr="00C35E8E">
        <w:t>Graph-tool</w:t>
      </w:r>
      <w:proofErr w:type="spellEnd"/>
      <w:r w:rsidRPr="00C35E8E">
        <w:t xml:space="preserve">, y </w:t>
      </w:r>
      <w:proofErr w:type="spellStart"/>
      <w:r w:rsidRPr="00C35E8E">
        <w:t>AllegroGraph</w:t>
      </w:r>
      <w:proofErr w:type="spellEnd"/>
      <w:r w:rsidRPr="00C35E8E">
        <w:t xml:space="preserve"> [2][3][4] Eso estaría mal.</w:t>
      </w:r>
    </w:p>
  </w:comment>
  <w:comment w:id="22" w:author="Uribe, A" w:date="2017-10-31T18:07:00Z" w:initials="UA">
    <w:p w14:paraId="14A177EF" w14:textId="660405CB" w:rsidR="004A5537" w:rsidRDefault="004A5537">
      <w:pPr>
        <w:pStyle w:val="Textocomentario"/>
      </w:pPr>
      <w:r>
        <w:rPr>
          <w:rStyle w:val="Refdecomentario"/>
        </w:rPr>
        <w:annotationRef/>
      </w:r>
      <w:proofErr w:type="gramStart"/>
      <w:r>
        <w:t>Aquí</w:t>
      </w:r>
      <w:proofErr w:type="gramEnd"/>
      <w:r>
        <w:t xml:space="preserve"> por ejemplo, puede que pudiéramos saltar la referencia bibliográfica ya que solo las estas enumerando como ejemplo, la de Twitter arriba esa si porque ya definiste que tu trabajo se enfocara en Twitter por lo que vale la pena explicar de qué trata esa red social, pero aquí que solo son ejemplos no es necesario poner una referencia bibliográfica de cada una de estas redes.</w:t>
      </w:r>
    </w:p>
  </w:comment>
  <w:comment w:id="24" w:author="Uribe, A" w:date="2017-10-31T18:08:00Z" w:initials="UA">
    <w:p w14:paraId="435F2D97" w14:textId="773CCF4A" w:rsidR="004A5537" w:rsidRDefault="004A5537">
      <w:pPr>
        <w:pStyle w:val="Textocomentario"/>
      </w:pPr>
      <w:r>
        <w:rPr>
          <w:rStyle w:val="Refdecomentario"/>
        </w:rPr>
        <w:annotationRef/>
      </w:r>
      <w:r>
        <w:t>Te comiste la k de Framework.</w:t>
      </w:r>
    </w:p>
  </w:comment>
  <w:comment w:id="36" w:author="Uribe, A" w:date="2017-10-31T18:13:00Z" w:initials="UA">
    <w:p w14:paraId="0ED0E8EF" w14:textId="2D4C8404" w:rsidR="004A5537" w:rsidRDefault="004A5537">
      <w:pPr>
        <w:pStyle w:val="Textocomentario"/>
      </w:pPr>
      <w:r>
        <w:rPr>
          <w:rStyle w:val="Refdecomentario"/>
        </w:rPr>
        <w:annotationRef/>
      </w:r>
      <w:r>
        <w:t>Entonces en IDI1 no harás nada ni en el TOG ni en el proyecto. Solo trabajaras en el plan de proyecto y se acabó, si bien no es incorrecto, si pudieras avanzarle ya sea en el Word o en el prototipo que crearas, pues que mejor, para que esperar.</w:t>
      </w:r>
    </w:p>
    <w:p w14:paraId="236525BE" w14:textId="77777777" w:rsidR="004A5537" w:rsidRDefault="004A5537">
      <w:pPr>
        <w:pStyle w:val="Textocomentario"/>
      </w:pPr>
    </w:p>
    <w:p w14:paraId="2B5D1AE0" w14:textId="7B49605C" w:rsidR="004A5537" w:rsidRDefault="004A5537">
      <w:pPr>
        <w:pStyle w:val="Textocomentario"/>
      </w:pPr>
      <w:r>
        <w:t>¿No harás pruebas? No veo un solo entregable que se refiera a pruebas.</w:t>
      </w:r>
    </w:p>
    <w:p w14:paraId="4902A7D3" w14:textId="77777777" w:rsidR="004A5537" w:rsidRDefault="004A5537">
      <w:pPr>
        <w:pStyle w:val="Textocomentario"/>
      </w:pPr>
    </w:p>
    <w:p w14:paraId="05ED33FB" w14:textId="6C9801C3" w:rsidR="004A5537" w:rsidRDefault="004A5537">
      <w:pPr>
        <w:pStyle w:val="Textocomentario"/>
      </w:pPr>
      <w:r>
        <w:t>Ahaja, IDI3-&gt;TOG-&gt;capitulo 4, necesitas definir cuáles serán esos subtemas, no los puedes dejar indefinidos como aquí, acércate a tu asesor para que definan que temas tendrá tu TOG.</w:t>
      </w:r>
    </w:p>
    <w:p w14:paraId="1E88803E" w14:textId="77777777" w:rsidR="004A5537" w:rsidRDefault="004A5537">
      <w:pPr>
        <w:pStyle w:val="Textocomentario"/>
      </w:pPr>
    </w:p>
    <w:p w14:paraId="75AC7B4C" w14:textId="6AF29131" w:rsidR="004A5537" w:rsidRDefault="004A5537">
      <w:pPr>
        <w:pStyle w:val="Textocomentario"/>
      </w:pPr>
      <w:r>
        <w:t>¿No te faltaría un entregable ambiente de desarrollo, que incluya la configuración del mismo?</w:t>
      </w:r>
    </w:p>
    <w:p w14:paraId="73CF18AD" w14:textId="77777777" w:rsidR="004A5537" w:rsidRDefault="004A5537">
      <w:pPr>
        <w:pStyle w:val="Textocomentario"/>
      </w:pPr>
    </w:p>
    <w:p w14:paraId="76B8F7D0" w14:textId="2E3D5470" w:rsidR="004A5537" w:rsidRDefault="004A5537">
      <w:pPr>
        <w:pStyle w:val="Textocomentario"/>
      </w:pPr>
      <w:r>
        <w:t>¿No te van a pedir manuales de usuario y manuales técnicos?</w:t>
      </w:r>
    </w:p>
  </w:comment>
  <w:comment w:id="37" w:author="David Poncho Velasco" w:date="2017-11-01T19:10:00Z" w:initials="DPV">
    <w:p w14:paraId="16140C3B" w14:textId="4CF16A79" w:rsidR="004A5537" w:rsidRDefault="004A5537">
      <w:pPr>
        <w:pStyle w:val="Textocomentario"/>
      </w:pPr>
      <w:r>
        <w:rPr>
          <w:rStyle w:val="Refdecomentario"/>
        </w:rPr>
        <w:annotationRef/>
      </w:r>
      <w:r>
        <w:t>Considerar poner que vamos a hacer cosas durante éste semestre. Agregar algo extra en IDI 1</w:t>
      </w:r>
    </w:p>
  </w:comment>
  <w:comment w:id="39" w:author="Velasco, David" w:date="2017-10-31T16:19:00Z" w:initials="VD">
    <w:p w14:paraId="1A38F27B" w14:textId="10D5D693" w:rsidR="004A5537" w:rsidRDefault="004A5537">
      <w:pPr>
        <w:pStyle w:val="Textocomentario"/>
      </w:pPr>
      <w:r>
        <w:rPr>
          <w:rStyle w:val="Refdecomentario"/>
        </w:rPr>
        <w:annotationRef/>
      </w:r>
      <w:r>
        <w:t>No encontré cómo debe ser el formato para los títulos de imágenes y tablas. Lo dejo por el momento como lo entrega Word</w:t>
      </w:r>
    </w:p>
  </w:comment>
  <w:comment w:id="40" w:author="Uribe, A" w:date="2017-10-31T18:11:00Z" w:initials="UA">
    <w:p w14:paraId="6D7CF4E6" w14:textId="65D1B56D" w:rsidR="004A5537" w:rsidRDefault="004A5537">
      <w:pPr>
        <w:pStyle w:val="Textocomentario"/>
      </w:pPr>
      <w:r>
        <w:rPr>
          <w:rStyle w:val="Refdecomentario"/>
        </w:rPr>
        <w:annotationRef/>
      </w:r>
      <w:r>
        <w:t xml:space="preserve">Times new </w:t>
      </w:r>
      <w:proofErr w:type="spellStart"/>
      <w:r>
        <w:t>roman</w:t>
      </w:r>
      <w:proofErr w:type="spellEnd"/>
      <w:r>
        <w:t xml:space="preserve"> 10.5 y la numeración debe ser #</w:t>
      </w:r>
      <w:proofErr w:type="spellStart"/>
      <w:proofErr w:type="gramStart"/>
      <w:r>
        <w:t>capitulo.#</w:t>
      </w:r>
      <w:proofErr w:type="gramEnd"/>
      <w:r>
        <w:t>figura</w:t>
      </w:r>
      <w:proofErr w:type="spellEnd"/>
      <w:r>
        <w:t>, en este caso seria 4.1. Estructura del desglose del trabajo WBS.</w:t>
      </w:r>
    </w:p>
  </w:comment>
  <w:comment w:id="44" w:author="Velasco, David" w:date="2017-10-31T16:25:00Z" w:initials="VD">
    <w:p w14:paraId="29698C65" w14:textId="267D5605" w:rsidR="004A5537" w:rsidRDefault="004A5537">
      <w:pPr>
        <w:pStyle w:val="Textocomentario"/>
      </w:pPr>
      <w:r>
        <w:rPr>
          <w:rStyle w:val="Refdecomentario"/>
        </w:rPr>
        <w:annotationRef/>
      </w:r>
      <w:r>
        <w:t>No me he podido sentar con mi asesor para poder definir esto correctamente. Por el momento pondré el cronograma de la materia per se de IDI</w:t>
      </w:r>
    </w:p>
  </w:comment>
  <w:comment w:id="45" w:author="Uribe, A" w:date="2017-10-31T18:18:00Z" w:initials="UA">
    <w:p w14:paraId="01DD0616" w14:textId="1B5423E2" w:rsidR="004A5537" w:rsidRDefault="004A5537">
      <w:pPr>
        <w:pStyle w:val="Textocomentario"/>
      </w:pPr>
      <w:r>
        <w:rPr>
          <w:rStyle w:val="Refdecomentario"/>
        </w:rPr>
        <w:annotationRef/>
      </w:r>
      <w:r>
        <w:t>El cronograma aun no es necesario apenas vamos a empezar a ver cómo hacerlo.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688B9" w15:done="1"/>
  <w15:commentEx w15:paraId="056746FE" w15:done="0"/>
  <w15:commentEx w15:paraId="379915EB" w15:paraIdParent="056746FE" w15:done="0"/>
  <w15:commentEx w15:paraId="7178BEE0" w15:done="1"/>
  <w15:commentEx w15:paraId="6ADCF7A2" w15:done="1"/>
  <w15:commentEx w15:paraId="2ABAFFDE" w15:paraIdParent="6ADCF7A2" w15:done="1"/>
  <w15:commentEx w15:paraId="30CA9981" w15:done="1"/>
  <w15:commentEx w15:paraId="6FEA9222" w15:paraIdParent="30CA9981" w15:done="1"/>
  <w15:commentEx w15:paraId="52BC2D8F" w15:done="1"/>
  <w15:commentEx w15:paraId="7E270EF1" w15:paraIdParent="52BC2D8F" w15:done="1"/>
  <w15:commentEx w15:paraId="20E6C22F" w15:done="1"/>
  <w15:commentEx w15:paraId="68FC4303" w15:done="1"/>
  <w15:commentEx w15:paraId="7DC27FBA" w15:paraIdParent="68FC4303" w15:done="1"/>
  <w15:commentEx w15:paraId="14A177EF" w15:done="1"/>
  <w15:commentEx w15:paraId="435F2D97" w15:done="1"/>
  <w15:commentEx w15:paraId="76B8F7D0" w15:done="1"/>
  <w15:commentEx w15:paraId="16140C3B" w15:done="1"/>
  <w15:commentEx w15:paraId="1A38F27B" w15:done="1"/>
  <w15:commentEx w15:paraId="6D7CF4E6" w15:paraIdParent="1A38F27B" w15:done="1"/>
  <w15:commentEx w15:paraId="29698C65" w15:done="0"/>
  <w15:commentEx w15:paraId="01DD0616" w15:paraIdParent="29698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88B9" w16cid:durableId="1DA483A9"/>
  <w16cid:commentId w16cid:paraId="056746FE" w16cid:durableId="1DA483AA"/>
  <w16cid:commentId w16cid:paraId="379915EB" w16cid:durableId="1DA48407"/>
  <w16cid:commentId w16cid:paraId="7178BEE0" w16cid:durableId="1DA483AB"/>
  <w16cid:commentId w16cid:paraId="6ADCF7A2" w16cid:durableId="1DA483AC"/>
  <w16cid:commentId w16cid:paraId="2ABAFFDE" w16cid:durableId="1DA485BF"/>
  <w16cid:commentId w16cid:paraId="30CA9981" w16cid:durableId="1DA483AF"/>
  <w16cid:commentId w16cid:paraId="6FEA9222" w16cid:durableId="1DA483B0"/>
  <w16cid:commentId w16cid:paraId="52BC2D8F" w16cid:durableId="1DA483B1"/>
  <w16cid:commentId w16cid:paraId="7E270EF1" w16cid:durableId="1DA483B2"/>
  <w16cid:commentId w16cid:paraId="20E6C22F" w16cid:durableId="1DA483B4"/>
  <w16cid:commentId w16cid:paraId="68FC4303" w16cid:durableId="1DA483B5"/>
  <w16cid:commentId w16cid:paraId="7DC27FBA" w16cid:durableId="1DA483B6"/>
  <w16cid:commentId w16cid:paraId="14A177EF" w16cid:durableId="1DA483B7"/>
  <w16cid:commentId w16cid:paraId="435F2D97" w16cid:durableId="1DA483B8"/>
  <w16cid:commentId w16cid:paraId="76B8F7D0" w16cid:durableId="1DA483BD"/>
  <w16cid:commentId w16cid:paraId="16140C3B" w16cid:durableId="1DA49AA4"/>
  <w16cid:commentId w16cid:paraId="1A38F27B" w16cid:durableId="1DA483BE"/>
  <w16cid:commentId w16cid:paraId="6D7CF4E6" w16cid:durableId="1DA483BF"/>
  <w16cid:commentId w16cid:paraId="29698C65" w16cid:durableId="1DA483C2"/>
  <w16cid:commentId w16cid:paraId="01DD0616" w16cid:durableId="1DA48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08FC4" w14:textId="77777777" w:rsidR="00C37D9C" w:rsidRDefault="00C37D9C" w:rsidP="00ED45F2">
      <w:pPr>
        <w:spacing w:after="0" w:line="240" w:lineRule="auto"/>
      </w:pPr>
      <w:r>
        <w:separator/>
      </w:r>
    </w:p>
  </w:endnote>
  <w:endnote w:type="continuationSeparator" w:id="0">
    <w:p w14:paraId="6810E1A3" w14:textId="77777777" w:rsidR="00C37D9C" w:rsidRDefault="00C37D9C"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4DEFC" w14:textId="245DB04F" w:rsidR="004A5537" w:rsidRDefault="004A5537" w:rsidP="00C35E8E">
    <w:pPr>
      <w:pStyle w:val="Piedepgina"/>
    </w:pPr>
    <w:bookmarkStart w:id="57" w:name="DocumentMarkings1FooterEvenPages"/>
  </w:p>
  <w:bookmarkEnd w:id="57"/>
  <w:p w14:paraId="3941868A" w14:textId="77777777" w:rsidR="004A5537" w:rsidRDefault="004A55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14:paraId="2A8673C6" w14:textId="7A04F797" w:rsidR="004A5537" w:rsidRDefault="004A5537">
        <w:pPr>
          <w:pStyle w:val="Piedepgina"/>
          <w:jc w:val="right"/>
        </w:pPr>
        <w:r>
          <w:fldChar w:fldCharType="begin"/>
        </w:r>
        <w:r>
          <w:instrText>PAGE   \* MERGEFORMAT</w:instrText>
        </w:r>
        <w:r>
          <w:fldChar w:fldCharType="separate"/>
        </w:r>
        <w:r w:rsidR="00723F98">
          <w:rPr>
            <w:noProof/>
          </w:rPr>
          <w:t>11</w:t>
        </w:r>
        <w:r>
          <w:fldChar w:fldCharType="end"/>
        </w:r>
      </w:p>
    </w:sdtContent>
  </w:sdt>
  <w:p w14:paraId="3C9E3591" w14:textId="21D32CAF" w:rsidR="004A5537" w:rsidRDefault="004A5537" w:rsidP="00C35E8E">
    <w:pPr>
      <w:pStyle w:val="Piedepgina"/>
    </w:pPr>
    <w:bookmarkStart w:id="58" w:name="DocumentMarkings1FooterPrimary"/>
  </w:p>
  <w:bookmarkEnd w:id="58"/>
  <w:p w14:paraId="3D65F32A" w14:textId="77777777" w:rsidR="004A5537" w:rsidRDefault="004A55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FB7F" w14:textId="77777777" w:rsidR="004A5537" w:rsidRDefault="004A55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704B" w14:textId="77777777" w:rsidR="00C37D9C" w:rsidRDefault="00C37D9C" w:rsidP="00ED45F2">
      <w:pPr>
        <w:spacing w:after="0" w:line="240" w:lineRule="auto"/>
      </w:pPr>
      <w:r>
        <w:separator/>
      </w:r>
    </w:p>
  </w:footnote>
  <w:footnote w:type="continuationSeparator" w:id="0">
    <w:p w14:paraId="5EF79103" w14:textId="77777777" w:rsidR="00C37D9C" w:rsidRDefault="00C37D9C"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B393" w14:textId="77777777" w:rsidR="004A5537" w:rsidRDefault="004A55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E07" w14:textId="77777777" w:rsidR="004A5537" w:rsidRDefault="004A553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16CE" w14:textId="77777777" w:rsidR="004A5537" w:rsidRDefault="004A55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F54CFAB0"/>
    <w:lvl w:ilvl="0">
      <w:start w:val="1"/>
      <w:numFmt w:val="decimal"/>
      <w:pStyle w:val="Ttulo1"/>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5"/>
  </w:num>
  <w:num w:numId="19">
    <w:abstractNumId w:val="36"/>
  </w:num>
  <w:num w:numId="20">
    <w:abstractNumId w:val="22"/>
  </w:num>
  <w:num w:numId="21">
    <w:abstractNumId w:val="17"/>
  </w:num>
  <w:num w:numId="22">
    <w:abstractNumId w:val="16"/>
  </w:num>
  <w:num w:numId="23">
    <w:abstractNumId w:val="10"/>
  </w:num>
  <w:num w:numId="24">
    <w:abstractNumId w:val="28"/>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3"/>
  </w:num>
  <w:num w:numId="35">
    <w:abstractNumId w:val="29"/>
  </w:num>
  <w:num w:numId="36">
    <w:abstractNumId w:val="18"/>
  </w:num>
  <w:num w:numId="37">
    <w:abstractNumId w:val="24"/>
  </w:num>
  <w:num w:numId="38">
    <w:abstractNumId w:val="38"/>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ibe, A">
    <w15:presenceInfo w15:providerId="AD" w15:userId="S-1-5-21-1802859667-647903414-1863928812-1040520"/>
  </w15:person>
  <w15:person w15:author="David Poncho Velasco">
    <w15:presenceInfo w15:providerId="Windows Live" w15:userId="7e93b55bc6b546ec"/>
  </w15:person>
  <w15:person w15:author="Velasco, David">
    <w15:presenceInfo w15:providerId="AD" w15:userId="S-1-5-21-1710691794-657421245-3729435916-163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2E46"/>
    <w:rsid w:val="00034615"/>
    <w:rsid w:val="00036453"/>
    <w:rsid w:val="000376C1"/>
    <w:rsid w:val="000377D9"/>
    <w:rsid w:val="00065D0E"/>
    <w:rsid w:val="0007341A"/>
    <w:rsid w:val="00074E53"/>
    <w:rsid w:val="000C02F5"/>
    <w:rsid w:val="000C110C"/>
    <w:rsid w:val="00103126"/>
    <w:rsid w:val="00142450"/>
    <w:rsid w:val="00166D1B"/>
    <w:rsid w:val="001722C6"/>
    <w:rsid w:val="00180F47"/>
    <w:rsid w:val="00196171"/>
    <w:rsid w:val="001A38DA"/>
    <w:rsid w:val="001B280F"/>
    <w:rsid w:val="001D3B14"/>
    <w:rsid w:val="001F1FB4"/>
    <w:rsid w:val="0024064D"/>
    <w:rsid w:val="00252846"/>
    <w:rsid w:val="0025654C"/>
    <w:rsid w:val="00267B5F"/>
    <w:rsid w:val="0027320C"/>
    <w:rsid w:val="00290362"/>
    <w:rsid w:val="0029182B"/>
    <w:rsid w:val="002B4131"/>
    <w:rsid w:val="002D188D"/>
    <w:rsid w:val="002D1F2C"/>
    <w:rsid w:val="002D5EE0"/>
    <w:rsid w:val="0033095E"/>
    <w:rsid w:val="0034012A"/>
    <w:rsid w:val="0037554F"/>
    <w:rsid w:val="00387186"/>
    <w:rsid w:val="003B1342"/>
    <w:rsid w:val="003B7BBD"/>
    <w:rsid w:val="003D5BBC"/>
    <w:rsid w:val="003D6AB8"/>
    <w:rsid w:val="003D7D0B"/>
    <w:rsid w:val="00482190"/>
    <w:rsid w:val="004A5537"/>
    <w:rsid w:val="004B45EA"/>
    <w:rsid w:val="00525C6A"/>
    <w:rsid w:val="005663FF"/>
    <w:rsid w:val="00572169"/>
    <w:rsid w:val="00572465"/>
    <w:rsid w:val="005770B6"/>
    <w:rsid w:val="00586EDA"/>
    <w:rsid w:val="005B1DAC"/>
    <w:rsid w:val="005B4429"/>
    <w:rsid w:val="005E5EC6"/>
    <w:rsid w:val="005F2B53"/>
    <w:rsid w:val="005F2E10"/>
    <w:rsid w:val="00603034"/>
    <w:rsid w:val="0062303D"/>
    <w:rsid w:val="00650579"/>
    <w:rsid w:val="006D0EB5"/>
    <w:rsid w:val="006D538D"/>
    <w:rsid w:val="006F76FD"/>
    <w:rsid w:val="00703E07"/>
    <w:rsid w:val="00723F98"/>
    <w:rsid w:val="00724BBE"/>
    <w:rsid w:val="00760DB6"/>
    <w:rsid w:val="00766A9F"/>
    <w:rsid w:val="0077034C"/>
    <w:rsid w:val="0078065E"/>
    <w:rsid w:val="007E285A"/>
    <w:rsid w:val="007F534A"/>
    <w:rsid w:val="0080328A"/>
    <w:rsid w:val="00813FAF"/>
    <w:rsid w:val="008279CC"/>
    <w:rsid w:val="00856433"/>
    <w:rsid w:val="00863F9D"/>
    <w:rsid w:val="00871959"/>
    <w:rsid w:val="0089220E"/>
    <w:rsid w:val="008B225A"/>
    <w:rsid w:val="008C4A63"/>
    <w:rsid w:val="008E7B31"/>
    <w:rsid w:val="00932E85"/>
    <w:rsid w:val="00936D7C"/>
    <w:rsid w:val="00946EE5"/>
    <w:rsid w:val="00982827"/>
    <w:rsid w:val="009956F7"/>
    <w:rsid w:val="009A0F70"/>
    <w:rsid w:val="009A1674"/>
    <w:rsid w:val="009A5B2B"/>
    <w:rsid w:val="009C07F8"/>
    <w:rsid w:val="009D067D"/>
    <w:rsid w:val="009F25C3"/>
    <w:rsid w:val="00A64AC6"/>
    <w:rsid w:val="00A86219"/>
    <w:rsid w:val="00A90A72"/>
    <w:rsid w:val="00AA06EB"/>
    <w:rsid w:val="00AB27EF"/>
    <w:rsid w:val="00AB7137"/>
    <w:rsid w:val="00AC4FBC"/>
    <w:rsid w:val="00B3681F"/>
    <w:rsid w:val="00B57B2E"/>
    <w:rsid w:val="00B9223D"/>
    <w:rsid w:val="00BC5F4D"/>
    <w:rsid w:val="00BD0F48"/>
    <w:rsid w:val="00BE1D24"/>
    <w:rsid w:val="00BF69D4"/>
    <w:rsid w:val="00C2494F"/>
    <w:rsid w:val="00C300F2"/>
    <w:rsid w:val="00C35E8E"/>
    <w:rsid w:val="00C37D9C"/>
    <w:rsid w:val="00C62B25"/>
    <w:rsid w:val="00C63262"/>
    <w:rsid w:val="00C824F2"/>
    <w:rsid w:val="00C87854"/>
    <w:rsid w:val="00C87BA5"/>
    <w:rsid w:val="00CA4F10"/>
    <w:rsid w:val="00CC28B2"/>
    <w:rsid w:val="00CE4CF1"/>
    <w:rsid w:val="00D0718D"/>
    <w:rsid w:val="00D84372"/>
    <w:rsid w:val="00DD5B4D"/>
    <w:rsid w:val="00DD6ECF"/>
    <w:rsid w:val="00E0172A"/>
    <w:rsid w:val="00E36AF2"/>
    <w:rsid w:val="00E4374C"/>
    <w:rsid w:val="00E554F8"/>
    <w:rsid w:val="00E6303E"/>
    <w:rsid w:val="00E80FAC"/>
    <w:rsid w:val="00E84C9B"/>
    <w:rsid w:val="00ED37E4"/>
    <w:rsid w:val="00ED45F2"/>
    <w:rsid w:val="00EF273D"/>
    <w:rsid w:val="00F03C78"/>
    <w:rsid w:val="00F24BAE"/>
    <w:rsid w:val="00F2712D"/>
    <w:rsid w:val="00F442C3"/>
    <w:rsid w:val="00F5414F"/>
    <w:rsid w:val="00F92A9B"/>
    <w:rsid w:val="00FA112C"/>
    <w:rsid w:val="00FD0061"/>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C87BA5"/>
    <w:pPr>
      <w:numPr>
        <w:numId w:val="26"/>
      </w:numPr>
      <w:spacing w:line="300" w:lineRule="auto"/>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BA5"/>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C87BA5"/>
    <w:pPr>
      <w:outlineLvl w:val="9"/>
    </w:pPr>
    <w:rPr>
      <w:sz w:val="36"/>
      <w:szCs w:val="36"/>
    </w:r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 w:type="paragraph" w:customStyle="1" w:styleId="TOCHeading2">
    <w:name w:val="TOC Heading 2"/>
    <w:basedOn w:val="Ttulo2"/>
    <w:link w:val="TOCHeading2Char"/>
    <w:qFormat/>
    <w:rsid w:val="006D0EB5"/>
    <w:pPr>
      <w:numPr>
        <w:ilvl w:val="1"/>
        <w:numId w:val="26"/>
      </w:numPr>
      <w:spacing w:line="300" w:lineRule="auto"/>
    </w:pPr>
  </w:style>
  <w:style w:type="paragraph" w:styleId="Textonotapie">
    <w:name w:val="footnote text"/>
    <w:basedOn w:val="Normal"/>
    <w:link w:val="TextonotapieCar"/>
    <w:uiPriority w:val="99"/>
    <w:semiHidden/>
    <w:unhideWhenUsed/>
    <w:rsid w:val="00760DB6"/>
    <w:pPr>
      <w:spacing w:after="0" w:line="240" w:lineRule="auto"/>
    </w:pPr>
    <w:rPr>
      <w:sz w:val="20"/>
      <w:szCs w:val="20"/>
    </w:rPr>
  </w:style>
  <w:style w:type="character" w:customStyle="1" w:styleId="TOCHeading2Char">
    <w:name w:val="TOC Heading 2 Char"/>
    <w:basedOn w:val="Ttulo2Car"/>
    <w:link w:val="TOCHeading2"/>
    <w:rsid w:val="006D0EB5"/>
    <w:rPr>
      <w:rFonts w:asciiTheme="majorHAnsi" w:eastAsiaTheme="majorEastAsia" w:hAnsiTheme="majorHAnsi" w:cstheme="majorBidi"/>
      <w:sz w:val="32"/>
      <w:szCs w:val="32"/>
    </w:rPr>
  </w:style>
  <w:style w:type="character" w:customStyle="1" w:styleId="TextonotapieCar">
    <w:name w:val="Texto nota pie Car"/>
    <w:basedOn w:val="Fuentedeprrafopredeter"/>
    <w:link w:val="Textonotapie"/>
    <w:uiPriority w:val="99"/>
    <w:semiHidden/>
    <w:rsid w:val="00760DB6"/>
    <w:rPr>
      <w:sz w:val="20"/>
      <w:szCs w:val="20"/>
    </w:rPr>
  </w:style>
  <w:style w:type="character" w:styleId="Refdenotaalpie">
    <w:name w:val="footnote reference"/>
    <w:basedOn w:val="Fuentedeprrafopredeter"/>
    <w:uiPriority w:val="99"/>
    <w:semiHidden/>
    <w:unhideWhenUsed/>
    <w:rsid w:val="00760DB6"/>
    <w:rPr>
      <w:vertAlign w:val="superscript"/>
    </w:rPr>
  </w:style>
  <w:style w:type="paragraph" w:styleId="Bibliografa">
    <w:name w:val="Bibliography"/>
    <w:basedOn w:val="Normal"/>
    <w:next w:val="Normal"/>
    <w:uiPriority w:val="37"/>
    <w:unhideWhenUsed/>
    <w:rsid w:val="00760DB6"/>
  </w:style>
  <w:style w:type="paragraph" w:customStyle="1" w:styleId="TOCHeading3">
    <w:name w:val="TOC Heading 3"/>
    <w:basedOn w:val="Ttulo3"/>
    <w:link w:val="TOCHeading3Char"/>
    <w:qFormat/>
    <w:rsid w:val="0029182B"/>
    <w:pPr>
      <w:numPr>
        <w:ilvl w:val="2"/>
        <w:numId w:val="26"/>
      </w:numPr>
    </w:pPr>
  </w:style>
  <w:style w:type="character" w:customStyle="1" w:styleId="TOCHeading3Char">
    <w:name w:val="TOC Heading 3 Char"/>
    <w:basedOn w:val="Ttulo3Car"/>
    <w:link w:val="TOCHeading3"/>
    <w:rsid w:val="0029182B"/>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eee.org/documents/ieeecitationref.pdf"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F17F6"/>
    <w:rsid w:val="003D1B10"/>
    <w:rsid w:val="007F45B1"/>
    <w:rsid w:val="00816A90"/>
    <w:rsid w:val="00882318"/>
    <w:rsid w:val="008E7637"/>
    <w:rsid w:val="00AA0250"/>
    <w:rsid w:val="00AF09E8"/>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B68F853D-C5ED-4063-8741-4CB8A0CF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425</TotalTime>
  <Pages>1</Pages>
  <Words>3791</Words>
  <Characters>20856</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13</cp:revision>
  <dcterms:created xsi:type="dcterms:W3CDTF">2017-11-01T23:33:00Z</dcterms:created>
  <dcterms:modified xsi:type="dcterms:W3CDTF">2017-11-14T08:58:00Z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